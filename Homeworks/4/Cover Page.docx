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6293A222" w:rsidR="00403D78" w:rsidRDefault="008909ED" w:rsidP="00F46B08">
      <w:pPr>
        <w:pStyle w:val="FrontPageTitle"/>
      </w:pPr>
      <w:r>
        <w:t>Application Software Design</w:t>
      </w:r>
    </w:p>
    <w:p w14:paraId="7DB770B2" w14:textId="7E29F46C" w:rsidR="00F46B08" w:rsidRDefault="00F46B08" w:rsidP="00F46B08">
      <w:pPr>
        <w:pStyle w:val="Subheading"/>
        <w:jc w:val="center"/>
      </w:pPr>
      <w:r w:rsidRPr="00F46B08">
        <w:t xml:space="preserve">ECE </w:t>
      </w:r>
      <w:r w:rsidR="008909ED">
        <w:t>528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658AE03A" w:rsidR="00F46B08" w:rsidRDefault="008909ED" w:rsidP="00F46B08">
      <w:pPr>
        <w:pStyle w:val="FrontPageTitle"/>
      </w:pPr>
      <w:r>
        <w:t xml:space="preserve">Homework </w:t>
      </w:r>
      <w:r w:rsidR="00340D19">
        <w:t>4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39AA8B30" w:rsidR="00F46B08" w:rsidRDefault="008909E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7C68C16A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011717">
        <w:rPr>
          <w:noProof/>
        </w:rPr>
        <w:t>April 29,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71462" w14:textId="77777777" w:rsidR="001A188D" w:rsidRDefault="001A188D" w:rsidP="0029608C">
      <w:r>
        <w:separator/>
      </w:r>
    </w:p>
    <w:p w14:paraId="5245B3D0" w14:textId="77777777" w:rsidR="001A188D" w:rsidRDefault="001A188D" w:rsidP="0029608C"/>
    <w:p w14:paraId="571025F3" w14:textId="77777777" w:rsidR="001A188D" w:rsidRDefault="001A188D"/>
  </w:endnote>
  <w:endnote w:type="continuationSeparator" w:id="0">
    <w:p w14:paraId="323A6176" w14:textId="77777777" w:rsidR="001A188D" w:rsidRDefault="001A188D" w:rsidP="0029608C">
      <w:r>
        <w:continuationSeparator/>
      </w:r>
    </w:p>
    <w:p w14:paraId="04B9C6C2" w14:textId="77777777" w:rsidR="001A188D" w:rsidRDefault="001A188D" w:rsidP="0029608C"/>
    <w:p w14:paraId="660AC09D" w14:textId="77777777" w:rsidR="001A188D" w:rsidRDefault="001A1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3CFF6" w14:textId="77777777" w:rsidR="001A188D" w:rsidRDefault="001A188D" w:rsidP="0029608C">
      <w:r>
        <w:separator/>
      </w:r>
    </w:p>
  </w:footnote>
  <w:footnote w:type="continuationSeparator" w:id="0">
    <w:p w14:paraId="4921B119" w14:textId="77777777" w:rsidR="001A188D" w:rsidRDefault="001A188D" w:rsidP="0029608C">
      <w:r>
        <w:continuationSeparator/>
      </w:r>
    </w:p>
    <w:p w14:paraId="2C93EFF7" w14:textId="77777777" w:rsidR="001A188D" w:rsidRDefault="001A188D" w:rsidP="0029608C"/>
    <w:p w14:paraId="42698F14" w14:textId="77777777" w:rsidR="001A188D" w:rsidRDefault="001A1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1717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840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444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4485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148B"/>
    <w:rsid w:val="001A188D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47F0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0F76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0BE0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43AB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32D"/>
    <w:rsid w:val="00340D19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84C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E88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1EB0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3DD9"/>
    <w:rsid w:val="008846E9"/>
    <w:rsid w:val="00885E16"/>
    <w:rsid w:val="00887EE2"/>
    <w:rsid w:val="008909ED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28B6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DCB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5F96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230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2025-04-29T17:10:00Z</cp:lastPrinted>
  <dcterms:created xsi:type="dcterms:W3CDTF">2025-04-29T17:10:00Z</dcterms:created>
  <dcterms:modified xsi:type="dcterms:W3CDTF">2025-04-29T17:10:00Z</dcterms:modified>
</cp:coreProperties>
</file>