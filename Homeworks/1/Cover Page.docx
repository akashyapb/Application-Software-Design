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6293A222" w:rsidR="00403D78" w:rsidRDefault="008909ED" w:rsidP="00F46B08">
      <w:pPr>
        <w:pStyle w:val="FrontPageTitle"/>
      </w:pPr>
      <w:r>
        <w:t>Application Software Design</w:t>
      </w:r>
    </w:p>
    <w:p w14:paraId="7DB770B2" w14:textId="7E29F46C" w:rsidR="00F46B08" w:rsidRDefault="00F46B08" w:rsidP="00F46B08">
      <w:pPr>
        <w:pStyle w:val="Subheading"/>
        <w:jc w:val="center"/>
      </w:pPr>
      <w:r w:rsidRPr="00F46B08">
        <w:t xml:space="preserve">ECE </w:t>
      </w:r>
      <w:r w:rsidR="008909ED">
        <w:t>528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57687C64" w:rsidR="00F46B08" w:rsidRDefault="008909ED" w:rsidP="00F46B08">
      <w:pPr>
        <w:pStyle w:val="FrontPageTitle"/>
      </w:pPr>
      <w:r>
        <w:t>Homework 1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39AA8B30" w:rsidR="00F46B08" w:rsidRDefault="008909ED" w:rsidP="00F46B08">
      <w:pPr>
        <w:pStyle w:val="FrontPage"/>
      </w:pPr>
      <w:r>
        <w:t>Spring</w:t>
      </w:r>
      <w:r w:rsidR="00F46B08">
        <w:t xml:space="preserve"> 202</w:t>
      </w:r>
      <w:r>
        <w:t>5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0111A3AA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C428B6">
        <w:rPr>
          <w:noProof/>
        </w:rPr>
        <w:t>February 6, 2025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9CC60" w14:textId="77777777" w:rsidR="002A0F76" w:rsidRDefault="002A0F76" w:rsidP="0029608C">
      <w:r>
        <w:separator/>
      </w:r>
    </w:p>
    <w:p w14:paraId="66125A36" w14:textId="77777777" w:rsidR="002A0F76" w:rsidRDefault="002A0F76" w:rsidP="0029608C"/>
    <w:p w14:paraId="691BB390" w14:textId="77777777" w:rsidR="002A0F76" w:rsidRDefault="002A0F76"/>
  </w:endnote>
  <w:endnote w:type="continuationSeparator" w:id="0">
    <w:p w14:paraId="1EA3333B" w14:textId="77777777" w:rsidR="002A0F76" w:rsidRDefault="002A0F76" w:rsidP="0029608C">
      <w:r>
        <w:continuationSeparator/>
      </w:r>
    </w:p>
    <w:p w14:paraId="75F1307A" w14:textId="77777777" w:rsidR="002A0F76" w:rsidRDefault="002A0F76" w:rsidP="0029608C"/>
    <w:p w14:paraId="40DDB48D" w14:textId="77777777" w:rsidR="002A0F76" w:rsidRDefault="002A0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575C2" w14:textId="77777777" w:rsidR="002A0F76" w:rsidRDefault="002A0F76" w:rsidP="0029608C">
      <w:r>
        <w:separator/>
      </w:r>
    </w:p>
  </w:footnote>
  <w:footnote w:type="continuationSeparator" w:id="0">
    <w:p w14:paraId="203D6F1E" w14:textId="77777777" w:rsidR="002A0F76" w:rsidRDefault="002A0F76" w:rsidP="0029608C">
      <w:r>
        <w:continuationSeparator/>
      </w:r>
    </w:p>
    <w:p w14:paraId="6FDC9F39" w14:textId="77777777" w:rsidR="002A0F76" w:rsidRDefault="002A0F76" w:rsidP="0029608C"/>
    <w:p w14:paraId="7DD538ED" w14:textId="77777777" w:rsidR="002A0F76" w:rsidRDefault="002A0F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4C6"/>
    <w:rsid w:val="000335D9"/>
    <w:rsid w:val="0003485D"/>
    <w:rsid w:val="00035B41"/>
    <w:rsid w:val="00036274"/>
    <w:rsid w:val="00037840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0F76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0BE0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9ED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28B6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232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2025-02-06T23:36:00Z</cp:lastPrinted>
  <dcterms:created xsi:type="dcterms:W3CDTF">2025-02-06T23:36:00Z</dcterms:created>
  <dcterms:modified xsi:type="dcterms:W3CDTF">2025-02-06T23:36:00Z</dcterms:modified>
</cp:coreProperties>
</file>