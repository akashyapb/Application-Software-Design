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3E065BFE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996FE5">
        <w:t>4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2C117FBF" w:rsidR="00F46B08" w:rsidRPr="00F46B08" w:rsidRDefault="00F46B08" w:rsidP="00F46B08">
      <w:pPr>
        <w:pStyle w:val="FrontPage"/>
      </w:pP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A19CB" w14:textId="77777777" w:rsidR="009F0F84" w:rsidRDefault="009F0F84" w:rsidP="0029608C">
      <w:r>
        <w:separator/>
      </w:r>
    </w:p>
    <w:p w14:paraId="050C51BF" w14:textId="77777777" w:rsidR="009F0F84" w:rsidRDefault="009F0F84" w:rsidP="0029608C"/>
    <w:p w14:paraId="44A8CD6D" w14:textId="77777777" w:rsidR="009F0F84" w:rsidRDefault="009F0F84"/>
  </w:endnote>
  <w:endnote w:type="continuationSeparator" w:id="0">
    <w:p w14:paraId="42A5389B" w14:textId="77777777" w:rsidR="009F0F84" w:rsidRDefault="009F0F84" w:rsidP="0029608C">
      <w:r>
        <w:continuationSeparator/>
      </w:r>
    </w:p>
    <w:p w14:paraId="5779579E" w14:textId="77777777" w:rsidR="009F0F84" w:rsidRDefault="009F0F84" w:rsidP="0029608C"/>
    <w:p w14:paraId="652322E9" w14:textId="77777777" w:rsidR="009F0F84" w:rsidRDefault="009F0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51717" w14:textId="77777777" w:rsidR="009F0F84" w:rsidRDefault="009F0F84" w:rsidP="0029608C">
      <w:r>
        <w:separator/>
      </w:r>
    </w:p>
  </w:footnote>
  <w:footnote w:type="continuationSeparator" w:id="0">
    <w:p w14:paraId="667866B7" w14:textId="77777777" w:rsidR="009F0F84" w:rsidRDefault="009F0F84" w:rsidP="0029608C">
      <w:r>
        <w:continuationSeparator/>
      </w:r>
    </w:p>
    <w:p w14:paraId="34096F25" w14:textId="77777777" w:rsidR="009F0F84" w:rsidRDefault="009F0F84" w:rsidP="0029608C"/>
    <w:p w14:paraId="68F9B129" w14:textId="77777777" w:rsidR="009F0F84" w:rsidRDefault="009F0F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2BA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70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1755D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4D8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286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E88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6BF0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310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32DC"/>
    <w:rsid w:val="0099418D"/>
    <w:rsid w:val="00994DDB"/>
    <w:rsid w:val="00994FA0"/>
    <w:rsid w:val="00995A97"/>
    <w:rsid w:val="00996DE1"/>
    <w:rsid w:val="00996EEF"/>
    <w:rsid w:val="00996FE5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289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0F8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43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36E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6511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247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182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5</cp:revision>
  <cp:lastPrinted>2025-04-13T23:18:00Z</cp:lastPrinted>
  <dcterms:created xsi:type="dcterms:W3CDTF">2025-04-13T23:18:00Z</dcterms:created>
  <dcterms:modified xsi:type="dcterms:W3CDTF">2025-04-28T04:35:00Z</dcterms:modified>
</cp:coreProperties>
</file>