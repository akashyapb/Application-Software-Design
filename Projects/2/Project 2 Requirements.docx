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615745E" w14:textId="77777777" w:rsidR="002A3E99" w:rsidRDefault="002A3E99" w:rsidP="002A3E99">
      <w:pPr>
        <w:pStyle w:val="Default"/>
      </w:pPr>
    </w:p>
    <w:p w14:paraId="4DA60E8F" w14:textId="701E0FDD" w:rsidR="00EC2FC6" w:rsidRDefault="002A3E99" w:rsidP="002A3E99">
      <w:pPr>
        <w:rPr>
          <w:b/>
          <w:bCs/>
          <w:sz w:val="32"/>
          <w:szCs w:val="32"/>
        </w:rPr>
      </w:pPr>
      <w:r>
        <w:t xml:space="preserve"> </w:t>
      </w:r>
      <w:r>
        <w:rPr>
          <w:b/>
          <w:bCs/>
          <w:sz w:val="32"/>
          <w:szCs w:val="32"/>
        </w:rPr>
        <w:t>Project 2: Control IoT Simulator via Web Pages</w:t>
      </w:r>
    </w:p>
    <w:p w14:paraId="01847CAF" w14:textId="77777777" w:rsidR="00FB7101" w:rsidRDefault="00FB7101" w:rsidP="00FB7101">
      <w:pPr>
        <w:pStyle w:val="Default"/>
      </w:pPr>
    </w:p>
    <w:p w14:paraId="52AFED36" w14:textId="77777777" w:rsidR="00FB7101" w:rsidRDefault="00FB7101" w:rsidP="00FB7101">
      <w:pPr>
        <w:pStyle w:val="Default"/>
      </w:pPr>
      <w:r>
        <w:t xml:space="preserve"> </w:t>
      </w:r>
    </w:p>
    <w:p w14:paraId="422C0DD4" w14:textId="77777777" w:rsidR="00FB7101" w:rsidRDefault="00FB7101" w:rsidP="00FB7101">
      <w:pPr>
        <w:pStyle w:val="Default"/>
        <w:numPr>
          <w:ilvl w:val="0"/>
          <w:numId w:val="37"/>
        </w:numPr>
      </w:pPr>
      <w:r>
        <w:t xml:space="preserve">Overview </w:t>
      </w:r>
    </w:p>
    <w:p w14:paraId="2F1B61D2" w14:textId="77777777" w:rsidR="00FB7101" w:rsidRDefault="00FB7101" w:rsidP="00FB7101">
      <w:pPr>
        <w:pStyle w:val="Default"/>
        <w:rPr>
          <w:sz w:val="23"/>
          <w:szCs w:val="23"/>
        </w:rPr>
      </w:pPr>
      <w:r>
        <w:rPr>
          <w:sz w:val="23"/>
          <w:szCs w:val="23"/>
        </w:rPr>
        <w:t xml:space="preserve">In this project, we will work on features that allow us to control the IoT simulator via web pages using the HTTP protocol. For actual smart plugs, these features make it possible to turn a light on or off just by using a browser on your smartphone without the need to install any apps. You may access the web page following </w:t>
      </w:r>
      <w:r>
        <w:rPr>
          <w:i/>
          <w:iCs/>
          <w:sz w:val="23"/>
          <w:szCs w:val="23"/>
        </w:rPr>
        <w:t xml:space="preserve">Section III.C of the Project Instructions </w:t>
      </w:r>
      <w:r>
        <w:rPr>
          <w:sz w:val="23"/>
          <w:szCs w:val="23"/>
        </w:rPr>
        <w:t xml:space="preserve">but please keep in mind the web page may or may not work depending on your progress of this project. </w:t>
      </w:r>
    </w:p>
    <w:p w14:paraId="48848D08" w14:textId="6ECDCEAD" w:rsidR="00FB7101" w:rsidRDefault="00FB7101" w:rsidP="00FB7101">
      <w:pPr>
        <w:pStyle w:val="Default"/>
        <w:rPr>
          <w:sz w:val="23"/>
          <w:szCs w:val="23"/>
        </w:rPr>
      </w:pPr>
      <w:r>
        <w:rPr>
          <w:sz w:val="23"/>
          <w:szCs w:val="23"/>
        </w:rPr>
        <w:t xml:space="preserve">User story is a widely used tool for requirements analysis in Agile software development. Each user story uses a short and informal piece of natural language to describe one or more desired features for both end users and developers. Usually, one organizes a user story using the </w:t>
      </w:r>
      <w:r w:rsidRPr="00FB7101">
        <w:rPr>
          <w:sz w:val="23"/>
          <w:szCs w:val="23"/>
        </w:rPr>
        <w:t>template “As a ... (who), I want ... (what), so that ... (why).” Using such a template will help to</w:t>
      </w:r>
      <w:r>
        <w:rPr>
          <w:sz w:val="23"/>
          <w:szCs w:val="23"/>
        </w:rPr>
        <w:t xml:space="preserve"> </w:t>
      </w:r>
      <w:r>
        <w:rPr>
          <w:sz w:val="23"/>
          <w:szCs w:val="23"/>
        </w:rPr>
        <w:t xml:space="preserve">meet the so-called SMART criteria for the user story to be specific, measurable, achievable, relevant, and time-bound. End users prefer to communicate using natural </w:t>
      </w:r>
      <w:proofErr w:type="gramStart"/>
      <w:r>
        <w:rPr>
          <w:sz w:val="23"/>
          <w:szCs w:val="23"/>
        </w:rPr>
        <w:t>language</w:t>
      </w:r>
      <w:proofErr w:type="gramEnd"/>
      <w:r>
        <w:rPr>
          <w:sz w:val="23"/>
          <w:szCs w:val="23"/>
        </w:rPr>
        <w:t xml:space="preserve"> but too much informal description makes developers difficult to evaluate what should be done – _user stories achieve a balance between the two. </w:t>
      </w:r>
    </w:p>
    <w:p w14:paraId="20233A49" w14:textId="77777777" w:rsidR="00FB7101" w:rsidRDefault="00FB7101" w:rsidP="00FB7101">
      <w:pPr>
        <w:pStyle w:val="Default"/>
        <w:rPr>
          <w:sz w:val="23"/>
          <w:szCs w:val="23"/>
        </w:rPr>
      </w:pPr>
      <w:r>
        <w:rPr>
          <w:sz w:val="23"/>
          <w:szCs w:val="23"/>
        </w:rPr>
        <w:t xml:space="preserve">You will find the user stories describing the requirements in the next section. You will implement the features in the </w:t>
      </w:r>
      <w:r>
        <w:rPr>
          <w:rFonts w:ascii="Tahoma" w:hAnsi="Tahoma" w:cs="Tahoma"/>
          <w:sz w:val="23"/>
          <w:szCs w:val="23"/>
        </w:rPr>
        <w:t xml:space="preserve">HTTPCommands </w:t>
      </w:r>
      <w:r>
        <w:rPr>
          <w:sz w:val="23"/>
          <w:szCs w:val="23"/>
        </w:rPr>
        <w:t xml:space="preserve">class so please first read its source code. Pay attention to the method </w:t>
      </w:r>
      <w:r>
        <w:rPr>
          <w:i/>
          <w:iCs/>
          <w:sz w:val="23"/>
          <w:szCs w:val="23"/>
        </w:rPr>
        <w:t xml:space="preserve">report </w:t>
      </w:r>
      <w:r>
        <w:rPr>
          <w:sz w:val="23"/>
          <w:szCs w:val="23"/>
        </w:rPr>
        <w:t xml:space="preserve">as you could call this method to generate web pages. Locate the comment starting with </w:t>
      </w:r>
      <w:r>
        <w:rPr>
          <w:rFonts w:ascii="Tahoma" w:hAnsi="Tahoma" w:cs="Tahoma"/>
          <w:sz w:val="23"/>
          <w:szCs w:val="23"/>
        </w:rPr>
        <w:t xml:space="preserve">// P2: </w:t>
      </w:r>
      <w:r>
        <w:rPr>
          <w:sz w:val="23"/>
          <w:szCs w:val="23"/>
        </w:rPr>
        <w:t xml:space="preserve">and your code should be implemented there. </w:t>
      </w:r>
    </w:p>
    <w:p w14:paraId="55D59902" w14:textId="027FB5D9" w:rsidR="002A3E99" w:rsidRDefault="00FB7101" w:rsidP="00FB7101">
      <w:pPr>
        <w:rPr>
          <w:sz w:val="23"/>
          <w:szCs w:val="23"/>
        </w:rPr>
      </w:pPr>
      <w:r>
        <w:rPr>
          <w:sz w:val="23"/>
          <w:szCs w:val="23"/>
        </w:rPr>
        <w:t xml:space="preserve">Once you have some rough ideas on how to implement the features, you should start to create unit tests in a file like </w:t>
      </w:r>
      <w:r>
        <w:rPr>
          <w:rFonts w:ascii="Tahoma" w:hAnsi="Tahoma" w:cs="Tahoma"/>
          <w:sz w:val="23"/>
          <w:szCs w:val="23"/>
        </w:rPr>
        <w:t>src/test/java/ece448/iot_sim/HTTPCommandsTests.java</w:t>
      </w:r>
      <w:r>
        <w:rPr>
          <w:sz w:val="23"/>
          <w:szCs w:val="23"/>
        </w:rPr>
        <w:t>. Follow the red-green cycle to add unit tests and to implement desired features.</w:t>
      </w:r>
    </w:p>
    <w:p w14:paraId="04F793E0" w14:textId="77777777" w:rsidR="00945ECC" w:rsidRPr="00945ECC" w:rsidRDefault="00945ECC" w:rsidP="00945ECC">
      <w:pPr>
        <w:rPr>
          <w:sz w:val="23"/>
          <w:szCs w:val="23"/>
        </w:rPr>
      </w:pPr>
      <w:r w:rsidRPr="00945ECC">
        <w:rPr>
          <w:sz w:val="23"/>
          <w:szCs w:val="23"/>
        </w:rPr>
        <w:t>II.</w:t>
      </w:r>
    </w:p>
    <w:p w14:paraId="28F09EF7" w14:textId="77777777" w:rsidR="00945ECC" w:rsidRPr="00945ECC" w:rsidRDefault="00945ECC" w:rsidP="00945ECC">
      <w:pPr>
        <w:rPr>
          <w:sz w:val="23"/>
          <w:szCs w:val="23"/>
        </w:rPr>
      </w:pPr>
      <w:r w:rsidRPr="00945ECC">
        <w:rPr>
          <w:sz w:val="23"/>
          <w:szCs w:val="23"/>
        </w:rPr>
        <w:t>User Stories</w:t>
      </w:r>
    </w:p>
    <w:p w14:paraId="320F321D" w14:textId="77777777" w:rsidR="00945ECC" w:rsidRPr="00945ECC" w:rsidRDefault="00945ECC" w:rsidP="00945ECC">
      <w:pPr>
        <w:rPr>
          <w:sz w:val="23"/>
          <w:szCs w:val="23"/>
        </w:rPr>
      </w:pPr>
      <w:r w:rsidRPr="00945ECC">
        <w:rPr>
          <w:sz w:val="23"/>
          <w:szCs w:val="23"/>
        </w:rPr>
        <w:t>1.</w:t>
      </w:r>
    </w:p>
    <w:p w14:paraId="0C0247D9" w14:textId="77777777" w:rsidR="00945ECC" w:rsidRPr="00945ECC" w:rsidRDefault="00945ECC" w:rsidP="00945ECC">
      <w:pPr>
        <w:rPr>
          <w:sz w:val="23"/>
          <w:szCs w:val="23"/>
        </w:rPr>
      </w:pPr>
      <w:r w:rsidRPr="00945ECC">
        <w:rPr>
          <w:sz w:val="23"/>
          <w:szCs w:val="23"/>
        </w:rPr>
        <w:t>Plug Report</w:t>
      </w:r>
    </w:p>
    <w:p w14:paraId="4E8B03FB" w14:textId="77777777" w:rsidR="00945ECC" w:rsidRPr="00945ECC" w:rsidRDefault="00945ECC" w:rsidP="00945ECC">
      <w:pPr>
        <w:rPr>
          <w:sz w:val="23"/>
          <w:szCs w:val="23"/>
        </w:rPr>
      </w:pPr>
      <w:r w:rsidRPr="00945ECC">
        <w:rPr>
          <w:sz w:val="23"/>
          <w:szCs w:val="23"/>
        </w:rPr>
        <w:t>As an end-user, I want to access the web page containing a report of the plug with the name “plugName” at the path /plugName without any query string, so that I can view the report using a browser. The report should include whether the switch is on and its power reading.</w:t>
      </w:r>
    </w:p>
    <w:p w14:paraId="46249E35" w14:textId="77777777" w:rsidR="00945ECC" w:rsidRPr="00945ECC" w:rsidRDefault="00945ECC" w:rsidP="00945ECC">
      <w:pPr>
        <w:rPr>
          <w:sz w:val="23"/>
          <w:szCs w:val="23"/>
        </w:rPr>
      </w:pPr>
      <w:r w:rsidRPr="00945ECC">
        <w:rPr>
          <w:sz w:val="23"/>
          <w:szCs w:val="23"/>
        </w:rPr>
        <w:t>2.</w:t>
      </w:r>
    </w:p>
    <w:p w14:paraId="05D631EC" w14:textId="77777777" w:rsidR="00945ECC" w:rsidRPr="00945ECC" w:rsidRDefault="00945ECC" w:rsidP="00945ECC">
      <w:pPr>
        <w:rPr>
          <w:sz w:val="23"/>
          <w:szCs w:val="23"/>
        </w:rPr>
      </w:pPr>
      <w:r w:rsidRPr="00945ECC">
        <w:rPr>
          <w:sz w:val="23"/>
          <w:szCs w:val="23"/>
        </w:rPr>
        <w:t>Toggle or Switch a Plug On/Off</w:t>
      </w:r>
    </w:p>
    <w:p w14:paraId="0545D5F9" w14:textId="77777777" w:rsidR="00945ECC" w:rsidRPr="00945ECC" w:rsidRDefault="00945ECC" w:rsidP="00945ECC">
      <w:pPr>
        <w:rPr>
          <w:sz w:val="23"/>
          <w:szCs w:val="23"/>
        </w:rPr>
      </w:pPr>
      <w:r w:rsidRPr="00945ECC">
        <w:rPr>
          <w:sz w:val="23"/>
          <w:szCs w:val="23"/>
        </w:rPr>
        <w:t>As an end-user, I want to control the plug with the name “plugName” at the path /plugName with a query string, so that I can control the plug using a browser. To toggle a plug, the query string is action=toggle. To switch a plug to be on, the query string is action=on. To switch a plug to be off, the query string is action=off.</w:t>
      </w:r>
    </w:p>
    <w:p w14:paraId="632E5D83" w14:textId="77777777" w:rsidR="00945ECC" w:rsidRPr="00945ECC" w:rsidRDefault="00945ECC" w:rsidP="00945ECC">
      <w:pPr>
        <w:rPr>
          <w:sz w:val="23"/>
          <w:szCs w:val="23"/>
        </w:rPr>
      </w:pPr>
      <w:r w:rsidRPr="00945ECC">
        <w:rPr>
          <w:sz w:val="23"/>
          <w:szCs w:val="23"/>
        </w:rPr>
        <w:lastRenderedPageBreak/>
        <w:t>3.</w:t>
      </w:r>
    </w:p>
    <w:p w14:paraId="04C6634E" w14:textId="77777777" w:rsidR="00945ECC" w:rsidRPr="00945ECC" w:rsidRDefault="00945ECC" w:rsidP="00945ECC">
      <w:pPr>
        <w:rPr>
          <w:sz w:val="23"/>
          <w:szCs w:val="23"/>
        </w:rPr>
      </w:pPr>
      <w:r w:rsidRPr="00945ECC">
        <w:rPr>
          <w:sz w:val="23"/>
          <w:szCs w:val="23"/>
        </w:rPr>
        <w:t>Control Feedback</w:t>
      </w:r>
    </w:p>
    <w:p w14:paraId="49DC4C5A" w14:textId="77777777" w:rsidR="00945ECC" w:rsidRPr="00945ECC" w:rsidRDefault="00945ECC" w:rsidP="00945ECC">
      <w:pPr>
        <w:rPr>
          <w:sz w:val="23"/>
          <w:szCs w:val="23"/>
        </w:rPr>
      </w:pPr>
      <w:r w:rsidRPr="00945ECC">
        <w:rPr>
          <w:sz w:val="23"/>
          <w:szCs w:val="23"/>
        </w:rPr>
        <w:t>As an end-user, I want to receive the up-to-date report as the response to the path /plugName with a query string, so that I can verify that the plug acts properly.</w:t>
      </w:r>
    </w:p>
    <w:p w14:paraId="2369E832" w14:textId="77777777" w:rsidR="00945ECC" w:rsidRPr="00945ECC" w:rsidRDefault="00945ECC" w:rsidP="00945ECC">
      <w:pPr>
        <w:rPr>
          <w:sz w:val="23"/>
          <w:szCs w:val="23"/>
        </w:rPr>
      </w:pPr>
      <w:r w:rsidRPr="00945ECC">
        <w:rPr>
          <w:sz w:val="23"/>
          <w:szCs w:val="23"/>
        </w:rPr>
        <w:t>III.</w:t>
      </w:r>
    </w:p>
    <w:p w14:paraId="30FD954A" w14:textId="77777777" w:rsidR="00945ECC" w:rsidRPr="00945ECC" w:rsidRDefault="00945ECC" w:rsidP="00945ECC">
      <w:pPr>
        <w:rPr>
          <w:sz w:val="23"/>
          <w:szCs w:val="23"/>
        </w:rPr>
      </w:pPr>
      <w:r w:rsidRPr="00945ECC">
        <w:rPr>
          <w:sz w:val="23"/>
          <w:szCs w:val="23"/>
        </w:rPr>
        <w:t>Testing Procedures</w:t>
      </w:r>
    </w:p>
    <w:p w14:paraId="733BC395" w14:textId="0B550A88" w:rsidR="00105650" w:rsidRDefault="00945ECC" w:rsidP="00945ECC">
      <w:pPr>
        <w:rPr>
          <w:sz w:val="23"/>
          <w:szCs w:val="23"/>
        </w:rPr>
      </w:pPr>
      <w:r w:rsidRPr="00945ECC">
        <w:rPr>
          <w:sz w:val="23"/>
          <w:szCs w:val="23"/>
        </w:rPr>
        <w:t>The testing procedures are implemented in ece448.grading.GradeP2. It should be straightforward to verify all user stories are covered.</w:t>
      </w:r>
    </w:p>
    <w:p w14:paraId="2F9CF57B" w14:textId="77777777" w:rsidR="00FB7101" w:rsidRPr="00D01FAB" w:rsidRDefault="00FB7101" w:rsidP="00FB7101"/>
    <w:sectPr w:rsidR="00FB7101" w:rsidRPr="00D01FAB" w:rsidSect="00F20CB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ABA17" w14:textId="77777777" w:rsidR="00434C6F" w:rsidRDefault="00434C6F" w:rsidP="0029608C">
      <w:r>
        <w:separator/>
      </w:r>
    </w:p>
    <w:p w14:paraId="70C1B56E" w14:textId="77777777" w:rsidR="00434C6F" w:rsidRDefault="00434C6F" w:rsidP="0029608C"/>
    <w:p w14:paraId="525A3C30" w14:textId="77777777" w:rsidR="00434C6F" w:rsidRDefault="00434C6F"/>
  </w:endnote>
  <w:endnote w:type="continuationSeparator" w:id="0">
    <w:p w14:paraId="78993445" w14:textId="77777777" w:rsidR="00434C6F" w:rsidRDefault="00434C6F" w:rsidP="0029608C">
      <w:r>
        <w:continuationSeparator/>
      </w:r>
    </w:p>
    <w:p w14:paraId="28772AC9" w14:textId="77777777" w:rsidR="00434C6F" w:rsidRDefault="00434C6F" w:rsidP="0029608C"/>
    <w:p w14:paraId="7EB13443" w14:textId="77777777" w:rsidR="00434C6F" w:rsidRDefault="00434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91F8C" w14:textId="77777777" w:rsidR="002A3E99" w:rsidRDefault="002A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FBA58" w14:textId="77777777" w:rsidR="00434C6F" w:rsidRDefault="00434C6F" w:rsidP="0029608C">
      <w:r>
        <w:separator/>
      </w:r>
    </w:p>
  </w:footnote>
  <w:footnote w:type="continuationSeparator" w:id="0">
    <w:p w14:paraId="014BD30D" w14:textId="77777777" w:rsidR="00434C6F" w:rsidRDefault="00434C6F" w:rsidP="0029608C">
      <w:r>
        <w:continuationSeparator/>
      </w:r>
    </w:p>
    <w:p w14:paraId="54EC446E" w14:textId="77777777" w:rsidR="00434C6F" w:rsidRDefault="00434C6F" w:rsidP="0029608C"/>
    <w:p w14:paraId="070A1E56" w14:textId="77777777" w:rsidR="00434C6F" w:rsidRDefault="00434C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E9B38" w14:textId="3E6226B0" w:rsidR="007D5956" w:rsidRDefault="0099136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24B7F"/>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117A3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38D04E7"/>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F065AC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A80A4A9"/>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ECEF37A"/>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F21BAB3"/>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12"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13"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14"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15"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7"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8"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9"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0"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1"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23"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24"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25"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26"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7"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8"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9"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30"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31" w15:restartNumberingAfterBreak="0">
    <w:nsid w:val="062B4E1D"/>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1A5E3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17E9BCBE"/>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1E4B459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1EC4AB96"/>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5383622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47"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16"/>
  </w:num>
  <w:num w:numId="2" w16cid:durableId="1304311152">
    <w:abstractNumId w:val="41"/>
  </w:num>
  <w:num w:numId="3" w16cid:durableId="527959689">
    <w:abstractNumId w:val="30"/>
  </w:num>
  <w:num w:numId="4" w16cid:durableId="2136217272">
    <w:abstractNumId w:val="39"/>
  </w:num>
  <w:num w:numId="5" w16cid:durableId="535391431">
    <w:abstractNumId w:val="38"/>
  </w:num>
  <w:num w:numId="6" w16cid:durableId="1219822437">
    <w:abstractNumId w:val="43"/>
  </w:num>
  <w:num w:numId="7" w16cid:durableId="1533567108">
    <w:abstractNumId w:val="42"/>
  </w:num>
  <w:num w:numId="8" w16cid:durableId="287249505">
    <w:abstractNumId w:val="37"/>
  </w:num>
  <w:num w:numId="9" w16cid:durableId="1132095448">
    <w:abstractNumId w:val="47"/>
  </w:num>
  <w:num w:numId="10" w16cid:durableId="1828859707">
    <w:abstractNumId w:val="40"/>
  </w:num>
  <w:num w:numId="11" w16cid:durableId="519902530">
    <w:abstractNumId w:val="48"/>
  </w:num>
  <w:num w:numId="12" w16cid:durableId="643699067">
    <w:abstractNumId w:val="44"/>
  </w:num>
  <w:num w:numId="13" w16cid:durableId="514458983">
    <w:abstractNumId w:val="14"/>
  </w:num>
  <w:num w:numId="14" w16cid:durableId="360011364">
    <w:abstractNumId w:val="13"/>
  </w:num>
  <w:num w:numId="15" w16cid:durableId="1124733215">
    <w:abstractNumId w:val="12"/>
  </w:num>
  <w:num w:numId="16" w16cid:durableId="1622221849">
    <w:abstractNumId w:val="11"/>
  </w:num>
  <w:num w:numId="17" w16cid:durableId="2137329164">
    <w:abstractNumId w:val="15"/>
  </w:num>
  <w:num w:numId="18" w16cid:durableId="811291247">
    <w:abstractNumId w:val="10"/>
  </w:num>
  <w:num w:numId="19" w16cid:durableId="665476797">
    <w:abstractNumId w:val="9"/>
  </w:num>
  <w:num w:numId="20" w16cid:durableId="624694644">
    <w:abstractNumId w:val="8"/>
  </w:num>
  <w:num w:numId="21" w16cid:durableId="1890459991">
    <w:abstractNumId w:val="7"/>
  </w:num>
  <w:num w:numId="22" w16cid:durableId="1339649061">
    <w:abstractNumId w:val="46"/>
  </w:num>
  <w:num w:numId="23" w16cid:durableId="1671254693">
    <w:abstractNumId w:val="49"/>
  </w:num>
  <w:num w:numId="24" w16cid:durableId="585963682">
    <w:abstractNumId w:val="32"/>
  </w:num>
  <w:num w:numId="25" w16cid:durableId="1720015195">
    <w:abstractNumId w:val="2"/>
  </w:num>
  <w:num w:numId="26" w16cid:durableId="922451193">
    <w:abstractNumId w:val="31"/>
  </w:num>
  <w:num w:numId="27" w16cid:durableId="1099519571">
    <w:abstractNumId w:val="4"/>
  </w:num>
  <w:num w:numId="28" w16cid:durableId="1799642970">
    <w:abstractNumId w:val="36"/>
  </w:num>
  <w:num w:numId="29" w16cid:durableId="238057179">
    <w:abstractNumId w:val="3"/>
  </w:num>
  <w:num w:numId="30" w16cid:durableId="1953633129">
    <w:abstractNumId w:val="45"/>
  </w:num>
  <w:num w:numId="31" w16cid:durableId="1201750036">
    <w:abstractNumId w:val="35"/>
  </w:num>
  <w:num w:numId="32" w16cid:durableId="169222921">
    <w:abstractNumId w:val="6"/>
  </w:num>
  <w:num w:numId="33" w16cid:durableId="1046445687">
    <w:abstractNumId w:val="1"/>
  </w:num>
  <w:num w:numId="34" w16cid:durableId="1845901143">
    <w:abstractNumId w:val="34"/>
  </w:num>
  <w:num w:numId="35" w16cid:durableId="869341005">
    <w:abstractNumId w:val="0"/>
  </w:num>
  <w:num w:numId="36" w16cid:durableId="587085016">
    <w:abstractNumId w:val="33"/>
  </w:num>
  <w:num w:numId="37" w16cid:durableId="142934600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4C6"/>
    <w:rsid w:val="000335D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19F"/>
    <w:rsid w:val="00060457"/>
    <w:rsid w:val="00060912"/>
    <w:rsid w:val="000613F5"/>
    <w:rsid w:val="00061547"/>
    <w:rsid w:val="00061C88"/>
    <w:rsid w:val="00061E53"/>
    <w:rsid w:val="0006230C"/>
    <w:rsid w:val="000626E0"/>
    <w:rsid w:val="00062EB0"/>
    <w:rsid w:val="00063935"/>
    <w:rsid w:val="00064088"/>
    <w:rsid w:val="00064386"/>
    <w:rsid w:val="00067B32"/>
    <w:rsid w:val="00070DB2"/>
    <w:rsid w:val="0007163C"/>
    <w:rsid w:val="000718CD"/>
    <w:rsid w:val="0007286B"/>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34B"/>
    <w:rsid w:val="000F557E"/>
    <w:rsid w:val="000F6851"/>
    <w:rsid w:val="000F7949"/>
    <w:rsid w:val="001008A5"/>
    <w:rsid w:val="00100E5D"/>
    <w:rsid w:val="001024DA"/>
    <w:rsid w:val="00103E79"/>
    <w:rsid w:val="001041F7"/>
    <w:rsid w:val="0010429E"/>
    <w:rsid w:val="0010491D"/>
    <w:rsid w:val="00104A64"/>
    <w:rsid w:val="00105650"/>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8E"/>
    <w:rsid w:val="00136FC1"/>
    <w:rsid w:val="00140A62"/>
    <w:rsid w:val="00140D78"/>
    <w:rsid w:val="00140D8A"/>
    <w:rsid w:val="001411FF"/>
    <w:rsid w:val="00142994"/>
    <w:rsid w:val="00142F25"/>
    <w:rsid w:val="00144238"/>
    <w:rsid w:val="001455F3"/>
    <w:rsid w:val="0014664C"/>
    <w:rsid w:val="001471C1"/>
    <w:rsid w:val="0014729F"/>
    <w:rsid w:val="00150359"/>
    <w:rsid w:val="00151E10"/>
    <w:rsid w:val="00152219"/>
    <w:rsid w:val="001528A8"/>
    <w:rsid w:val="00153C86"/>
    <w:rsid w:val="001543B7"/>
    <w:rsid w:val="001545D0"/>
    <w:rsid w:val="0015497B"/>
    <w:rsid w:val="001549A4"/>
    <w:rsid w:val="00155AB1"/>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BC8"/>
    <w:rsid w:val="00195198"/>
    <w:rsid w:val="00196006"/>
    <w:rsid w:val="00196654"/>
    <w:rsid w:val="00196FCA"/>
    <w:rsid w:val="0019767D"/>
    <w:rsid w:val="0019782A"/>
    <w:rsid w:val="001A0851"/>
    <w:rsid w:val="001A0DA7"/>
    <w:rsid w:val="001A2964"/>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2CDD"/>
    <w:rsid w:val="00243072"/>
    <w:rsid w:val="00244872"/>
    <w:rsid w:val="00247C46"/>
    <w:rsid w:val="00250449"/>
    <w:rsid w:val="00250ACE"/>
    <w:rsid w:val="00251116"/>
    <w:rsid w:val="0025378C"/>
    <w:rsid w:val="002539D7"/>
    <w:rsid w:val="00254EC2"/>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3E99"/>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E7267"/>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091D"/>
    <w:rsid w:val="0031115F"/>
    <w:rsid w:val="00311648"/>
    <w:rsid w:val="00311C9B"/>
    <w:rsid w:val="00311DF9"/>
    <w:rsid w:val="00311F40"/>
    <w:rsid w:val="003122FC"/>
    <w:rsid w:val="0031303A"/>
    <w:rsid w:val="0031316E"/>
    <w:rsid w:val="00314336"/>
    <w:rsid w:val="003151D8"/>
    <w:rsid w:val="003156AD"/>
    <w:rsid w:val="003156DD"/>
    <w:rsid w:val="00316EB1"/>
    <w:rsid w:val="00320550"/>
    <w:rsid w:val="0032443D"/>
    <w:rsid w:val="00325862"/>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9036F"/>
    <w:rsid w:val="00392006"/>
    <w:rsid w:val="0039257F"/>
    <w:rsid w:val="003928D2"/>
    <w:rsid w:val="00392D83"/>
    <w:rsid w:val="00393AA3"/>
    <w:rsid w:val="00395198"/>
    <w:rsid w:val="00395D8C"/>
    <w:rsid w:val="003968DB"/>
    <w:rsid w:val="00397E84"/>
    <w:rsid w:val="003A14AC"/>
    <w:rsid w:val="003A2F1F"/>
    <w:rsid w:val="003A4728"/>
    <w:rsid w:val="003A6BB7"/>
    <w:rsid w:val="003B0DE8"/>
    <w:rsid w:val="003B1467"/>
    <w:rsid w:val="003B1D21"/>
    <w:rsid w:val="003B4D46"/>
    <w:rsid w:val="003B531C"/>
    <w:rsid w:val="003B6727"/>
    <w:rsid w:val="003B69D5"/>
    <w:rsid w:val="003B6B01"/>
    <w:rsid w:val="003B6C88"/>
    <w:rsid w:val="003B714F"/>
    <w:rsid w:val="003C0010"/>
    <w:rsid w:val="003C0407"/>
    <w:rsid w:val="003C0ABA"/>
    <w:rsid w:val="003C21FF"/>
    <w:rsid w:val="003C2F8F"/>
    <w:rsid w:val="003C3567"/>
    <w:rsid w:val="003C356A"/>
    <w:rsid w:val="003C3685"/>
    <w:rsid w:val="003C43AB"/>
    <w:rsid w:val="003C4599"/>
    <w:rsid w:val="003C460A"/>
    <w:rsid w:val="003C46DA"/>
    <w:rsid w:val="003C4F0C"/>
    <w:rsid w:val="003C680F"/>
    <w:rsid w:val="003C6C86"/>
    <w:rsid w:val="003C7567"/>
    <w:rsid w:val="003D12C7"/>
    <w:rsid w:val="003D139C"/>
    <w:rsid w:val="003D176D"/>
    <w:rsid w:val="003D22E9"/>
    <w:rsid w:val="003D323D"/>
    <w:rsid w:val="003D32FC"/>
    <w:rsid w:val="003D44E7"/>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46A5"/>
    <w:rsid w:val="00434C6F"/>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541C"/>
    <w:rsid w:val="00465BF0"/>
    <w:rsid w:val="00465F1D"/>
    <w:rsid w:val="00466AB7"/>
    <w:rsid w:val="004673B8"/>
    <w:rsid w:val="00471FD1"/>
    <w:rsid w:val="0047271A"/>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1559"/>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735"/>
    <w:rsid w:val="004D10D5"/>
    <w:rsid w:val="004D2BF6"/>
    <w:rsid w:val="004D3196"/>
    <w:rsid w:val="004D3C59"/>
    <w:rsid w:val="004D4AA2"/>
    <w:rsid w:val="004D63BE"/>
    <w:rsid w:val="004D6E42"/>
    <w:rsid w:val="004D7CC9"/>
    <w:rsid w:val="004E18B2"/>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703"/>
    <w:rsid w:val="00507F2B"/>
    <w:rsid w:val="0051023D"/>
    <w:rsid w:val="00512EEE"/>
    <w:rsid w:val="005139E5"/>
    <w:rsid w:val="00516883"/>
    <w:rsid w:val="00516FBA"/>
    <w:rsid w:val="00517B05"/>
    <w:rsid w:val="00517CAD"/>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E98"/>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2239"/>
    <w:rsid w:val="005A24FA"/>
    <w:rsid w:val="005A4591"/>
    <w:rsid w:val="005A45E3"/>
    <w:rsid w:val="005A4C67"/>
    <w:rsid w:val="005A5043"/>
    <w:rsid w:val="005A55CE"/>
    <w:rsid w:val="005A6EF0"/>
    <w:rsid w:val="005A6F4C"/>
    <w:rsid w:val="005A78DB"/>
    <w:rsid w:val="005B056F"/>
    <w:rsid w:val="005B07CC"/>
    <w:rsid w:val="005B194C"/>
    <w:rsid w:val="005B1BB5"/>
    <w:rsid w:val="005B2EB4"/>
    <w:rsid w:val="005B4B24"/>
    <w:rsid w:val="005B4E1E"/>
    <w:rsid w:val="005B4FA4"/>
    <w:rsid w:val="005B55AE"/>
    <w:rsid w:val="005B7055"/>
    <w:rsid w:val="005B7720"/>
    <w:rsid w:val="005B7730"/>
    <w:rsid w:val="005B7759"/>
    <w:rsid w:val="005C0AA7"/>
    <w:rsid w:val="005C1368"/>
    <w:rsid w:val="005C1C3B"/>
    <w:rsid w:val="005C1E8E"/>
    <w:rsid w:val="005C41B0"/>
    <w:rsid w:val="005C488C"/>
    <w:rsid w:val="005C5DD0"/>
    <w:rsid w:val="005D28C3"/>
    <w:rsid w:val="005D295A"/>
    <w:rsid w:val="005D300F"/>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5443"/>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CFF"/>
    <w:rsid w:val="00687031"/>
    <w:rsid w:val="00690BE0"/>
    <w:rsid w:val="00691841"/>
    <w:rsid w:val="006920EA"/>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2D5"/>
    <w:rsid w:val="006B4F2A"/>
    <w:rsid w:val="006B5674"/>
    <w:rsid w:val="006B5E69"/>
    <w:rsid w:val="006B6390"/>
    <w:rsid w:val="006B689A"/>
    <w:rsid w:val="006C0D71"/>
    <w:rsid w:val="006C2331"/>
    <w:rsid w:val="006C36A6"/>
    <w:rsid w:val="006C3B99"/>
    <w:rsid w:val="006C4E2F"/>
    <w:rsid w:val="006C70E1"/>
    <w:rsid w:val="006C74F3"/>
    <w:rsid w:val="006D0B75"/>
    <w:rsid w:val="006D2E6C"/>
    <w:rsid w:val="006D37BF"/>
    <w:rsid w:val="006D42F8"/>
    <w:rsid w:val="006D4DD1"/>
    <w:rsid w:val="006D5C0C"/>
    <w:rsid w:val="006D6FEB"/>
    <w:rsid w:val="006D71ED"/>
    <w:rsid w:val="006D7DCD"/>
    <w:rsid w:val="006D7F22"/>
    <w:rsid w:val="006E2886"/>
    <w:rsid w:val="006E2AA8"/>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4C6B"/>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D37"/>
    <w:rsid w:val="007520AA"/>
    <w:rsid w:val="00752983"/>
    <w:rsid w:val="00752BC0"/>
    <w:rsid w:val="00752F56"/>
    <w:rsid w:val="00754886"/>
    <w:rsid w:val="00754BE4"/>
    <w:rsid w:val="0076050F"/>
    <w:rsid w:val="0076178D"/>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76D"/>
    <w:rsid w:val="00785E0C"/>
    <w:rsid w:val="007860D4"/>
    <w:rsid w:val="00786A75"/>
    <w:rsid w:val="00787788"/>
    <w:rsid w:val="00790EFB"/>
    <w:rsid w:val="00792259"/>
    <w:rsid w:val="007925EF"/>
    <w:rsid w:val="00792EAE"/>
    <w:rsid w:val="007939DF"/>
    <w:rsid w:val="007949BF"/>
    <w:rsid w:val="0079603E"/>
    <w:rsid w:val="00796086"/>
    <w:rsid w:val="00796CCD"/>
    <w:rsid w:val="00797D8A"/>
    <w:rsid w:val="007A0360"/>
    <w:rsid w:val="007A0715"/>
    <w:rsid w:val="007A167F"/>
    <w:rsid w:val="007A1D3B"/>
    <w:rsid w:val="007A1F44"/>
    <w:rsid w:val="007A27B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C32"/>
    <w:rsid w:val="00835D80"/>
    <w:rsid w:val="00840143"/>
    <w:rsid w:val="00841C6E"/>
    <w:rsid w:val="00841D1F"/>
    <w:rsid w:val="0084573B"/>
    <w:rsid w:val="00846581"/>
    <w:rsid w:val="008473EC"/>
    <w:rsid w:val="00847592"/>
    <w:rsid w:val="00850F7C"/>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9F9"/>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553"/>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0408"/>
    <w:rsid w:val="00941AB9"/>
    <w:rsid w:val="00941D77"/>
    <w:rsid w:val="009426CC"/>
    <w:rsid w:val="009426D8"/>
    <w:rsid w:val="009448C5"/>
    <w:rsid w:val="00945ECC"/>
    <w:rsid w:val="00946139"/>
    <w:rsid w:val="009467CE"/>
    <w:rsid w:val="00951763"/>
    <w:rsid w:val="0095183D"/>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454D"/>
    <w:rsid w:val="0098610E"/>
    <w:rsid w:val="0098677B"/>
    <w:rsid w:val="00987118"/>
    <w:rsid w:val="00987175"/>
    <w:rsid w:val="00987A8D"/>
    <w:rsid w:val="0099022B"/>
    <w:rsid w:val="00990BD7"/>
    <w:rsid w:val="00990EA0"/>
    <w:rsid w:val="0099136F"/>
    <w:rsid w:val="00991615"/>
    <w:rsid w:val="0099418D"/>
    <w:rsid w:val="00994DDB"/>
    <w:rsid w:val="00994FA0"/>
    <w:rsid w:val="00995A97"/>
    <w:rsid w:val="00996DE1"/>
    <w:rsid w:val="00996EEF"/>
    <w:rsid w:val="009A0130"/>
    <w:rsid w:val="009A130B"/>
    <w:rsid w:val="009A15D2"/>
    <w:rsid w:val="009A179F"/>
    <w:rsid w:val="009A234D"/>
    <w:rsid w:val="009A27F1"/>
    <w:rsid w:val="009A3FA8"/>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C21"/>
    <w:rsid w:val="009D2143"/>
    <w:rsid w:val="009D31B5"/>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67375"/>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303A"/>
    <w:rsid w:val="00AC32DE"/>
    <w:rsid w:val="00AC4FA4"/>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0B7B"/>
    <w:rsid w:val="00AE16D8"/>
    <w:rsid w:val="00AE1AA3"/>
    <w:rsid w:val="00AE1D7B"/>
    <w:rsid w:val="00AE2624"/>
    <w:rsid w:val="00AE4B9D"/>
    <w:rsid w:val="00AE6229"/>
    <w:rsid w:val="00AE63BA"/>
    <w:rsid w:val="00AE6C33"/>
    <w:rsid w:val="00AE7CBC"/>
    <w:rsid w:val="00AE7D71"/>
    <w:rsid w:val="00AF1662"/>
    <w:rsid w:val="00AF2E62"/>
    <w:rsid w:val="00AF3F40"/>
    <w:rsid w:val="00AF48EA"/>
    <w:rsid w:val="00AF49C0"/>
    <w:rsid w:val="00AF5AC9"/>
    <w:rsid w:val="00AF6A7A"/>
    <w:rsid w:val="00AF7131"/>
    <w:rsid w:val="00AF7EF0"/>
    <w:rsid w:val="00B003E1"/>
    <w:rsid w:val="00B0058C"/>
    <w:rsid w:val="00B00700"/>
    <w:rsid w:val="00B011EC"/>
    <w:rsid w:val="00B019BC"/>
    <w:rsid w:val="00B03A66"/>
    <w:rsid w:val="00B03D8A"/>
    <w:rsid w:val="00B04B49"/>
    <w:rsid w:val="00B06158"/>
    <w:rsid w:val="00B07B92"/>
    <w:rsid w:val="00B10572"/>
    <w:rsid w:val="00B140CD"/>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2774"/>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A3A"/>
    <w:rsid w:val="00C43C28"/>
    <w:rsid w:val="00C44CA4"/>
    <w:rsid w:val="00C4593F"/>
    <w:rsid w:val="00C45A2E"/>
    <w:rsid w:val="00C46779"/>
    <w:rsid w:val="00C5004B"/>
    <w:rsid w:val="00C513EE"/>
    <w:rsid w:val="00C528FA"/>
    <w:rsid w:val="00C5294A"/>
    <w:rsid w:val="00C52F64"/>
    <w:rsid w:val="00C53213"/>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48D5"/>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5FDD"/>
    <w:rsid w:val="00CC6872"/>
    <w:rsid w:val="00CD04A1"/>
    <w:rsid w:val="00CD0B1B"/>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5F11"/>
    <w:rsid w:val="00CF7290"/>
    <w:rsid w:val="00CF763F"/>
    <w:rsid w:val="00CF7C88"/>
    <w:rsid w:val="00D0140B"/>
    <w:rsid w:val="00D01FA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17D"/>
    <w:rsid w:val="00D21D33"/>
    <w:rsid w:val="00D23EAE"/>
    <w:rsid w:val="00D246D2"/>
    <w:rsid w:val="00D24F8E"/>
    <w:rsid w:val="00D272D7"/>
    <w:rsid w:val="00D30B5E"/>
    <w:rsid w:val="00D312EC"/>
    <w:rsid w:val="00D32333"/>
    <w:rsid w:val="00D3252C"/>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07C8"/>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5809"/>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71F4"/>
    <w:rsid w:val="00DC00C6"/>
    <w:rsid w:val="00DC086E"/>
    <w:rsid w:val="00DC08C4"/>
    <w:rsid w:val="00DC2884"/>
    <w:rsid w:val="00DC2B31"/>
    <w:rsid w:val="00DC3BDA"/>
    <w:rsid w:val="00DC59F6"/>
    <w:rsid w:val="00DC6C66"/>
    <w:rsid w:val="00DC6D7A"/>
    <w:rsid w:val="00DC707B"/>
    <w:rsid w:val="00DC7724"/>
    <w:rsid w:val="00DD01D0"/>
    <w:rsid w:val="00DD041F"/>
    <w:rsid w:val="00DD1B32"/>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1489"/>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F17"/>
    <w:rsid w:val="00EC2FC6"/>
    <w:rsid w:val="00EC3AF7"/>
    <w:rsid w:val="00EC3C60"/>
    <w:rsid w:val="00EC432B"/>
    <w:rsid w:val="00EC49A6"/>
    <w:rsid w:val="00EC6B5F"/>
    <w:rsid w:val="00EC794A"/>
    <w:rsid w:val="00EC7A22"/>
    <w:rsid w:val="00ED0FD5"/>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0473"/>
    <w:rsid w:val="00F111A6"/>
    <w:rsid w:val="00F12327"/>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B08"/>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03EF"/>
    <w:rsid w:val="00FA11BD"/>
    <w:rsid w:val="00FA21AD"/>
    <w:rsid w:val="00FA274B"/>
    <w:rsid w:val="00FA29C5"/>
    <w:rsid w:val="00FA3D7A"/>
    <w:rsid w:val="00FA4613"/>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B7101"/>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1411FF"/>
    <w:pPr>
      <w:spacing w:after="120" w:line="264" w:lineRule="auto"/>
      <w:jc w:val="both"/>
    </w:pPr>
    <w:rPr>
      <w:rFonts w:ascii="Palatino Linotype" w:hAnsi="Palatino Linotype"/>
      <w:sz w:val="24"/>
      <w:lang w:val="en-US" w:eastAsia="ar-SA"/>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szCs w:val="24"/>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after="0"/>
      <w:jc w:val="left"/>
    </w:pPr>
    <w:rPr>
      <w:rFonts w:cstheme="minorHAnsi"/>
      <w:b/>
      <w:bCs/>
      <w:iCs/>
      <w:szCs w:val="24"/>
    </w:rPr>
  </w:style>
  <w:style w:type="paragraph" w:styleId="TOC2">
    <w:name w:val="toc 2"/>
    <w:basedOn w:val="Normal"/>
    <w:next w:val="Normal"/>
    <w:autoRedefine/>
    <w:uiPriority w:val="39"/>
    <w:qFormat/>
    <w:rsid w:val="007407DF"/>
    <w:pPr>
      <w:spacing w:before="120" w:after="0"/>
      <w:ind w:left="240"/>
      <w:jc w:val="left"/>
    </w:pPr>
    <w:rPr>
      <w:rFonts w:cstheme="minorHAnsi"/>
      <w:b/>
      <w:bCs/>
      <w:i/>
      <w:sz w:val="22"/>
      <w:szCs w:val="22"/>
    </w:rPr>
  </w:style>
  <w:style w:type="paragraph" w:styleId="TOC3">
    <w:name w:val="toc 3"/>
    <w:basedOn w:val="Normal"/>
    <w:next w:val="Normal"/>
    <w:autoRedefine/>
    <w:uiPriority w:val="39"/>
    <w:qFormat/>
    <w:rsid w:val="007407DF"/>
    <w:pPr>
      <w:spacing w:after="0"/>
      <w:ind w:left="480"/>
      <w:jc w:val="left"/>
    </w:pPr>
    <w:rPr>
      <w:rFonts w:cstheme="minorHAnsi"/>
      <w:i/>
      <w:sz w:val="20"/>
    </w:rPr>
  </w:style>
  <w:style w:type="paragraph" w:customStyle="1" w:styleId="Abbreviation">
    <w:name w:val="Abbreviation"/>
    <w:basedOn w:val="Normal"/>
    <w:link w:val="AbbreviationZchn"/>
    <w:qFormat/>
    <w:rsid w:val="00D108E0"/>
    <w:pPr>
      <w:spacing w:after="0"/>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line="240" w:lineRule="auto"/>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spacing w:after="0"/>
      <w:ind w:left="720"/>
      <w:jc w:val="left"/>
    </w:pPr>
    <w:rPr>
      <w:rFonts w:asciiTheme="minorHAnsi" w:hAnsiTheme="minorHAnsi" w:cstheme="minorHAnsi"/>
      <w:sz w:val="20"/>
    </w:rPr>
  </w:style>
  <w:style w:type="paragraph" w:styleId="TOC5">
    <w:name w:val="toc 5"/>
    <w:basedOn w:val="Normal"/>
    <w:rsid w:val="001A464C"/>
    <w:pPr>
      <w:spacing w:after="0"/>
      <w:ind w:left="960"/>
      <w:jc w:val="left"/>
    </w:pPr>
    <w:rPr>
      <w:rFonts w:asciiTheme="minorHAnsi" w:hAnsiTheme="minorHAnsi" w:cstheme="minorHAnsi"/>
      <w:sz w:val="20"/>
    </w:rPr>
  </w:style>
  <w:style w:type="paragraph" w:styleId="TOC6">
    <w:name w:val="toc 6"/>
    <w:basedOn w:val="Normal"/>
    <w:rsid w:val="00A37E6C"/>
    <w:pPr>
      <w:spacing w:after="0"/>
      <w:ind w:left="1200"/>
      <w:jc w:val="left"/>
    </w:pPr>
    <w:rPr>
      <w:rFonts w:asciiTheme="minorHAnsi" w:hAnsiTheme="minorHAnsi" w:cstheme="minorHAnsi"/>
      <w:sz w:val="20"/>
    </w:rPr>
  </w:style>
  <w:style w:type="paragraph" w:styleId="TOC7">
    <w:name w:val="toc 7"/>
    <w:basedOn w:val="Normal"/>
    <w:locked/>
    <w:rsid w:val="00A37E6C"/>
    <w:pPr>
      <w:spacing w:after="0"/>
      <w:ind w:left="1440"/>
      <w:jc w:val="left"/>
    </w:pPr>
    <w:rPr>
      <w:rFonts w:asciiTheme="minorHAnsi" w:hAnsiTheme="minorHAnsi" w:cstheme="minorHAnsi"/>
      <w:sz w:val="20"/>
    </w:rPr>
  </w:style>
  <w:style w:type="paragraph" w:styleId="TOC8">
    <w:name w:val="toc 8"/>
    <w:basedOn w:val="Normal"/>
    <w:locked/>
    <w:rsid w:val="00A37E6C"/>
    <w:pPr>
      <w:spacing w:after="0"/>
      <w:ind w:left="1680"/>
      <w:jc w:val="left"/>
    </w:pPr>
    <w:rPr>
      <w:rFonts w:asciiTheme="minorHAnsi" w:hAnsiTheme="minorHAnsi" w:cstheme="minorHAnsi"/>
      <w:sz w:val="20"/>
    </w:rPr>
  </w:style>
  <w:style w:type="paragraph" w:styleId="TOC9">
    <w:name w:val="toc 9"/>
    <w:basedOn w:val="Normal"/>
    <w:locked/>
    <w:rsid w:val="00A37E6C"/>
    <w:pPr>
      <w:spacing w:after="0"/>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spacing w:after="0"/>
      <w:jc w:val="left"/>
    </w:pPr>
    <w:rPr>
      <w:rFonts w:eastAsia="Calibri"/>
      <w:sz w:val="20"/>
      <w:lang w:eastAsia="en-US"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lang w:eastAsia="en-US"/>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szCs w:val="24"/>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after="0" w:line="276" w:lineRule="auto"/>
      <w:ind w:right="0"/>
      <w:outlineLvl w:val="9"/>
    </w:pPr>
    <w:rPr>
      <w:rFonts w:asciiTheme="majorHAnsi" w:eastAsiaTheme="majorEastAsia" w:hAnsiTheme="majorHAnsi" w:cstheme="majorBidi"/>
      <w:bCs/>
      <w:iCs w:val="0"/>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B06158"/>
    <w:rPr>
      <w:color w:val="605E5C"/>
      <w:shd w:val="clear" w:color="auto" w:fill="E1DFDD"/>
    </w:rPr>
  </w:style>
  <w:style w:type="paragraph" w:customStyle="1" w:styleId="Default">
    <w:name w:val="Default"/>
    <w:rsid w:val="00EC2FC6"/>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2</TotalTime>
  <Pages>2</Pages>
  <Words>424</Words>
  <Characters>2418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2837</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8</cp:revision>
  <cp:lastPrinted>2025-02-10T00:53:00Z</cp:lastPrinted>
  <dcterms:created xsi:type="dcterms:W3CDTF">2025-04-18T19:52:00Z</dcterms:created>
  <dcterms:modified xsi:type="dcterms:W3CDTF">2025-04-18T19:56:00Z</dcterms:modified>
</cp:coreProperties>
</file>