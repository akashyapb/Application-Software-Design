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65F2F4A0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55097D">
        <w:t>2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08ED1D69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DF5D9E">
        <w:rPr>
          <w:noProof/>
        </w:rPr>
        <w:t>March 2,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8A2AF" w14:textId="77777777" w:rsidR="009654EE" w:rsidRDefault="009654EE" w:rsidP="0029608C">
      <w:r>
        <w:separator/>
      </w:r>
    </w:p>
    <w:p w14:paraId="6265D44F" w14:textId="77777777" w:rsidR="009654EE" w:rsidRDefault="009654EE" w:rsidP="0029608C"/>
    <w:p w14:paraId="778ED880" w14:textId="77777777" w:rsidR="009654EE" w:rsidRDefault="009654EE"/>
  </w:endnote>
  <w:endnote w:type="continuationSeparator" w:id="0">
    <w:p w14:paraId="3926BABF" w14:textId="77777777" w:rsidR="009654EE" w:rsidRDefault="009654EE" w:rsidP="0029608C">
      <w:r>
        <w:continuationSeparator/>
      </w:r>
    </w:p>
    <w:p w14:paraId="1DD6F3A0" w14:textId="77777777" w:rsidR="009654EE" w:rsidRDefault="009654EE" w:rsidP="0029608C"/>
    <w:p w14:paraId="5A4D0A7B" w14:textId="77777777" w:rsidR="009654EE" w:rsidRDefault="00965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7EE1" w14:textId="77777777" w:rsidR="009654EE" w:rsidRDefault="009654EE" w:rsidP="0029608C">
      <w:r>
        <w:separator/>
      </w:r>
    </w:p>
  </w:footnote>
  <w:footnote w:type="continuationSeparator" w:id="0">
    <w:p w14:paraId="3F0ED673" w14:textId="77777777" w:rsidR="009654EE" w:rsidRDefault="009654EE" w:rsidP="0029608C">
      <w:r>
        <w:continuationSeparator/>
      </w:r>
    </w:p>
    <w:p w14:paraId="3745BDD0" w14:textId="77777777" w:rsidR="009654EE" w:rsidRDefault="009654EE" w:rsidP="0029608C"/>
    <w:p w14:paraId="098FABB5" w14:textId="77777777" w:rsidR="009654EE" w:rsidRDefault="009654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228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2025-03-03T02:47:00Z</cp:lastPrinted>
  <dcterms:created xsi:type="dcterms:W3CDTF">2025-03-03T02:47:00Z</dcterms:created>
  <dcterms:modified xsi:type="dcterms:W3CDTF">2025-03-03T02:47:00Z</dcterms:modified>
</cp:coreProperties>
</file>