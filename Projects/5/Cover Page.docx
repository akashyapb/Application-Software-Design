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47CAEC43" w:rsidR="00403D78" w:rsidRDefault="00196654" w:rsidP="00F46B08">
      <w:pPr>
        <w:pStyle w:val="FrontPageTitle"/>
      </w:pPr>
      <w:r>
        <w:t>Application Software Design</w:t>
      </w:r>
    </w:p>
    <w:p w14:paraId="7DB770B2" w14:textId="1BDCD2F4" w:rsidR="00F46B08" w:rsidRDefault="00F46B08" w:rsidP="00F46B08">
      <w:pPr>
        <w:pStyle w:val="Subheading"/>
        <w:jc w:val="center"/>
      </w:pPr>
      <w:r w:rsidRPr="00F46B08">
        <w:t>ECE 5</w:t>
      </w:r>
      <w:r w:rsidR="00196654">
        <w:t>28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2FE5AD27" w:rsidR="00F46B08" w:rsidRDefault="009A3FA8" w:rsidP="00F46B08">
      <w:pPr>
        <w:pStyle w:val="FrontPageTitle"/>
      </w:pPr>
      <w:r>
        <w:t>Project</w:t>
      </w:r>
      <w:r w:rsidR="00F46B08">
        <w:t xml:space="preserve"> </w:t>
      </w:r>
      <w:r w:rsidR="00676E35">
        <w:t>5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20FBB3DF" w:rsidR="00F46B08" w:rsidRDefault="0098454D" w:rsidP="00F46B08">
      <w:pPr>
        <w:pStyle w:val="FrontPage"/>
      </w:pPr>
      <w:r>
        <w:t>Spring</w:t>
      </w:r>
      <w:r w:rsidR="00F46B08">
        <w:t xml:space="preserve"> 202</w:t>
      </w:r>
      <w:r>
        <w:t>5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19307BE0" w:rsidR="00F46B08" w:rsidRPr="00F46B08" w:rsidRDefault="00F46B08" w:rsidP="00F46B08">
      <w:pPr>
        <w:pStyle w:val="FrontPage"/>
      </w:pP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2BB13" w14:textId="77777777" w:rsidR="00673740" w:rsidRDefault="00673740" w:rsidP="0029608C">
      <w:r>
        <w:separator/>
      </w:r>
    </w:p>
    <w:p w14:paraId="094FA57E" w14:textId="77777777" w:rsidR="00673740" w:rsidRDefault="00673740" w:rsidP="0029608C"/>
    <w:p w14:paraId="4F8C813A" w14:textId="77777777" w:rsidR="00673740" w:rsidRDefault="00673740"/>
  </w:endnote>
  <w:endnote w:type="continuationSeparator" w:id="0">
    <w:p w14:paraId="17997E74" w14:textId="77777777" w:rsidR="00673740" w:rsidRDefault="00673740" w:rsidP="0029608C">
      <w:r>
        <w:continuationSeparator/>
      </w:r>
    </w:p>
    <w:p w14:paraId="7694DD43" w14:textId="77777777" w:rsidR="00673740" w:rsidRDefault="00673740" w:rsidP="0029608C"/>
    <w:p w14:paraId="47F94B3A" w14:textId="77777777" w:rsidR="00673740" w:rsidRDefault="006737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AD713" w14:textId="77777777" w:rsidR="00673740" w:rsidRDefault="00673740" w:rsidP="0029608C">
      <w:r>
        <w:separator/>
      </w:r>
    </w:p>
  </w:footnote>
  <w:footnote w:type="continuationSeparator" w:id="0">
    <w:p w14:paraId="2B442424" w14:textId="77777777" w:rsidR="00673740" w:rsidRDefault="00673740" w:rsidP="0029608C">
      <w:r>
        <w:continuationSeparator/>
      </w:r>
    </w:p>
    <w:p w14:paraId="702B4A5F" w14:textId="77777777" w:rsidR="00673740" w:rsidRDefault="00673740" w:rsidP="0029608C"/>
    <w:p w14:paraId="47D121C9" w14:textId="77777777" w:rsidR="00673740" w:rsidRDefault="006737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4C6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34B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2BA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654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2CDD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2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E7267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091D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443D"/>
    <w:rsid w:val="00325862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44D6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46A5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286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703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097D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E98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3740"/>
    <w:rsid w:val="00674561"/>
    <w:rsid w:val="006749B5"/>
    <w:rsid w:val="006755D5"/>
    <w:rsid w:val="006759BA"/>
    <w:rsid w:val="00675DA3"/>
    <w:rsid w:val="00676349"/>
    <w:rsid w:val="006766F0"/>
    <w:rsid w:val="00676E35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78D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76D"/>
    <w:rsid w:val="00785E0C"/>
    <w:rsid w:val="007860D4"/>
    <w:rsid w:val="00786A75"/>
    <w:rsid w:val="00787788"/>
    <w:rsid w:val="00790EFB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6BF0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C32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9F9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5310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54EE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454D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32DC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67375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4FA4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17D"/>
    <w:rsid w:val="00D21D33"/>
    <w:rsid w:val="00D23EAE"/>
    <w:rsid w:val="00D246D2"/>
    <w:rsid w:val="00D24F8E"/>
    <w:rsid w:val="00D272D7"/>
    <w:rsid w:val="00D30B5E"/>
    <w:rsid w:val="00D312EC"/>
    <w:rsid w:val="00D32333"/>
    <w:rsid w:val="00D3252C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07C8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5D9E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0FD5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03EF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182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4</cp:revision>
  <cp:lastPrinted>2025-03-17T02:00:00Z</cp:lastPrinted>
  <dcterms:created xsi:type="dcterms:W3CDTF">2025-03-17T02:00:00Z</dcterms:created>
  <dcterms:modified xsi:type="dcterms:W3CDTF">2025-04-28T04:38:00Z</dcterms:modified>
</cp:coreProperties>
</file>