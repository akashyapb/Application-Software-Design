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63E7B985" w14:textId="63C2AFCB" w:rsidR="00D055DF"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93055571" w:history="1">
        <w:r w:rsidR="00D055DF" w:rsidRPr="00872E37">
          <w:rPr>
            <w:rStyle w:val="Hyperlink"/>
            <w:noProof/>
          </w:rPr>
          <w:t>Solutions</w:t>
        </w:r>
        <w:r w:rsidR="00D055DF">
          <w:rPr>
            <w:noProof/>
            <w:webHidden/>
          </w:rPr>
          <w:tab/>
        </w:r>
        <w:r w:rsidR="00D055DF">
          <w:rPr>
            <w:noProof/>
            <w:webHidden/>
          </w:rPr>
          <w:fldChar w:fldCharType="begin"/>
        </w:r>
        <w:r w:rsidR="00D055DF">
          <w:rPr>
            <w:noProof/>
            <w:webHidden/>
          </w:rPr>
          <w:instrText xml:space="preserve"> PAGEREF _Toc193055571 \h </w:instrText>
        </w:r>
        <w:r w:rsidR="00D055DF">
          <w:rPr>
            <w:noProof/>
            <w:webHidden/>
          </w:rPr>
        </w:r>
        <w:r w:rsidR="00D055DF">
          <w:rPr>
            <w:noProof/>
            <w:webHidden/>
          </w:rPr>
          <w:fldChar w:fldCharType="separate"/>
        </w:r>
        <w:r w:rsidR="00C95E13">
          <w:rPr>
            <w:noProof/>
            <w:webHidden/>
          </w:rPr>
          <w:t>1</w:t>
        </w:r>
        <w:r w:rsidR="00D055DF">
          <w:rPr>
            <w:noProof/>
            <w:webHidden/>
          </w:rPr>
          <w:fldChar w:fldCharType="end"/>
        </w:r>
      </w:hyperlink>
    </w:p>
    <w:p w14:paraId="4BC5101D" w14:textId="5DFB4716" w:rsidR="00D055DF" w:rsidRDefault="00D055D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3055572" w:history="1">
        <w:r w:rsidRPr="00872E37">
          <w:rPr>
            <w:rStyle w:val="Hyperlink"/>
            <w:noProof/>
          </w:rPr>
          <w:t>1</w:t>
        </w:r>
        <w:r>
          <w:rPr>
            <w:rFonts w:asciiTheme="minorHAnsi" w:eastAsiaTheme="minorEastAsia" w:hAnsiTheme="minorHAnsi" w:cstheme="minorBidi"/>
            <w:b w:val="0"/>
            <w:bCs w:val="0"/>
            <w:iCs w:val="0"/>
            <w:noProof/>
            <w:kern w:val="2"/>
            <w14:ligatures w14:val="standardContextual"/>
          </w:rPr>
          <w:tab/>
        </w:r>
        <w:r w:rsidRPr="00872E37">
          <w:rPr>
            <w:rStyle w:val="Hyperlink"/>
            <w:noProof/>
          </w:rPr>
          <w:t>Deliverables</w:t>
        </w:r>
        <w:r>
          <w:rPr>
            <w:noProof/>
            <w:webHidden/>
          </w:rPr>
          <w:tab/>
        </w:r>
        <w:r>
          <w:rPr>
            <w:noProof/>
            <w:webHidden/>
          </w:rPr>
          <w:fldChar w:fldCharType="begin"/>
        </w:r>
        <w:r>
          <w:rPr>
            <w:noProof/>
            <w:webHidden/>
          </w:rPr>
          <w:instrText xml:space="preserve"> PAGEREF _Toc193055572 \h </w:instrText>
        </w:r>
        <w:r>
          <w:rPr>
            <w:noProof/>
            <w:webHidden/>
          </w:rPr>
        </w:r>
        <w:r>
          <w:rPr>
            <w:noProof/>
            <w:webHidden/>
          </w:rPr>
          <w:fldChar w:fldCharType="separate"/>
        </w:r>
        <w:r w:rsidR="00C95E13">
          <w:rPr>
            <w:noProof/>
            <w:webHidden/>
          </w:rPr>
          <w:t>1</w:t>
        </w:r>
        <w:r>
          <w:rPr>
            <w:noProof/>
            <w:webHidden/>
          </w:rPr>
          <w:fldChar w:fldCharType="end"/>
        </w:r>
      </w:hyperlink>
    </w:p>
    <w:p w14:paraId="6207F87B" w14:textId="1C240E38"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3" w:history="1">
        <w:r w:rsidRPr="00872E37">
          <w:rPr>
            <w:rStyle w:val="Hyperlink"/>
            <w:noProof/>
          </w:rPr>
          <w:t>1.1</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1</w:t>
        </w:r>
        <w:r>
          <w:rPr>
            <w:noProof/>
            <w:webHidden/>
          </w:rPr>
          <w:tab/>
        </w:r>
        <w:r>
          <w:rPr>
            <w:noProof/>
            <w:webHidden/>
          </w:rPr>
          <w:fldChar w:fldCharType="begin"/>
        </w:r>
        <w:r>
          <w:rPr>
            <w:noProof/>
            <w:webHidden/>
          </w:rPr>
          <w:instrText xml:space="preserve"> PAGEREF _Toc193055573 \h </w:instrText>
        </w:r>
        <w:r>
          <w:rPr>
            <w:noProof/>
            <w:webHidden/>
          </w:rPr>
        </w:r>
        <w:r>
          <w:rPr>
            <w:noProof/>
            <w:webHidden/>
          </w:rPr>
          <w:fldChar w:fldCharType="separate"/>
        </w:r>
        <w:r w:rsidR="00C95E13">
          <w:rPr>
            <w:noProof/>
            <w:webHidden/>
          </w:rPr>
          <w:t>1</w:t>
        </w:r>
        <w:r>
          <w:rPr>
            <w:noProof/>
            <w:webHidden/>
          </w:rPr>
          <w:fldChar w:fldCharType="end"/>
        </w:r>
      </w:hyperlink>
    </w:p>
    <w:p w14:paraId="66D47F9E" w14:textId="3BA285F0"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4" w:history="1">
        <w:r w:rsidRPr="00872E37">
          <w:rPr>
            <w:rStyle w:val="Hyperlink"/>
            <w:noProof/>
          </w:rPr>
          <w:t>1.2</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2</w:t>
        </w:r>
        <w:r>
          <w:rPr>
            <w:noProof/>
            <w:webHidden/>
          </w:rPr>
          <w:tab/>
        </w:r>
        <w:r>
          <w:rPr>
            <w:noProof/>
            <w:webHidden/>
          </w:rPr>
          <w:fldChar w:fldCharType="begin"/>
        </w:r>
        <w:r>
          <w:rPr>
            <w:noProof/>
            <w:webHidden/>
          </w:rPr>
          <w:instrText xml:space="preserve"> PAGEREF _Toc193055574 \h </w:instrText>
        </w:r>
        <w:r>
          <w:rPr>
            <w:noProof/>
            <w:webHidden/>
          </w:rPr>
        </w:r>
        <w:r>
          <w:rPr>
            <w:noProof/>
            <w:webHidden/>
          </w:rPr>
          <w:fldChar w:fldCharType="separate"/>
        </w:r>
        <w:r w:rsidR="00C95E13">
          <w:rPr>
            <w:noProof/>
            <w:webHidden/>
          </w:rPr>
          <w:t>2</w:t>
        </w:r>
        <w:r>
          <w:rPr>
            <w:noProof/>
            <w:webHidden/>
          </w:rPr>
          <w:fldChar w:fldCharType="end"/>
        </w:r>
      </w:hyperlink>
    </w:p>
    <w:p w14:paraId="0130B0AF" w14:textId="417EFC0A"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5" w:history="1">
        <w:r w:rsidRPr="00872E37">
          <w:rPr>
            <w:rStyle w:val="Hyperlink"/>
            <w:noProof/>
          </w:rPr>
          <w:t>1.3</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3</w:t>
        </w:r>
        <w:r>
          <w:rPr>
            <w:noProof/>
            <w:webHidden/>
          </w:rPr>
          <w:tab/>
        </w:r>
        <w:r>
          <w:rPr>
            <w:noProof/>
            <w:webHidden/>
          </w:rPr>
          <w:fldChar w:fldCharType="begin"/>
        </w:r>
        <w:r>
          <w:rPr>
            <w:noProof/>
            <w:webHidden/>
          </w:rPr>
          <w:instrText xml:space="preserve"> PAGEREF _Toc193055575 \h </w:instrText>
        </w:r>
        <w:r>
          <w:rPr>
            <w:noProof/>
            <w:webHidden/>
          </w:rPr>
        </w:r>
        <w:r>
          <w:rPr>
            <w:noProof/>
            <w:webHidden/>
          </w:rPr>
          <w:fldChar w:fldCharType="separate"/>
        </w:r>
        <w:r w:rsidR="00C95E13">
          <w:rPr>
            <w:noProof/>
            <w:webHidden/>
          </w:rPr>
          <w:t>5</w:t>
        </w:r>
        <w:r>
          <w:rPr>
            <w:noProof/>
            <w:webHidden/>
          </w:rPr>
          <w:fldChar w:fldCharType="end"/>
        </w:r>
      </w:hyperlink>
    </w:p>
    <w:p w14:paraId="43F6ECB6" w14:textId="3FD29592"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6" w:history="1">
        <w:r w:rsidRPr="00872E37">
          <w:rPr>
            <w:rStyle w:val="Hyperlink"/>
            <w:noProof/>
          </w:rPr>
          <w:t>1.4</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4</w:t>
        </w:r>
        <w:r>
          <w:rPr>
            <w:noProof/>
            <w:webHidden/>
          </w:rPr>
          <w:tab/>
        </w:r>
        <w:r>
          <w:rPr>
            <w:noProof/>
            <w:webHidden/>
          </w:rPr>
          <w:fldChar w:fldCharType="begin"/>
        </w:r>
        <w:r>
          <w:rPr>
            <w:noProof/>
            <w:webHidden/>
          </w:rPr>
          <w:instrText xml:space="preserve"> PAGEREF _Toc193055576 \h </w:instrText>
        </w:r>
        <w:r>
          <w:rPr>
            <w:noProof/>
            <w:webHidden/>
          </w:rPr>
        </w:r>
        <w:r>
          <w:rPr>
            <w:noProof/>
            <w:webHidden/>
          </w:rPr>
          <w:fldChar w:fldCharType="separate"/>
        </w:r>
        <w:r w:rsidR="00C95E13">
          <w:rPr>
            <w:noProof/>
            <w:webHidden/>
          </w:rPr>
          <w:t>5</w:t>
        </w:r>
        <w:r>
          <w:rPr>
            <w:noProof/>
            <w:webHidden/>
          </w:rPr>
          <w:fldChar w:fldCharType="end"/>
        </w:r>
      </w:hyperlink>
    </w:p>
    <w:p w14:paraId="7CD82EDC" w14:textId="72E3D25D" w:rsidR="00151ED7" w:rsidRPr="00151ED7" w:rsidRDefault="007407DF" w:rsidP="00316AB8">
      <w:pPr>
        <w:jc w:val="left"/>
      </w:pPr>
      <w:r>
        <w:fldChar w:fldCharType="end"/>
      </w:r>
    </w:p>
    <w:p w14:paraId="1DDE8E17" w14:textId="0B1D2DF3" w:rsidR="00E929B1" w:rsidRDefault="00E929B1" w:rsidP="00A338E1">
      <w:pPr>
        <w:jc w:val="left"/>
      </w:pPr>
    </w:p>
    <w:p w14:paraId="193C573E" w14:textId="37D267A2" w:rsidR="00623181" w:rsidRPr="00A338E1" w:rsidRDefault="00A338E1" w:rsidP="00A338E1">
      <w:pPr>
        <w:jc w:val="left"/>
        <w:rPr>
          <w:b/>
          <w:bCs/>
          <w:sz w:val="32"/>
          <w:szCs w:val="22"/>
        </w:rPr>
      </w:pPr>
      <w:r w:rsidRPr="00A338E1">
        <w:rPr>
          <w:b/>
          <w:bCs/>
          <w:sz w:val="32"/>
          <w:szCs w:val="22"/>
        </w:rPr>
        <w:t>List of Figures</w:t>
      </w:r>
    </w:p>
    <w:p w14:paraId="7832D518" w14:textId="5E193466" w:rsidR="00E929B1" w:rsidRDefault="00A338E1">
      <w:pPr>
        <w:pStyle w:val="TableofFigure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97550729" w:history="1">
        <w:r w:rsidR="00E929B1" w:rsidRPr="00E8106C">
          <w:rPr>
            <w:rStyle w:val="Hyperlink"/>
            <w:noProof/>
          </w:rPr>
          <w:t>Figure 1: Screenshot of the Test Summary Page.</w:t>
        </w:r>
        <w:r w:rsidR="00E929B1">
          <w:rPr>
            <w:noProof/>
            <w:webHidden/>
          </w:rPr>
          <w:tab/>
        </w:r>
        <w:r w:rsidR="00E929B1">
          <w:rPr>
            <w:noProof/>
            <w:webHidden/>
          </w:rPr>
          <w:fldChar w:fldCharType="begin"/>
        </w:r>
        <w:r w:rsidR="00E929B1">
          <w:rPr>
            <w:noProof/>
            <w:webHidden/>
          </w:rPr>
          <w:instrText xml:space="preserve"> PAGEREF _Toc197550729 \h </w:instrText>
        </w:r>
        <w:r w:rsidR="00E929B1">
          <w:rPr>
            <w:noProof/>
            <w:webHidden/>
          </w:rPr>
        </w:r>
        <w:r w:rsidR="00E929B1">
          <w:rPr>
            <w:noProof/>
            <w:webHidden/>
          </w:rPr>
          <w:fldChar w:fldCharType="separate"/>
        </w:r>
        <w:r w:rsidR="00C95E13">
          <w:rPr>
            <w:noProof/>
            <w:webHidden/>
          </w:rPr>
          <w:t>5</w:t>
        </w:r>
        <w:r w:rsidR="00E929B1">
          <w:rPr>
            <w:noProof/>
            <w:webHidden/>
          </w:rPr>
          <w:fldChar w:fldCharType="end"/>
        </w:r>
      </w:hyperlink>
    </w:p>
    <w:p w14:paraId="5125EC82" w14:textId="6E6A0547" w:rsidR="00E929B1" w:rsidRDefault="00E929B1">
      <w:pPr>
        <w:pStyle w:val="TableofFigures"/>
        <w:rPr>
          <w:rFonts w:asciiTheme="minorHAnsi" w:eastAsiaTheme="minorEastAsia" w:hAnsiTheme="minorHAnsi" w:cstheme="minorBidi"/>
          <w:noProof/>
          <w:kern w:val="2"/>
          <w14:ligatures w14:val="standardContextual"/>
        </w:rPr>
      </w:pPr>
      <w:hyperlink w:anchor="_Toc197550730" w:history="1">
        <w:r w:rsidRPr="00E8106C">
          <w:rPr>
            <w:rStyle w:val="Hyperlink"/>
            <w:noProof/>
          </w:rPr>
          <w:t>Figure 2: Screenshot of report of individual unit test cases added for testing.</w:t>
        </w:r>
        <w:r>
          <w:rPr>
            <w:noProof/>
            <w:webHidden/>
          </w:rPr>
          <w:tab/>
        </w:r>
        <w:r>
          <w:rPr>
            <w:noProof/>
            <w:webHidden/>
          </w:rPr>
          <w:fldChar w:fldCharType="begin"/>
        </w:r>
        <w:r>
          <w:rPr>
            <w:noProof/>
            <w:webHidden/>
          </w:rPr>
          <w:instrText xml:space="preserve"> PAGEREF _Toc197550730 \h </w:instrText>
        </w:r>
        <w:r>
          <w:rPr>
            <w:noProof/>
            <w:webHidden/>
          </w:rPr>
        </w:r>
        <w:r>
          <w:rPr>
            <w:noProof/>
            <w:webHidden/>
          </w:rPr>
          <w:fldChar w:fldCharType="separate"/>
        </w:r>
        <w:r w:rsidR="00C95E13">
          <w:rPr>
            <w:noProof/>
            <w:webHidden/>
          </w:rPr>
          <w:t>6</w:t>
        </w:r>
        <w:r>
          <w:rPr>
            <w:noProof/>
            <w:webHidden/>
          </w:rPr>
          <w:fldChar w:fldCharType="end"/>
        </w:r>
      </w:hyperlink>
    </w:p>
    <w:p w14:paraId="36EF1B8E" w14:textId="25B0DA68" w:rsidR="00E929B1" w:rsidRDefault="00E929B1">
      <w:pPr>
        <w:pStyle w:val="TableofFigures"/>
        <w:rPr>
          <w:rFonts w:asciiTheme="minorHAnsi" w:eastAsiaTheme="minorEastAsia" w:hAnsiTheme="minorHAnsi" w:cstheme="minorBidi"/>
          <w:noProof/>
          <w:kern w:val="2"/>
          <w14:ligatures w14:val="standardContextual"/>
        </w:rPr>
      </w:pPr>
      <w:hyperlink w:anchor="_Toc197550731" w:history="1">
        <w:r w:rsidRPr="00E8106C">
          <w:rPr>
            <w:rStyle w:val="Hyperlink"/>
            <w:noProof/>
          </w:rPr>
          <w:t>Figure 3: Screenshot of classes and their individual test report for overall.</w:t>
        </w:r>
        <w:r>
          <w:rPr>
            <w:noProof/>
            <w:webHidden/>
          </w:rPr>
          <w:tab/>
        </w:r>
        <w:r>
          <w:rPr>
            <w:noProof/>
            <w:webHidden/>
          </w:rPr>
          <w:fldChar w:fldCharType="begin"/>
        </w:r>
        <w:r>
          <w:rPr>
            <w:noProof/>
            <w:webHidden/>
          </w:rPr>
          <w:instrText xml:space="preserve"> PAGEREF _Toc197550731 \h </w:instrText>
        </w:r>
        <w:r>
          <w:rPr>
            <w:noProof/>
            <w:webHidden/>
          </w:rPr>
        </w:r>
        <w:r>
          <w:rPr>
            <w:noProof/>
            <w:webHidden/>
          </w:rPr>
          <w:fldChar w:fldCharType="separate"/>
        </w:r>
        <w:r w:rsidR="00C95E13">
          <w:rPr>
            <w:noProof/>
            <w:webHidden/>
          </w:rPr>
          <w:t>6</w:t>
        </w:r>
        <w:r>
          <w:rPr>
            <w:noProof/>
            <w:webHidden/>
          </w:rPr>
          <w:fldChar w:fldCharType="end"/>
        </w:r>
      </w:hyperlink>
    </w:p>
    <w:p w14:paraId="0E00F8BF" w14:textId="7A057659" w:rsidR="00E929B1" w:rsidRDefault="00E929B1">
      <w:pPr>
        <w:pStyle w:val="TableofFigures"/>
        <w:rPr>
          <w:rFonts w:asciiTheme="minorHAnsi" w:eastAsiaTheme="minorEastAsia" w:hAnsiTheme="minorHAnsi" w:cstheme="minorBidi"/>
          <w:noProof/>
          <w:kern w:val="2"/>
          <w14:ligatures w14:val="standardContextual"/>
        </w:rPr>
      </w:pPr>
      <w:hyperlink w:anchor="_Toc197550732" w:history="1">
        <w:r w:rsidRPr="00E8106C">
          <w:rPr>
            <w:rStyle w:val="Hyperlink"/>
            <w:noProof/>
          </w:rPr>
          <w:t>Figure 4: Screenshot of classes and their individual test report for iot_hub.</w:t>
        </w:r>
        <w:r>
          <w:rPr>
            <w:noProof/>
            <w:webHidden/>
          </w:rPr>
          <w:tab/>
        </w:r>
        <w:r>
          <w:rPr>
            <w:noProof/>
            <w:webHidden/>
          </w:rPr>
          <w:fldChar w:fldCharType="begin"/>
        </w:r>
        <w:r>
          <w:rPr>
            <w:noProof/>
            <w:webHidden/>
          </w:rPr>
          <w:instrText xml:space="preserve"> PAGEREF _Toc197550732 \h </w:instrText>
        </w:r>
        <w:r>
          <w:rPr>
            <w:noProof/>
            <w:webHidden/>
          </w:rPr>
        </w:r>
        <w:r>
          <w:rPr>
            <w:noProof/>
            <w:webHidden/>
          </w:rPr>
          <w:fldChar w:fldCharType="separate"/>
        </w:r>
        <w:r w:rsidR="00C95E13">
          <w:rPr>
            <w:noProof/>
            <w:webHidden/>
          </w:rPr>
          <w:t>7</w:t>
        </w:r>
        <w:r>
          <w:rPr>
            <w:noProof/>
            <w:webHidden/>
          </w:rPr>
          <w:fldChar w:fldCharType="end"/>
        </w:r>
      </w:hyperlink>
    </w:p>
    <w:p w14:paraId="1D4AB91C" w14:textId="565368EA" w:rsidR="00A338E1" w:rsidRDefault="00A338E1">
      <w:r>
        <w:fldChar w:fldCharType="end"/>
      </w:r>
    </w:p>
    <w:p w14:paraId="627EB8AE" w14:textId="77777777" w:rsidR="00B579EF" w:rsidRDefault="00B579EF">
      <w:pPr>
        <w:jc w:val="left"/>
        <w:rPr>
          <w:b/>
          <w:iCs/>
          <w:kern w:val="28"/>
          <w:sz w:val="28"/>
          <w:szCs w:val="32"/>
        </w:rPr>
      </w:pPr>
      <w:r>
        <w:br w:type="page"/>
      </w:r>
    </w:p>
    <w:p w14:paraId="3B6D7947" w14:textId="353502BA" w:rsidR="00A34E90" w:rsidRDefault="00327DA0" w:rsidP="000A17B8">
      <w:pPr>
        <w:pStyle w:val="Heading0"/>
      </w:pPr>
      <w:bookmarkStart w:id="1" w:name="_Toc193055571"/>
      <w:r w:rsidRPr="007407DF">
        <w:lastRenderedPageBreak/>
        <w:t>Solutions</w:t>
      </w:r>
      <w:bookmarkEnd w:id="0"/>
      <w:bookmarkEnd w:id="1"/>
    </w:p>
    <w:p w14:paraId="10CFB9CD" w14:textId="4A940A61" w:rsidR="00EF22A2" w:rsidRDefault="000A17B8" w:rsidP="000A17B8">
      <w:pPr>
        <w:pStyle w:val="Heading1"/>
      </w:pPr>
      <w:bookmarkStart w:id="2" w:name="_Toc193055572"/>
      <w:r>
        <w:t>Deliverables</w:t>
      </w:r>
      <w:bookmarkEnd w:id="2"/>
    </w:p>
    <w:p w14:paraId="530810CF" w14:textId="2480BB60" w:rsidR="000A17B8" w:rsidRDefault="000A17B8" w:rsidP="000A17B8">
      <w:pPr>
        <w:pStyle w:val="Heading2"/>
      </w:pPr>
      <w:bookmarkStart w:id="3" w:name="_Toc193055573"/>
      <w:r>
        <w:t>Deliverable 1</w:t>
      </w:r>
      <w:bookmarkEnd w:id="3"/>
    </w:p>
    <w:p w14:paraId="5E9A2149" w14:textId="77777777" w:rsidR="00F000D8" w:rsidRPr="00F000D8" w:rsidRDefault="00F000D8" w:rsidP="00F000D8"/>
    <w:p w14:paraId="34427DBE" w14:textId="623901D9" w:rsidR="000A17B8" w:rsidRDefault="00F71642" w:rsidP="00F000D8">
      <w:r w:rsidRPr="00F71642">
        <w:rPr>
          <w:b/>
          <w:bCs/>
        </w:rPr>
        <w:t>Q:</w:t>
      </w:r>
      <w:r>
        <w:t xml:space="preserve"> </w:t>
      </w:r>
      <w:r w:rsidR="00F000D8" w:rsidRPr="00F000D8">
        <w:t>How did you design the unit test cases?</w:t>
      </w:r>
    </w:p>
    <w:p w14:paraId="6B2B9912" w14:textId="559A68EE" w:rsidR="00C511BC" w:rsidRDefault="003062D7" w:rsidP="003062D7">
      <w:pPr>
        <w:pStyle w:val="Subheading"/>
        <w:rPr>
          <w:u w:val="single"/>
        </w:rPr>
      </w:pPr>
      <w:r w:rsidRPr="003062D7">
        <w:rPr>
          <w:u w:val="single"/>
        </w:rPr>
        <w:t>Solution</w:t>
      </w:r>
    </w:p>
    <w:p w14:paraId="78BF9A5A" w14:textId="77777777" w:rsidR="003438D5" w:rsidRDefault="003438D5" w:rsidP="003438D5">
      <w:r>
        <w:t>In creating unit test cases for the GroupsModel and GroupsResource classes, I implemented a thorough and stringent framework that was independent of any third-party testing libraries. The testing method was based on strong principles of testing, with the goal of withstanding changes and refactoring of the code, thus ensuring long-term effectiveness of the test suite.</w:t>
      </w:r>
    </w:p>
    <w:p w14:paraId="6991702B" w14:textId="77777777" w:rsidR="003438D5" w:rsidRDefault="003438D5" w:rsidP="003438D5">
      <w:r>
        <w:t>My test design was guided foremost by the principle of functional isolation. It was important to provide complete verification of each aspect of the Groups functionality, in addition to minimizing the dependency on external systems or frameworks. This isolation-based strategy improves testing reliability by creating a controlled situation where test outcomes are foreseeable and can be traced directly to the code under test.</w:t>
      </w:r>
    </w:p>
    <w:p w14:paraId="0B891D08" w14:textId="77777777" w:rsidR="003438D5" w:rsidRDefault="003438D5" w:rsidP="003438D5">
      <w:pPr>
        <w:pStyle w:val="Subheading"/>
      </w:pPr>
      <w:r>
        <w:t>Strategic Testing Elements:</w:t>
      </w:r>
    </w:p>
    <w:p w14:paraId="262B759A" w14:textId="77777777" w:rsidR="003438D5" w:rsidRDefault="003438D5" w:rsidP="003438D5">
      <w:r>
        <w:t>With respect to the GroupsModel, I created a suite of tests around its primary functionality: managing collections of plugs, facilitating group operations, and maintaining group integrity. Every method was thoroughly tested, from basic group creation and membership manipulation to more complex activities like performing actions over group members. Special attention was given to the synchronized nature of these methods, recognizing their importance in a potentially concurrent environment.</w:t>
      </w:r>
    </w:p>
    <w:p w14:paraId="5D9F969C" w14:textId="77777777" w:rsidR="003438D5" w:rsidRDefault="003438D5" w:rsidP="003438D5"/>
    <w:p w14:paraId="6C4B6989" w14:textId="77777777" w:rsidR="003438D5" w:rsidRDefault="003438D5" w:rsidP="003438D5">
      <w:r>
        <w:t>Testing of the GroupsResource supplemented this approach by focusing on the REST interface layer, thus ensuring correct functionality of the endpoints, handling of requests, and building responses. These tests ensured that the API layer correctly mapped HTTP requests onto actions within the GroupsModel and properly formatted the resulting data for client usage.</w:t>
      </w:r>
    </w:p>
    <w:p w14:paraId="197402C9" w14:textId="77777777" w:rsidR="003438D5" w:rsidRDefault="003438D5" w:rsidP="003438D5"/>
    <w:p w14:paraId="241CAFBF" w14:textId="23DFF925" w:rsidR="003438D5" w:rsidRDefault="003438D5" w:rsidP="003438D5">
      <w:r>
        <w:t xml:space="preserve">Handling edge cases was a crucial part of my testing strategy. </w:t>
      </w:r>
      <w:r>
        <w:t>Specifically,</w:t>
      </w:r>
      <w:r>
        <w:t xml:space="preserve"> for GroupsModel, I had test cases for cases of blank groups, duplicate members, and non-existent groups. For GroupsResource, I tested functionality when it encountered missing or malformed parameters, incorrect actions, and resources that could not be found. Both classes had tests simulating error conditions when performing operations to ensure correct failure handling.</w:t>
      </w:r>
    </w:p>
    <w:p w14:paraId="7B8EF957" w14:textId="77777777" w:rsidR="003438D5" w:rsidRDefault="003438D5" w:rsidP="003438D5">
      <w:pPr>
        <w:pStyle w:val="Subheading"/>
      </w:pPr>
      <w:r>
        <w:lastRenderedPageBreak/>
        <w:t>Implementation characteristics</w:t>
      </w:r>
    </w:p>
    <w:p w14:paraId="37007F55" w14:textId="77777777" w:rsidR="003438D5" w:rsidRDefault="003438D5" w:rsidP="003438D5">
      <w:r>
        <w:t>Rather than relying on complicated mock objects, I came up with simple test cases using specific test classes. As an example, for the GroupsModel tests, I came up with a TestPlugsResource that mimics the functionality of the actual PlugsResource without requiring its dependencies. Similarly, for the GroupsResource tests, I came up with a TestGroupsModel to decouple the resource from the implementation of the model.</w:t>
      </w:r>
    </w:p>
    <w:p w14:paraId="29B24A4B" w14:textId="77777777" w:rsidR="003438D5" w:rsidRDefault="003438D5" w:rsidP="003438D5"/>
    <w:p w14:paraId="0E34D5A4" w14:textId="37D8D618" w:rsidR="003438D5" w:rsidRDefault="003438D5" w:rsidP="003438D5">
      <w:r>
        <w:t>Every testing approach followed a clearly established protocol:</w:t>
      </w:r>
    </w:p>
    <w:p w14:paraId="1BF49F11" w14:textId="77777777" w:rsidR="003438D5" w:rsidRDefault="003438D5" w:rsidP="003438D5">
      <w:pPr>
        <w:pStyle w:val="ListParagraph"/>
        <w:numPr>
          <w:ilvl w:val="0"/>
          <w:numId w:val="22"/>
        </w:numPr>
      </w:pPr>
      <w:r>
        <w:t>Setting up the test environment and defining preconditions required</w:t>
      </w:r>
    </w:p>
    <w:p w14:paraId="12870248" w14:textId="77777777" w:rsidR="003438D5" w:rsidRDefault="003438D5" w:rsidP="003438D5">
      <w:pPr>
        <w:pStyle w:val="ListParagraph"/>
        <w:numPr>
          <w:ilvl w:val="0"/>
          <w:numId w:val="22"/>
        </w:numPr>
      </w:pPr>
      <w:r>
        <w:t>Commencement: Starting the function being studied.</w:t>
      </w:r>
    </w:p>
    <w:p w14:paraId="606F32FC" w14:textId="77777777" w:rsidR="003438D5" w:rsidRDefault="003438D5" w:rsidP="003438D5">
      <w:pPr>
        <w:pStyle w:val="ListParagraph"/>
        <w:numPr>
          <w:ilvl w:val="0"/>
          <w:numId w:val="22"/>
        </w:numPr>
      </w:pPr>
      <w:r>
        <w:t>Verification: Confirming the expected outcomes occurred</w:t>
      </w:r>
    </w:p>
    <w:p w14:paraId="2503DB8B" w14:textId="77777777" w:rsidR="003438D5" w:rsidRDefault="003438D5" w:rsidP="003438D5"/>
    <w:p w14:paraId="200A2FDA" w14:textId="77777777" w:rsidR="003438D5" w:rsidRDefault="003438D5" w:rsidP="003438D5">
      <w:r>
        <w:t>This structure enhanced the clarity of the manuscript and made it easy to comprehensively validate each trait. The testing methodologies were carefully planned, beginning with simple functions and then advancing to complicated interactions. This method encourages a rational sequence of tests, where simple features establish confidence before handling complicated functionalities.</w:t>
      </w:r>
    </w:p>
    <w:p w14:paraId="07F6EE09" w14:textId="77777777" w:rsidR="003438D5" w:rsidRDefault="003438D5" w:rsidP="003438D5"/>
    <w:p w14:paraId="4D3A4454" w14:textId="41DA7531" w:rsidR="003438D5" w:rsidRDefault="003438D5" w:rsidP="003438D5">
      <w:r>
        <w:t>For assertion handling, I crafted custom assertion methods that provide clear, meaningful feedback when tests fail. These methods improve both test reliability and debugging efficiency by clearly communicating what went wrong during test execution. Throughout the creation of these tests, I followed a strict separation of the test cases. Each test is independent, with new instances of all test classes created for every method. This independence ensures that any failure during testing is correctly attributed to specific functionalities, without any interference from previous runs of the tests. The resulting test suite has full coverage of the GroupsModel and GroupsResource classes and demonstrates a high level of manageability and flexibility for future changes. Focusing on isolation and strict validation, the tests ensure the reliability of the system while at the same time serving as dynamic documentation on the expected behavior.</w:t>
      </w:r>
    </w:p>
    <w:p w14:paraId="571CF2C9" w14:textId="172F0B1D" w:rsidR="00311EA5" w:rsidRDefault="002C5C19" w:rsidP="002C5C19">
      <w:pPr>
        <w:pStyle w:val="Heading2"/>
      </w:pPr>
      <w:bookmarkStart w:id="4" w:name="_Toc193055574"/>
      <w:r>
        <w:t>Deliverable 2</w:t>
      </w:r>
      <w:bookmarkEnd w:id="4"/>
    </w:p>
    <w:p w14:paraId="1D020E2C" w14:textId="77777777" w:rsidR="00A070D8" w:rsidRPr="00A070D8" w:rsidRDefault="00A070D8" w:rsidP="00A070D8"/>
    <w:p w14:paraId="30856577" w14:textId="6AF379AF" w:rsidR="008A795C" w:rsidRDefault="00F71642" w:rsidP="00A070D8">
      <w:r w:rsidRPr="00F71642">
        <w:rPr>
          <w:b/>
          <w:bCs/>
        </w:rPr>
        <w:t>Q:</w:t>
      </w:r>
      <w:r>
        <w:t xml:space="preserve"> </w:t>
      </w:r>
      <w:r w:rsidR="00A070D8">
        <w:t>How did you implement the features? What classes have you added/modified?</w:t>
      </w:r>
    </w:p>
    <w:p w14:paraId="166DA685" w14:textId="7C34C3A8" w:rsidR="00A750C3" w:rsidRDefault="00CB7DD0" w:rsidP="00CB7DD0">
      <w:pPr>
        <w:pStyle w:val="Subheading"/>
        <w:rPr>
          <w:u w:val="single"/>
        </w:rPr>
      </w:pPr>
      <w:r w:rsidRPr="00CB7DD0">
        <w:rPr>
          <w:u w:val="single"/>
        </w:rPr>
        <w:t>Solution</w:t>
      </w:r>
    </w:p>
    <w:p w14:paraId="58A3F0AA" w14:textId="77777777" w:rsidR="00F21CF8" w:rsidRDefault="00F21CF8" w:rsidP="00F21CF8">
      <w:r>
        <w:t>Inclusion of the tests for GroupsModel and GroupsResource required careful analysis of their respective functionalities within the IoT system architecture. My implementation strategy focused on creating standalone test classes that thoroughly evaluated the functionality without the injection of unnecessary complexity or external dependencies.</w:t>
      </w:r>
    </w:p>
    <w:p w14:paraId="2454A132" w14:textId="77777777" w:rsidR="00F21CF8" w:rsidRDefault="00F21CF8" w:rsidP="00F21CF8">
      <w:r>
        <w:lastRenderedPageBreak/>
        <w:t>To analyze these components, I designed focused test classes that mirror the system architecture with specific areas of testing purposes assigned to them. By carefully analyzing the purpose of each class, I performed implementations of tests meant to check for all functionalities they support.</w:t>
      </w:r>
    </w:p>
    <w:p w14:paraId="5DB8C32B" w14:textId="77777777" w:rsidR="00F21CF8" w:rsidRPr="00F21CF8" w:rsidRDefault="00F21CF8" w:rsidP="00F21CF8">
      <w:pPr>
        <w:pStyle w:val="Subheading"/>
      </w:pPr>
      <w:r w:rsidRPr="00F21CF8">
        <w:t>GroupsModel Testing Implementation:</w:t>
      </w:r>
    </w:p>
    <w:p w14:paraId="142437D1" w14:textId="77777777" w:rsidR="00F21CF8" w:rsidRDefault="00F21CF8" w:rsidP="00F21CF8">
      <w:r>
        <w:t>The GroupsModel is the domain model responsible for handling collections of plugs, allowing for synchronized access to group-relevant operations. To ensure the integrity of this class, I implemented GroupsModelTest—a comprehensive suite of tests aimed at confirming the effectiveness of group management and action propagation across group members.</w:t>
      </w:r>
    </w:p>
    <w:p w14:paraId="4C7E15AE" w14:textId="77777777" w:rsidR="00F21CF8" w:rsidRDefault="00F21CF8" w:rsidP="00F21CF8">
      <w:r>
        <w:t>One major hindrance encountered when evaluating GroupsModel was its reliance on calling actions from PlugsResource. Rather than using actual instances of PlugsResource along with their extrinsic dependencies, a TestPlugsResource class is implemented to mimic the functionalities required. The testing surrogate provides controlled responses to method calls, thus allowing for a determination of whether GroupsModel is correctly interacting with the resources or not without using actual resources.</w:t>
      </w:r>
    </w:p>
    <w:p w14:paraId="110561B2" w14:textId="16A99F5A" w:rsidR="00F21CF8" w:rsidRDefault="00F21CF8" w:rsidP="00F21CF8">
      <w:r>
        <w:t>Execution of the test methodically examines</w:t>
      </w:r>
      <w:r>
        <w:t>:</w:t>
      </w:r>
    </w:p>
    <w:p w14:paraId="1681AF33" w14:textId="77777777" w:rsidR="00F21CF8" w:rsidRDefault="00F21CF8" w:rsidP="00F21CF8">
      <w:pPr>
        <w:pStyle w:val="ListParagraph"/>
        <w:numPr>
          <w:ilvl w:val="0"/>
          <w:numId w:val="23"/>
        </w:numPr>
      </w:pPr>
      <w:r>
        <w:t>Group building and management of membership.</w:t>
      </w:r>
    </w:p>
    <w:p w14:paraId="082B0096" w14:textId="77777777" w:rsidR="00F21CF8" w:rsidRDefault="00F21CF8" w:rsidP="00F21CF8">
      <w:pPr>
        <w:pStyle w:val="ListParagraph"/>
        <w:numPr>
          <w:ilvl w:val="0"/>
          <w:numId w:val="23"/>
        </w:numPr>
      </w:pPr>
      <w:r>
        <w:t>Group removal functionality</w:t>
      </w:r>
    </w:p>
    <w:p w14:paraId="74C231C9" w14:textId="77777777" w:rsidR="00F21CF8" w:rsidRDefault="00F21CF8" w:rsidP="00F21CF8">
      <w:pPr>
        <w:pStyle w:val="ListParagraph"/>
        <w:numPr>
          <w:ilvl w:val="0"/>
          <w:numId w:val="23"/>
        </w:numPr>
      </w:pPr>
      <w:r>
        <w:t>Compilation of aggregate data</w:t>
      </w:r>
    </w:p>
    <w:p w14:paraId="58FCEE2B" w14:textId="77777777" w:rsidR="00F21CF8" w:rsidRDefault="00F21CF8" w:rsidP="00F21CF8">
      <w:pPr>
        <w:pStyle w:val="ListParagraph"/>
        <w:numPr>
          <w:ilvl w:val="0"/>
          <w:numId w:val="23"/>
        </w:numPr>
      </w:pPr>
      <w:r>
        <w:t>Carrying out group members' assignments.</w:t>
      </w:r>
    </w:p>
    <w:p w14:paraId="7A49D517" w14:textId="77777777" w:rsidR="00F21CF8" w:rsidRDefault="00F21CF8" w:rsidP="00F21CF8">
      <w:pPr>
        <w:pStyle w:val="ListParagraph"/>
        <w:numPr>
          <w:ilvl w:val="0"/>
          <w:numId w:val="23"/>
        </w:numPr>
      </w:pPr>
      <w:r>
        <w:t>Managing errors during collaborative work</w:t>
      </w:r>
    </w:p>
    <w:p w14:paraId="7D80BBA7" w14:textId="77777777" w:rsidR="00F21CF8" w:rsidRDefault="00F21CF8" w:rsidP="00F21CF8">
      <w:pPr>
        <w:pStyle w:val="ListParagraph"/>
        <w:numPr>
          <w:ilvl w:val="0"/>
          <w:numId w:val="23"/>
        </w:numPr>
      </w:pPr>
      <w:r>
        <w:t>Thread safety of synchronized methods</w:t>
      </w:r>
    </w:p>
    <w:p w14:paraId="4EABEFE0" w14:textId="77777777" w:rsidR="00F21CF8" w:rsidRDefault="00F21CF8" w:rsidP="00F21CF8"/>
    <w:p w14:paraId="351E481B" w14:textId="77777777" w:rsidR="00F21CF8" w:rsidRDefault="00F21CF8" w:rsidP="00F21CF8">
      <w:r>
        <w:t>To test action performance, I created mechanisms to reproduce both successful transactions and a variety of failure scenarios. The TestPlugsResource class includes the ability to produce controlled exceptions when configured correctly, making it easier to test the GroupsModel's response to errors.</w:t>
      </w:r>
    </w:p>
    <w:p w14:paraId="65C10494" w14:textId="77777777" w:rsidR="00F21CF8" w:rsidRDefault="00F21CF8" w:rsidP="00A7463C">
      <w:pPr>
        <w:pStyle w:val="Subheading"/>
      </w:pPr>
      <w:r>
        <w:t>GroupsResource Testing Approach:</w:t>
      </w:r>
    </w:p>
    <w:p w14:paraId="38D99AA0" w14:textId="77777777" w:rsidR="00F21CF8" w:rsidRDefault="00F21CF8" w:rsidP="00F21CF8">
      <w:r>
        <w:t>The GroupsResource class provides RESTful interfaces for group management, mapping HTTP requests to operations relevant to the GroupsModel. To thoroughly evaluate the group management layer, I implemented the GroupsResourceTest class with a focus on endpoint functionality, request parameter management, and response building.</w:t>
      </w:r>
    </w:p>
    <w:p w14:paraId="2FFCBE41" w14:textId="77777777" w:rsidR="00A7463C" w:rsidRDefault="00A7463C" w:rsidP="00F21CF8"/>
    <w:p w14:paraId="0F0DC571" w14:textId="77777777" w:rsidR="00F21CF8" w:rsidRDefault="00F21CF8" w:rsidP="00F21CF8">
      <w:r>
        <w:t>Similar to the model testing, a custom implementation of TestGroupsModel was used to decouple the resource layer from the actual model dependencies. This approach allows for proper testing of the interactions between the resource layer and the model without introducing dependencies on the actual model implementation.</w:t>
      </w:r>
    </w:p>
    <w:p w14:paraId="1E5C474F" w14:textId="77777777" w:rsidR="00F21CF8" w:rsidRDefault="00F21CF8" w:rsidP="00F21CF8">
      <w:r>
        <w:t>The test implementation comprehensively validates:</w:t>
      </w:r>
    </w:p>
    <w:p w14:paraId="55287192" w14:textId="77777777" w:rsidR="00F21CF8" w:rsidRDefault="00F21CF8" w:rsidP="00F21CF8"/>
    <w:p w14:paraId="0B99E002" w14:textId="77777777" w:rsidR="00F21CF8" w:rsidRDefault="00F21CF8" w:rsidP="00A7463C">
      <w:pPr>
        <w:pStyle w:val="ListParagraph"/>
        <w:numPr>
          <w:ilvl w:val="0"/>
          <w:numId w:val="24"/>
        </w:numPr>
      </w:pPr>
      <w:r>
        <w:t>Finding endpoints and controlling request administration.</w:t>
      </w:r>
    </w:p>
    <w:p w14:paraId="29336AC5" w14:textId="77777777" w:rsidR="00F21CF8" w:rsidRDefault="00F21CF8" w:rsidP="00A7463C">
      <w:pPr>
        <w:pStyle w:val="ListParagraph"/>
        <w:numPr>
          <w:ilvl w:val="0"/>
          <w:numId w:val="24"/>
        </w:numPr>
      </w:pPr>
      <w:r>
        <w:t>Parameter extraction and validation</w:t>
      </w:r>
    </w:p>
    <w:p w14:paraId="3493CA54" w14:textId="77777777" w:rsidR="00F21CF8" w:rsidRDefault="00F21CF8" w:rsidP="00A7463C">
      <w:pPr>
        <w:pStyle w:val="ListParagraph"/>
        <w:numPr>
          <w:ilvl w:val="0"/>
          <w:numId w:val="24"/>
        </w:numPr>
      </w:pPr>
      <w:r>
        <w:t>Choosing response status codes</w:t>
      </w:r>
    </w:p>
    <w:p w14:paraId="24C5CC4A" w14:textId="77777777" w:rsidR="00F21CF8" w:rsidRDefault="00F21CF8" w:rsidP="00A7463C">
      <w:pPr>
        <w:pStyle w:val="ListParagraph"/>
        <w:numPr>
          <w:ilvl w:val="0"/>
          <w:numId w:val="24"/>
        </w:numPr>
      </w:pPr>
      <w:r>
        <w:t>Response body formation</w:t>
      </w:r>
    </w:p>
    <w:p w14:paraId="533AE934" w14:textId="77777777" w:rsidR="00F21CF8" w:rsidRDefault="00F21CF8" w:rsidP="00A7463C">
      <w:pPr>
        <w:pStyle w:val="ListParagraph"/>
        <w:numPr>
          <w:ilvl w:val="0"/>
          <w:numId w:val="24"/>
        </w:numPr>
      </w:pPr>
      <w:r>
        <w:t>Error condition handling</w:t>
      </w:r>
    </w:p>
    <w:p w14:paraId="1611642F" w14:textId="77777777" w:rsidR="00F21CF8" w:rsidRDefault="00F21CF8" w:rsidP="00A7463C">
      <w:pPr>
        <w:pStyle w:val="ListParagraph"/>
        <w:numPr>
          <w:ilvl w:val="0"/>
          <w:numId w:val="24"/>
        </w:numPr>
      </w:pPr>
      <w:r>
        <w:t>Dynamics of interaction within the GroupsModel</w:t>
      </w:r>
    </w:p>
    <w:p w14:paraId="343D0EF4" w14:textId="77777777" w:rsidR="00F21CF8" w:rsidRDefault="00F21CF8" w:rsidP="00F21CF8"/>
    <w:p w14:paraId="5B795BD4" w14:textId="46019797" w:rsidR="00F21CF8" w:rsidRDefault="00F21CF8" w:rsidP="00F21CF8">
      <w:r>
        <w:t>For specific endpoint testing, I implemented verification for all supported operations:</w:t>
      </w:r>
    </w:p>
    <w:p w14:paraId="59C4B69F" w14:textId="77777777" w:rsidR="00F21CF8" w:rsidRDefault="00F21CF8" w:rsidP="00A7463C">
      <w:pPr>
        <w:pStyle w:val="ListParagraph"/>
        <w:numPr>
          <w:ilvl w:val="0"/>
          <w:numId w:val="25"/>
        </w:numPr>
      </w:pPr>
      <w:r>
        <w:t>Group listing (GET /</w:t>
      </w:r>
      <w:proofErr w:type="spellStart"/>
      <w:r>
        <w:t>api</w:t>
      </w:r>
      <w:proofErr w:type="spellEnd"/>
      <w:r>
        <w:t>/groups)</w:t>
      </w:r>
    </w:p>
    <w:p w14:paraId="6A9ECD19" w14:textId="77777777" w:rsidR="00F21CF8" w:rsidRDefault="00F21CF8" w:rsidP="00A7463C">
      <w:pPr>
        <w:pStyle w:val="ListParagraph"/>
        <w:numPr>
          <w:ilvl w:val="0"/>
          <w:numId w:val="25"/>
        </w:numPr>
      </w:pPr>
      <w:r>
        <w:t>Individual group retrieval (GET /</w:t>
      </w:r>
      <w:proofErr w:type="spellStart"/>
      <w:r>
        <w:t>api</w:t>
      </w:r>
      <w:proofErr w:type="spellEnd"/>
      <w:r>
        <w:t>/groups/{group})</w:t>
      </w:r>
    </w:p>
    <w:p w14:paraId="692F2207" w14:textId="77777777" w:rsidR="00F21CF8" w:rsidRDefault="00F21CF8" w:rsidP="00A7463C">
      <w:pPr>
        <w:pStyle w:val="ListParagraph"/>
        <w:numPr>
          <w:ilvl w:val="0"/>
          <w:numId w:val="25"/>
        </w:numPr>
      </w:pPr>
      <w:r>
        <w:t>Group action execution (GET with action parameter)</w:t>
      </w:r>
    </w:p>
    <w:p w14:paraId="5039609A" w14:textId="77777777" w:rsidR="00F21CF8" w:rsidRDefault="00F21CF8" w:rsidP="00A7463C">
      <w:pPr>
        <w:pStyle w:val="ListParagraph"/>
        <w:numPr>
          <w:ilvl w:val="0"/>
          <w:numId w:val="25"/>
        </w:numPr>
      </w:pPr>
      <w:r>
        <w:t>Group creation (POST /</w:t>
      </w:r>
      <w:proofErr w:type="spellStart"/>
      <w:r>
        <w:t>api</w:t>
      </w:r>
      <w:proofErr w:type="spellEnd"/>
      <w:r>
        <w:t>/groups)</w:t>
      </w:r>
    </w:p>
    <w:p w14:paraId="443BC9AA" w14:textId="77777777" w:rsidR="00F21CF8" w:rsidRDefault="00F21CF8" w:rsidP="00A7463C">
      <w:pPr>
        <w:pStyle w:val="ListParagraph"/>
        <w:numPr>
          <w:ilvl w:val="0"/>
          <w:numId w:val="25"/>
        </w:numPr>
      </w:pPr>
      <w:r>
        <w:t>Group membership updates (POST /</w:t>
      </w:r>
      <w:proofErr w:type="spellStart"/>
      <w:r>
        <w:t>api</w:t>
      </w:r>
      <w:proofErr w:type="spellEnd"/>
      <w:r>
        <w:t>/groups/{group})</w:t>
      </w:r>
    </w:p>
    <w:p w14:paraId="44B450CE" w14:textId="77777777" w:rsidR="00F21CF8" w:rsidRDefault="00F21CF8" w:rsidP="00A7463C">
      <w:pPr>
        <w:pStyle w:val="ListParagraph"/>
        <w:numPr>
          <w:ilvl w:val="0"/>
          <w:numId w:val="25"/>
        </w:numPr>
      </w:pPr>
      <w:r>
        <w:t>Group deletion (DELETE /</w:t>
      </w:r>
      <w:proofErr w:type="spellStart"/>
      <w:r>
        <w:t>api</w:t>
      </w:r>
      <w:proofErr w:type="spellEnd"/>
      <w:r>
        <w:t>/groups/{group})</w:t>
      </w:r>
    </w:p>
    <w:p w14:paraId="548CC4B4" w14:textId="77777777" w:rsidR="00F21CF8" w:rsidRDefault="00F21CF8" w:rsidP="00F21CF8"/>
    <w:p w14:paraId="37630D60" w14:textId="77777777" w:rsidR="00F21CF8" w:rsidRDefault="00F21CF8" w:rsidP="00F21CF8">
      <w:r>
        <w:t>Each endpoint analysis considers not just the best case of correct execution but also a spectrum of error cases to ensure fault-tolerant performance.</w:t>
      </w:r>
    </w:p>
    <w:p w14:paraId="6E04E980" w14:textId="77777777" w:rsidR="00F21CF8" w:rsidRDefault="00F21CF8" w:rsidP="00F21CF8">
      <w:r>
        <w:t>Implementation Framework:</w:t>
      </w:r>
    </w:p>
    <w:p w14:paraId="10D52875" w14:textId="73C57624" w:rsidR="00F21CF8" w:rsidRDefault="00F21CF8" w:rsidP="00F21CF8">
      <w:r>
        <w:t>Throughout the implementation process, I maintained a consistent structure throughout the test classes. The GroupsModelTest and GroupsResourceTest illustrate similar approaches:</w:t>
      </w:r>
    </w:p>
    <w:p w14:paraId="5C7DCEFE" w14:textId="77777777" w:rsidR="00F21CF8" w:rsidRDefault="00F21CF8" w:rsidP="00A7463C">
      <w:pPr>
        <w:pStyle w:val="ListParagraph"/>
        <w:numPr>
          <w:ilvl w:val="0"/>
          <w:numId w:val="26"/>
        </w:numPr>
      </w:pPr>
      <w:r>
        <w:t>Develop a protocol that creates new test cases.</w:t>
      </w:r>
    </w:p>
    <w:p w14:paraId="656BCDDD" w14:textId="77777777" w:rsidR="00A7463C" w:rsidRDefault="00F21CF8" w:rsidP="00F21CF8">
      <w:pPr>
        <w:pStyle w:val="ListParagraph"/>
        <w:numPr>
          <w:ilvl w:val="0"/>
          <w:numId w:val="26"/>
        </w:numPr>
      </w:pPr>
      <w:r>
        <w:t xml:space="preserve">Tailor-made assertion methods for systematic verification </w:t>
      </w:r>
    </w:p>
    <w:p w14:paraId="3FF789E0" w14:textId="3DA45C0A" w:rsidR="00F21CF8" w:rsidRDefault="00F21CF8" w:rsidP="00F21CF8">
      <w:pPr>
        <w:pStyle w:val="ListParagraph"/>
        <w:numPr>
          <w:ilvl w:val="0"/>
          <w:numId w:val="26"/>
        </w:numPr>
      </w:pPr>
      <w:r>
        <w:t>Test methods organized by functionality</w:t>
      </w:r>
    </w:p>
    <w:p w14:paraId="16713550" w14:textId="77777777" w:rsidR="00F21CF8" w:rsidRDefault="00F21CF8" w:rsidP="00A7463C">
      <w:pPr>
        <w:pStyle w:val="ListParagraph"/>
        <w:numPr>
          <w:ilvl w:val="0"/>
          <w:numId w:val="26"/>
        </w:numPr>
      </w:pPr>
      <w:r>
        <w:t>Support functions to reduce coding duplication</w:t>
      </w:r>
    </w:p>
    <w:p w14:paraId="1016F6DD" w14:textId="77777777" w:rsidR="00F21CF8" w:rsidRDefault="00F21CF8" w:rsidP="00F21CF8"/>
    <w:p w14:paraId="5C09239F" w14:textId="77777777" w:rsidR="00F21CF8" w:rsidRDefault="00F21CF8" w:rsidP="00F21CF8">
      <w:r>
        <w:t>The solution avoids external testing frameworks by creating an independent testing solution that includes custom assertion methods and test utilities. This approach enhances portability and reduces dependencies on external systems, while still providing complete validation.</w:t>
      </w:r>
    </w:p>
    <w:p w14:paraId="65A87276" w14:textId="77777777" w:rsidR="00F21CF8" w:rsidRDefault="00F21CF8" w:rsidP="00F21CF8"/>
    <w:p w14:paraId="63ACB5BF" w14:textId="77777777" w:rsidR="00A7463C" w:rsidRDefault="00F21CF8" w:rsidP="00F21CF8">
      <w:r>
        <w:t xml:space="preserve">Key classes used for testing purposes include: </w:t>
      </w:r>
    </w:p>
    <w:p w14:paraId="38642F70" w14:textId="795241A1" w:rsidR="000D5B73" w:rsidRDefault="00F21CF8" w:rsidP="00F21CF8">
      <w:r>
        <w:t xml:space="preserve">GroupsModelTest: Comprehensive test suite for GroupsModel functionality GroupsResourceTest: Testing the RESTful endpoint design. TestPlugsResource: Simulation of PlugsResource behavior without external dependencies TestGroupsModel: Controlled implementation of GroupsModel for resource testing </w:t>
      </w:r>
      <w:proofErr w:type="gramStart"/>
      <w:r>
        <w:t>The</w:t>
      </w:r>
      <w:proofErr w:type="gramEnd"/>
      <w:r>
        <w:t xml:space="preserve"> standardized design makes possible thorough evaluation of the GroupsModel and GroupsResource, which exist independently of external processes. The evaluations serve not only as a way of validation but also as documentation that clearly demonstrates the expected performance of said components within the overall IoT environment.</w:t>
      </w:r>
    </w:p>
    <w:p w14:paraId="51C9E714" w14:textId="07C0B4F4" w:rsidR="00604BBB" w:rsidRDefault="00836A2D" w:rsidP="00836A2D">
      <w:pPr>
        <w:pStyle w:val="Heading2"/>
      </w:pPr>
      <w:bookmarkStart w:id="5" w:name="_Toc193055575"/>
      <w:r>
        <w:lastRenderedPageBreak/>
        <w:t>Deliverable 3</w:t>
      </w:r>
      <w:bookmarkEnd w:id="5"/>
    </w:p>
    <w:p w14:paraId="75935DCC" w14:textId="77777777" w:rsidR="00836A2D" w:rsidRDefault="00836A2D" w:rsidP="00836A2D"/>
    <w:p w14:paraId="1A208EBA" w14:textId="37ABAC4B" w:rsidR="0077152A" w:rsidRDefault="00F71642" w:rsidP="00836A2D">
      <w:r w:rsidRPr="00F71642">
        <w:rPr>
          <w:b/>
          <w:bCs/>
        </w:rPr>
        <w:t>Q:</w:t>
      </w:r>
      <w:r>
        <w:t xml:space="preserve"> </w:t>
      </w:r>
      <w:r w:rsidR="0077152A" w:rsidRPr="0077152A">
        <w:t>Screenshot of the unit test report “Test Summary” page</w:t>
      </w:r>
    </w:p>
    <w:p w14:paraId="5E23D81E" w14:textId="03D28C66" w:rsidR="002D3C77" w:rsidRDefault="002D3C77" w:rsidP="002D3C77">
      <w:pPr>
        <w:pStyle w:val="Subheading"/>
        <w:rPr>
          <w:u w:val="single"/>
        </w:rPr>
      </w:pPr>
      <w:r w:rsidRPr="002D3C77">
        <w:rPr>
          <w:u w:val="single"/>
        </w:rPr>
        <w:t>Solution</w:t>
      </w:r>
    </w:p>
    <w:p w14:paraId="2AD6A6ED" w14:textId="402F4F59" w:rsidR="0080090F" w:rsidRDefault="00120C44" w:rsidP="00FF2A63">
      <w:r>
        <w:rPr>
          <w:noProof/>
        </w:rPr>
        <w:drawing>
          <wp:inline distT="0" distB="0" distL="0" distR="0" wp14:anchorId="7203E86A" wp14:editId="17439BD2">
            <wp:extent cx="5579110" cy="3611880"/>
            <wp:effectExtent l="0" t="0" r="0" b="0"/>
            <wp:docPr id="6608433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43307"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7724556D" w14:textId="1A6E06F9" w:rsidR="0080090F" w:rsidRDefault="0080090F" w:rsidP="0080090F">
      <w:pPr>
        <w:pStyle w:val="Caption"/>
      </w:pPr>
      <w:bookmarkStart w:id="6" w:name="_Ref191844732"/>
      <w:bookmarkStart w:id="7" w:name="_Toc197550729"/>
      <w:r>
        <w:t xml:space="preserve">Figure </w:t>
      </w:r>
      <w:r>
        <w:fldChar w:fldCharType="begin"/>
      </w:r>
      <w:r>
        <w:instrText xml:space="preserve"> SEQ Figure \* ARABIC </w:instrText>
      </w:r>
      <w:r>
        <w:fldChar w:fldCharType="separate"/>
      </w:r>
      <w:r w:rsidR="00C95E13">
        <w:rPr>
          <w:noProof/>
        </w:rPr>
        <w:t>1</w:t>
      </w:r>
      <w:r>
        <w:fldChar w:fldCharType="end"/>
      </w:r>
      <w:bookmarkEnd w:id="6"/>
      <w:r>
        <w:t>: Screenshot of the Test Summary Page.</w:t>
      </w:r>
      <w:bookmarkEnd w:id="7"/>
    </w:p>
    <w:p w14:paraId="76B3DE3E" w14:textId="5489AE4D" w:rsidR="0080090F" w:rsidRDefault="0080090F" w:rsidP="00FF2A63">
      <w:r>
        <w:t xml:space="preserve">The above </w:t>
      </w:r>
      <w:r>
        <w:fldChar w:fldCharType="begin"/>
      </w:r>
      <w:r>
        <w:instrText xml:space="preserve"> REF _Ref191844732 \h </w:instrText>
      </w:r>
      <w:r>
        <w:fldChar w:fldCharType="separate"/>
      </w:r>
      <w:r w:rsidR="00C95E13">
        <w:t xml:space="preserve">Figure </w:t>
      </w:r>
      <w:r w:rsidR="00C95E13">
        <w:rPr>
          <w:noProof/>
        </w:rPr>
        <w:t>1</w:t>
      </w:r>
      <w:r>
        <w:fldChar w:fldCharType="end"/>
      </w:r>
      <w:r w:rsidR="006C3160">
        <w:t xml:space="preserve"> shows the “Test Summary” page screenshot with the added test cases for project </w:t>
      </w:r>
      <w:r w:rsidR="00314148">
        <w:t>5</w:t>
      </w:r>
      <w:r w:rsidR="006C3160">
        <w:t>.</w:t>
      </w:r>
      <w:r w:rsidR="00123831">
        <w:t xml:space="preserve"> This shows the total number of test cases including the count from project 1.</w:t>
      </w:r>
    </w:p>
    <w:p w14:paraId="5C3E6B22" w14:textId="7A83229B" w:rsidR="0038615F" w:rsidRDefault="00786949" w:rsidP="00786949">
      <w:pPr>
        <w:pStyle w:val="Heading2"/>
      </w:pPr>
      <w:bookmarkStart w:id="8" w:name="_Toc193055576"/>
      <w:r>
        <w:t>Deliverable 4</w:t>
      </w:r>
      <w:bookmarkEnd w:id="8"/>
    </w:p>
    <w:p w14:paraId="37D84D0C" w14:textId="77777777" w:rsidR="00786949" w:rsidRDefault="00786949" w:rsidP="00786949"/>
    <w:p w14:paraId="15DB3A2E" w14:textId="226E8CF6" w:rsidR="00786949" w:rsidRDefault="00F71642" w:rsidP="00915AB3">
      <w:r w:rsidRPr="00F71642">
        <w:rPr>
          <w:b/>
          <w:bCs/>
        </w:rPr>
        <w:t>Q:</w:t>
      </w:r>
      <w:r>
        <w:t xml:space="preserve"> </w:t>
      </w:r>
      <w:r w:rsidR="00915AB3">
        <w:t>Screenshots of the coverage report pages for those classes you have added/modified. Please also report your average coverage among those pages.</w:t>
      </w:r>
    </w:p>
    <w:p w14:paraId="5CD5AA87" w14:textId="78F727C0" w:rsidR="007F09FC" w:rsidRDefault="007F09FC" w:rsidP="007F09FC">
      <w:pPr>
        <w:pStyle w:val="Subheading"/>
        <w:rPr>
          <w:u w:val="single"/>
        </w:rPr>
      </w:pPr>
      <w:r w:rsidRPr="007F09FC">
        <w:rPr>
          <w:u w:val="single"/>
        </w:rPr>
        <w:t>Solution</w:t>
      </w:r>
    </w:p>
    <w:p w14:paraId="26A60EE1" w14:textId="66E1E8EB" w:rsidR="00C00D14" w:rsidRDefault="00120C44" w:rsidP="00583AC3">
      <w:r>
        <w:rPr>
          <w:noProof/>
        </w:rPr>
        <w:lastRenderedPageBreak/>
        <w:drawing>
          <wp:inline distT="0" distB="0" distL="0" distR="0" wp14:anchorId="03B161C2" wp14:editId="42642747">
            <wp:extent cx="5579110" cy="3611880"/>
            <wp:effectExtent l="0" t="0" r="0" b="0"/>
            <wp:docPr id="18631513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51385"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15228D88" w14:textId="613E308D" w:rsidR="002D0DD1" w:rsidRDefault="0085390E" w:rsidP="00487845">
      <w:pPr>
        <w:pStyle w:val="Caption"/>
      </w:pPr>
      <w:bookmarkStart w:id="9" w:name="_Ref191845311"/>
      <w:bookmarkStart w:id="10" w:name="_Toc197550730"/>
      <w:r>
        <w:t xml:space="preserve">Figure </w:t>
      </w:r>
      <w:r>
        <w:fldChar w:fldCharType="begin"/>
      </w:r>
      <w:r>
        <w:instrText xml:space="preserve"> SEQ Figure \* ARABIC </w:instrText>
      </w:r>
      <w:r>
        <w:fldChar w:fldCharType="separate"/>
      </w:r>
      <w:r w:rsidR="00C95E13">
        <w:rPr>
          <w:noProof/>
        </w:rPr>
        <w:t>2</w:t>
      </w:r>
      <w:r>
        <w:fldChar w:fldCharType="end"/>
      </w:r>
      <w:bookmarkEnd w:id="9"/>
      <w:r>
        <w:t>: Screenshot of report of individual unit test cases added for testing.</w:t>
      </w:r>
      <w:bookmarkEnd w:id="10"/>
    </w:p>
    <w:p w14:paraId="4C6112D4" w14:textId="7D73D07A" w:rsidR="0085390E" w:rsidRDefault="00120C44" w:rsidP="0085390E">
      <w:r>
        <w:rPr>
          <w:noProof/>
        </w:rPr>
        <w:drawing>
          <wp:inline distT="0" distB="0" distL="0" distR="0" wp14:anchorId="5F11C45E" wp14:editId="5FAE724F">
            <wp:extent cx="5579110" cy="3611880"/>
            <wp:effectExtent l="0" t="0" r="0" b="0"/>
            <wp:docPr id="167462992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29924"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19159E59" w14:textId="0AFA8ADC" w:rsidR="006F6A4B" w:rsidRDefault="001549C1" w:rsidP="001549C1">
      <w:pPr>
        <w:pStyle w:val="Caption"/>
      </w:pPr>
      <w:bookmarkStart w:id="11" w:name="_Toc197550731"/>
      <w:r>
        <w:t xml:space="preserve">Figure </w:t>
      </w:r>
      <w:r>
        <w:fldChar w:fldCharType="begin"/>
      </w:r>
      <w:r>
        <w:instrText xml:space="preserve"> SEQ Figure \* ARABIC </w:instrText>
      </w:r>
      <w:r>
        <w:fldChar w:fldCharType="separate"/>
      </w:r>
      <w:r w:rsidR="00C95E13">
        <w:rPr>
          <w:noProof/>
        </w:rPr>
        <w:t>3</w:t>
      </w:r>
      <w:r>
        <w:fldChar w:fldCharType="end"/>
      </w:r>
      <w:r>
        <w:t>: Screenshot of classes and their individual test report</w:t>
      </w:r>
      <w:r w:rsidR="002D0DD1">
        <w:t xml:space="preserve"> for </w:t>
      </w:r>
      <w:r w:rsidR="00120C44">
        <w:t>overall</w:t>
      </w:r>
      <w:r>
        <w:t>.</w:t>
      </w:r>
      <w:bookmarkEnd w:id="11"/>
    </w:p>
    <w:p w14:paraId="734846AA" w14:textId="0887FAEB" w:rsidR="002D0DD1" w:rsidRDefault="00120C44" w:rsidP="002D0DD1">
      <w:r>
        <w:rPr>
          <w:noProof/>
        </w:rPr>
        <w:lastRenderedPageBreak/>
        <w:drawing>
          <wp:inline distT="0" distB="0" distL="0" distR="0" wp14:anchorId="63B1ADDC" wp14:editId="6B74174A">
            <wp:extent cx="5579110" cy="3611880"/>
            <wp:effectExtent l="0" t="0" r="0" b="0"/>
            <wp:docPr id="36676185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61852"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7AA802C2" w14:textId="3BDFF792" w:rsidR="00487845" w:rsidRDefault="00487845" w:rsidP="00487845">
      <w:pPr>
        <w:pStyle w:val="Caption"/>
      </w:pPr>
      <w:bookmarkStart w:id="12" w:name="_Ref197550715"/>
      <w:bookmarkStart w:id="13" w:name="_Toc197550732"/>
      <w:r>
        <w:t xml:space="preserve">Figure </w:t>
      </w:r>
      <w:r>
        <w:fldChar w:fldCharType="begin"/>
      </w:r>
      <w:r>
        <w:instrText xml:space="preserve"> SEQ Figure \* ARABIC </w:instrText>
      </w:r>
      <w:r>
        <w:fldChar w:fldCharType="separate"/>
      </w:r>
      <w:r w:rsidR="00C95E13">
        <w:rPr>
          <w:noProof/>
        </w:rPr>
        <w:t>4</w:t>
      </w:r>
      <w:r>
        <w:fldChar w:fldCharType="end"/>
      </w:r>
      <w:bookmarkEnd w:id="12"/>
      <w:r>
        <w:t xml:space="preserve">: </w:t>
      </w:r>
      <w:r w:rsidRPr="003F6CAB">
        <w:t xml:space="preserve">Screenshot of classes and their individual test report for </w:t>
      </w:r>
      <w:proofErr w:type="spellStart"/>
      <w:r w:rsidR="00120C44">
        <w:t>iot_hub</w:t>
      </w:r>
      <w:proofErr w:type="spellEnd"/>
      <w:r w:rsidRPr="003F6CAB">
        <w:t>.</w:t>
      </w:r>
      <w:bookmarkEnd w:id="13"/>
    </w:p>
    <w:p w14:paraId="4557ECE2" w14:textId="49136B34" w:rsidR="00D23831" w:rsidRDefault="00D23831" w:rsidP="00D23831"/>
    <w:p w14:paraId="3F0B1A59" w14:textId="3B366346" w:rsidR="00B93BD3" w:rsidRPr="00B93BD3" w:rsidRDefault="00B93BD3" w:rsidP="009B093C">
      <w:r w:rsidRPr="00B93BD3">
        <w:t xml:space="preserve">The coverage of the individual classes that were added or updated, the average unit test result, the pass percentage of the test classes added, and the amount of time it took for each to run are all displayed in </w:t>
      </w:r>
      <w:r>
        <w:fldChar w:fldCharType="begin"/>
      </w:r>
      <w:r>
        <w:instrText xml:space="preserve"> REF _Ref191845311 \h </w:instrText>
      </w:r>
      <w:r w:rsidR="009B093C">
        <w:instrText xml:space="preserve"> \* MERGEFORMAT </w:instrText>
      </w:r>
      <w:r>
        <w:fldChar w:fldCharType="separate"/>
      </w:r>
      <w:r w:rsidR="00C95E13">
        <w:t xml:space="preserve">Figure </w:t>
      </w:r>
      <w:r w:rsidR="00C95E13">
        <w:rPr>
          <w:noProof/>
        </w:rPr>
        <w:t>2</w:t>
      </w:r>
      <w:r>
        <w:fldChar w:fldCharType="end"/>
      </w:r>
      <w:r w:rsidRPr="00B93BD3">
        <w:t xml:space="preserve"> through </w:t>
      </w:r>
      <w:r w:rsidR="00120C44">
        <w:fldChar w:fldCharType="begin"/>
      </w:r>
      <w:r w:rsidR="00120C44">
        <w:instrText xml:space="preserve"> REF _Ref197550715 \h </w:instrText>
      </w:r>
      <w:r w:rsidR="00120C44">
        <w:fldChar w:fldCharType="separate"/>
      </w:r>
      <w:r w:rsidR="00C95E13">
        <w:t xml:space="preserve">Figure </w:t>
      </w:r>
      <w:r w:rsidR="00C95E13">
        <w:rPr>
          <w:noProof/>
        </w:rPr>
        <w:t>4</w:t>
      </w:r>
      <w:r w:rsidR="00120C44">
        <w:fldChar w:fldCharType="end"/>
      </w:r>
      <w:r w:rsidR="00120C44">
        <w:t xml:space="preserve"> </w:t>
      </w:r>
      <w:r w:rsidRPr="00B93BD3">
        <w:t>above.</w:t>
      </w:r>
    </w:p>
    <w:sectPr w:rsidR="00B93BD3" w:rsidRPr="00B93BD3" w:rsidSect="000D41D4">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5BDCB" w14:textId="77777777" w:rsidR="00AB40E0" w:rsidRDefault="00AB40E0" w:rsidP="0029608C">
      <w:r>
        <w:separator/>
      </w:r>
    </w:p>
    <w:p w14:paraId="569EFAB9" w14:textId="77777777" w:rsidR="00AB40E0" w:rsidRDefault="00AB40E0" w:rsidP="0029608C"/>
    <w:p w14:paraId="2C056D37" w14:textId="77777777" w:rsidR="00AB40E0" w:rsidRDefault="00AB40E0"/>
  </w:endnote>
  <w:endnote w:type="continuationSeparator" w:id="0">
    <w:p w14:paraId="7599D560" w14:textId="77777777" w:rsidR="00AB40E0" w:rsidRDefault="00AB40E0" w:rsidP="0029608C">
      <w:r>
        <w:continuationSeparator/>
      </w:r>
    </w:p>
    <w:p w14:paraId="299BBAF0" w14:textId="77777777" w:rsidR="00AB40E0" w:rsidRDefault="00AB40E0" w:rsidP="0029608C"/>
    <w:p w14:paraId="565F54CA" w14:textId="77777777" w:rsidR="00AB40E0" w:rsidRDefault="00AB4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CC71F" w14:textId="77777777" w:rsidR="00150CDF" w:rsidRDefault="00150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2764230"/>
      <w:docPartObj>
        <w:docPartGallery w:val="Page Numbers (Bottom of Page)"/>
        <w:docPartUnique/>
      </w:docPartObj>
    </w:sdtPr>
    <w:sdtContent>
      <w:p w14:paraId="2C1F1142" w14:textId="4727B2C8" w:rsidR="00C03AA6" w:rsidRDefault="00C03AA6" w:rsidP="00C03AA6">
        <w:pPr>
          <w:pStyle w:val="Footer"/>
          <w:framePr w:w="961" w:h="308" w:hRule="exact" w:wrap="none" w:vAnchor="text" w:hAnchor="page" w:x="10068" w:y="-3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514595"/>
      <w:docPartObj>
        <w:docPartGallery w:val="Page Numbers (Bottom of Page)"/>
        <w:docPartUnique/>
      </w:docPartObj>
    </w:sdtPr>
    <w:sdtContent>
      <w:p w14:paraId="42C94574" w14:textId="77777777" w:rsidR="00C03AA6" w:rsidRDefault="00C03AA6" w:rsidP="00C03AA6">
        <w:pPr>
          <w:pStyle w:val="Footer"/>
          <w:framePr w:w="961" w:h="308" w:hRule="exact" w:wrap="none" w:vAnchor="text" w:hAnchor="page" w:x="10068" w:y="-323"/>
          <w:ind w:right="360"/>
          <w:rPr>
            <w:rStyle w:val="PageNumber"/>
          </w:rPr>
        </w:pPr>
        <w:r>
          <w:rPr>
            <w:rStyle w:val="PageNumber"/>
          </w:rPr>
          <w:t xml:space="preserve"> </w:t>
        </w:r>
      </w:p>
    </w:sdtContent>
  </w:sdt>
  <w:p w14:paraId="3E7A476F" w14:textId="77777777" w:rsidR="00C03AA6" w:rsidRPr="00BC4209" w:rsidRDefault="00C03AA6" w:rsidP="000D41D4">
    <w:pPr>
      <w:pStyle w:val="Footer"/>
      <w:ind w:right="360"/>
    </w:pPr>
  </w:p>
  <w:p w14:paraId="7413546C" w14:textId="77777777" w:rsidR="00C03AA6" w:rsidRDefault="00C03A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E5041" w14:textId="77777777" w:rsidR="00150CDF" w:rsidRDefault="00150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0E535" w14:textId="77777777" w:rsidR="00AB40E0" w:rsidRDefault="00AB40E0" w:rsidP="0029608C">
      <w:r>
        <w:separator/>
      </w:r>
    </w:p>
  </w:footnote>
  <w:footnote w:type="continuationSeparator" w:id="0">
    <w:p w14:paraId="2F249B1F" w14:textId="77777777" w:rsidR="00AB40E0" w:rsidRDefault="00AB40E0" w:rsidP="0029608C">
      <w:r>
        <w:continuationSeparator/>
      </w:r>
    </w:p>
    <w:p w14:paraId="2A5FBAC5" w14:textId="77777777" w:rsidR="00AB40E0" w:rsidRDefault="00AB40E0" w:rsidP="0029608C"/>
    <w:p w14:paraId="358CEE7C" w14:textId="77777777" w:rsidR="00AB40E0" w:rsidRDefault="00AB40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62F0" w14:textId="77777777" w:rsidR="00B579EF" w:rsidRDefault="00B57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7B2D0" w14:textId="77777777" w:rsidR="00B579EF" w:rsidRDefault="00B57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D950" w14:textId="77777777" w:rsidR="00B579EF" w:rsidRDefault="00B57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1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1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1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13" w15:restartNumberingAfterBreak="0">
    <w:nsid w:val="03E75969"/>
    <w:multiLevelType w:val="hybridMultilevel"/>
    <w:tmpl w:val="98DE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6300D7"/>
    <w:multiLevelType w:val="hybridMultilevel"/>
    <w:tmpl w:val="BF10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381E75"/>
    <w:multiLevelType w:val="hybridMultilevel"/>
    <w:tmpl w:val="2D6E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163F3B"/>
    <w:multiLevelType w:val="hybridMultilevel"/>
    <w:tmpl w:val="FDD0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8F2021"/>
    <w:multiLevelType w:val="hybridMultilevel"/>
    <w:tmpl w:val="760C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0330C4"/>
    <w:multiLevelType w:val="hybridMultilevel"/>
    <w:tmpl w:val="3A44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042670"/>
    <w:multiLevelType w:val="hybridMultilevel"/>
    <w:tmpl w:val="7C84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4E0ED2"/>
    <w:multiLevelType w:val="hybridMultilevel"/>
    <w:tmpl w:val="7DC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DA28B2"/>
    <w:multiLevelType w:val="hybridMultilevel"/>
    <w:tmpl w:val="0D72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C60790"/>
    <w:multiLevelType w:val="hybridMultilevel"/>
    <w:tmpl w:val="9A4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4335AD"/>
    <w:multiLevelType w:val="hybridMultilevel"/>
    <w:tmpl w:val="CB4E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B728E"/>
    <w:multiLevelType w:val="hybridMultilevel"/>
    <w:tmpl w:val="1174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FA2F59"/>
    <w:multiLevelType w:val="hybridMultilevel"/>
    <w:tmpl w:val="3380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C196D"/>
    <w:multiLevelType w:val="hybridMultilevel"/>
    <w:tmpl w:val="5D72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E2D3F"/>
    <w:multiLevelType w:val="hybridMultilevel"/>
    <w:tmpl w:val="0816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E59D7"/>
    <w:multiLevelType w:val="hybridMultilevel"/>
    <w:tmpl w:val="B162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7322F"/>
    <w:multiLevelType w:val="hybridMultilevel"/>
    <w:tmpl w:val="0578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A527E"/>
    <w:multiLevelType w:val="hybridMultilevel"/>
    <w:tmpl w:val="CAC6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11692"/>
    <w:multiLevelType w:val="hybridMultilevel"/>
    <w:tmpl w:val="3FE80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0E5645"/>
    <w:multiLevelType w:val="multilevel"/>
    <w:tmpl w:val="842CED86"/>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4314DE"/>
    <w:multiLevelType w:val="hybridMultilevel"/>
    <w:tmpl w:val="694A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33BDF"/>
    <w:multiLevelType w:val="hybridMultilevel"/>
    <w:tmpl w:val="43DE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2A309D"/>
    <w:multiLevelType w:val="hybridMultilevel"/>
    <w:tmpl w:val="8200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217272">
    <w:abstractNumId w:val="21"/>
  </w:num>
  <w:num w:numId="2" w16cid:durableId="535391431">
    <w:abstractNumId w:val="20"/>
  </w:num>
  <w:num w:numId="3" w16cid:durableId="1219822437">
    <w:abstractNumId w:val="27"/>
  </w:num>
  <w:num w:numId="4" w16cid:durableId="1598708751">
    <w:abstractNumId w:val="35"/>
  </w:num>
  <w:num w:numId="5" w16cid:durableId="1646593012">
    <w:abstractNumId w:val="31"/>
  </w:num>
  <w:num w:numId="6" w16cid:durableId="1959294372">
    <w:abstractNumId w:val="30"/>
  </w:num>
  <w:num w:numId="7" w16cid:durableId="937173133">
    <w:abstractNumId w:val="13"/>
  </w:num>
  <w:num w:numId="8" w16cid:durableId="1149787148">
    <w:abstractNumId w:val="36"/>
  </w:num>
  <w:num w:numId="9" w16cid:durableId="1470902551">
    <w:abstractNumId w:val="33"/>
  </w:num>
  <w:num w:numId="10" w16cid:durableId="1869752260">
    <w:abstractNumId w:val="23"/>
  </w:num>
  <w:num w:numId="11" w16cid:durableId="281110253">
    <w:abstractNumId w:val="29"/>
  </w:num>
  <w:num w:numId="12" w16cid:durableId="1011880548">
    <w:abstractNumId w:val="24"/>
  </w:num>
  <w:num w:numId="13" w16cid:durableId="1488126466">
    <w:abstractNumId w:val="22"/>
  </w:num>
  <w:num w:numId="14" w16cid:durableId="168328896">
    <w:abstractNumId w:val="32"/>
  </w:num>
  <w:num w:numId="15" w16cid:durableId="919023671">
    <w:abstractNumId w:val="34"/>
  </w:num>
  <w:num w:numId="16" w16cid:durableId="935945263">
    <w:abstractNumId w:val="19"/>
  </w:num>
  <w:num w:numId="17" w16cid:durableId="205677074">
    <w:abstractNumId w:val="17"/>
  </w:num>
  <w:num w:numId="18" w16cid:durableId="831063099">
    <w:abstractNumId w:val="38"/>
  </w:num>
  <w:num w:numId="19" w16cid:durableId="315107525">
    <w:abstractNumId w:val="26"/>
  </w:num>
  <w:num w:numId="20" w16cid:durableId="774519644">
    <w:abstractNumId w:val="14"/>
  </w:num>
  <w:num w:numId="21" w16cid:durableId="1486162576">
    <w:abstractNumId w:val="37"/>
  </w:num>
  <w:num w:numId="22" w16cid:durableId="1711954934">
    <w:abstractNumId w:val="28"/>
  </w:num>
  <w:num w:numId="23" w16cid:durableId="1637560310">
    <w:abstractNumId w:val="25"/>
  </w:num>
  <w:num w:numId="24" w16cid:durableId="1875188827">
    <w:abstractNumId w:val="15"/>
  </w:num>
  <w:num w:numId="25" w16cid:durableId="2046786448">
    <w:abstractNumId w:val="16"/>
  </w:num>
  <w:num w:numId="26" w16cid:durableId="725297698">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2D8"/>
    <w:rsid w:val="00001BAD"/>
    <w:rsid w:val="0000225C"/>
    <w:rsid w:val="00002769"/>
    <w:rsid w:val="000033C9"/>
    <w:rsid w:val="00003713"/>
    <w:rsid w:val="000038C1"/>
    <w:rsid w:val="000039FF"/>
    <w:rsid w:val="000042C9"/>
    <w:rsid w:val="00004515"/>
    <w:rsid w:val="00006ABD"/>
    <w:rsid w:val="00006CF5"/>
    <w:rsid w:val="00007040"/>
    <w:rsid w:val="000073BA"/>
    <w:rsid w:val="00007A8E"/>
    <w:rsid w:val="00007CA5"/>
    <w:rsid w:val="0001034B"/>
    <w:rsid w:val="00010D3F"/>
    <w:rsid w:val="00011354"/>
    <w:rsid w:val="00011498"/>
    <w:rsid w:val="000136DB"/>
    <w:rsid w:val="00014223"/>
    <w:rsid w:val="000149E3"/>
    <w:rsid w:val="000149E8"/>
    <w:rsid w:val="00014FA2"/>
    <w:rsid w:val="000157C7"/>
    <w:rsid w:val="00015C49"/>
    <w:rsid w:val="00015CA8"/>
    <w:rsid w:val="00015D82"/>
    <w:rsid w:val="0001632F"/>
    <w:rsid w:val="00016E9D"/>
    <w:rsid w:val="00020454"/>
    <w:rsid w:val="00020DC5"/>
    <w:rsid w:val="000215BA"/>
    <w:rsid w:val="00021D81"/>
    <w:rsid w:val="00021EF4"/>
    <w:rsid w:val="00022983"/>
    <w:rsid w:val="00022B7E"/>
    <w:rsid w:val="0002317A"/>
    <w:rsid w:val="00023B27"/>
    <w:rsid w:val="00023E24"/>
    <w:rsid w:val="0002468B"/>
    <w:rsid w:val="00025339"/>
    <w:rsid w:val="000253C1"/>
    <w:rsid w:val="0002601E"/>
    <w:rsid w:val="0002664D"/>
    <w:rsid w:val="00026980"/>
    <w:rsid w:val="00026AF6"/>
    <w:rsid w:val="0003040A"/>
    <w:rsid w:val="00030EE4"/>
    <w:rsid w:val="0003152A"/>
    <w:rsid w:val="00033119"/>
    <w:rsid w:val="000335D9"/>
    <w:rsid w:val="00033919"/>
    <w:rsid w:val="0003485D"/>
    <w:rsid w:val="00035B41"/>
    <w:rsid w:val="00036274"/>
    <w:rsid w:val="00037D0B"/>
    <w:rsid w:val="00037D8E"/>
    <w:rsid w:val="00040568"/>
    <w:rsid w:val="00040FF0"/>
    <w:rsid w:val="00042059"/>
    <w:rsid w:val="0004296C"/>
    <w:rsid w:val="00043AAE"/>
    <w:rsid w:val="00044D26"/>
    <w:rsid w:val="00045119"/>
    <w:rsid w:val="0004574A"/>
    <w:rsid w:val="000457FF"/>
    <w:rsid w:val="00046B09"/>
    <w:rsid w:val="000476D7"/>
    <w:rsid w:val="00047FFD"/>
    <w:rsid w:val="00050F6D"/>
    <w:rsid w:val="000511C7"/>
    <w:rsid w:val="000513A1"/>
    <w:rsid w:val="00051637"/>
    <w:rsid w:val="00051697"/>
    <w:rsid w:val="0005353C"/>
    <w:rsid w:val="000536F7"/>
    <w:rsid w:val="00053C08"/>
    <w:rsid w:val="000542E9"/>
    <w:rsid w:val="00054407"/>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475E"/>
    <w:rsid w:val="00067B32"/>
    <w:rsid w:val="00070DB2"/>
    <w:rsid w:val="0007163C"/>
    <w:rsid w:val="000718CD"/>
    <w:rsid w:val="0007286B"/>
    <w:rsid w:val="0007377A"/>
    <w:rsid w:val="00075786"/>
    <w:rsid w:val="000761CE"/>
    <w:rsid w:val="000777A0"/>
    <w:rsid w:val="00077BF4"/>
    <w:rsid w:val="00077CD0"/>
    <w:rsid w:val="000803BD"/>
    <w:rsid w:val="00081035"/>
    <w:rsid w:val="00082C58"/>
    <w:rsid w:val="00082D83"/>
    <w:rsid w:val="000836A7"/>
    <w:rsid w:val="00083B6A"/>
    <w:rsid w:val="000845BF"/>
    <w:rsid w:val="00084B11"/>
    <w:rsid w:val="00084C57"/>
    <w:rsid w:val="000857F9"/>
    <w:rsid w:val="0008583C"/>
    <w:rsid w:val="000867BC"/>
    <w:rsid w:val="000875D0"/>
    <w:rsid w:val="0008778A"/>
    <w:rsid w:val="00087BDC"/>
    <w:rsid w:val="00090517"/>
    <w:rsid w:val="0009088F"/>
    <w:rsid w:val="00091472"/>
    <w:rsid w:val="00091A8F"/>
    <w:rsid w:val="0009309E"/>
    <w:rsid w:val="0009313C"/>
    <w:rsid w:val="00093219"/>
    <w:rsid w:val="00093571"/>
    <w:rsid w:val="000939AD"/>
    <w:rsid w:val="00094419"/>
    <w:rsid w:val="00094CBA"/>
    <w:rsid w:val="00096146"/>
    <w:rsid w:val="00096B3A"/>
    <w:rsid w:val="00096CB8"/>
    <w:rsid w:val="000971D7"/>
    <w:rsid w:val="00097C6B"/>
    <w:rsid w:val="00097CD0"/>
    <w:rsid w:val="000A0D51"/>
    <w:rsid w:val="000A17B8"/>
    <w:rsid w:val="000A2005"/>
    <w:rsid w:val="000A224F"/>
    <w:rsid w:val="000A26F3"/>
    <w:rsid w:val="000A2B7A"/>
    <w:rsid w:val="000A2CEF"/>
    <w:rsid w:val="000A37A6"/>
    <w:rsid w:val="000A42F0"/>
    <w:rsid w:val="000A45C3"/>
    <w:rsid w:val="000A4857"/>
    <w:rsid w:val="000A4A23"/>
    <w:rsid w:val="000A5B78"/>
    <w:rsid w:val="000A685C"/>
    <w:rsid w:val="000A6896"/>
    <w:rsid w:val="000B16CA"/>
    <w:rsid w:val="000B1CBA"/>
    <w:rsid w:val="000B2316"/>
    <w:rsid w:val="000B368C"/>
    <w:rsid w:val="000B440A"/>
    <w:rsid w:val="000B48E7"/>
    <w:rsid w:val="000B4AB2"/>
    <w:rsid w:val="000B4B33"/>
    <w:rsid w:val="000B4D4F"/>
    <w:rsid w:val="000B4DD4"/>
    <w:rsid w:val="000B4F57"/>
    <w:rsid w:val="000B5253"/>
    <w:rsid w:val="000B752A"/>
    <w:rsid w:val="000B7A12"/>
    <w:rsid w:val="000C00DC"/>
    <w:rsid w:val="000C1476"/>
    <w:rsid w:val="000C18B1"/>
    <w:rsid w:val="000C1AC9"/>
    <w:rsid w:val="000C1BF3"/>
    <w:rsid w:val="000C25B9"/>
    <w:rsid w:val="000C4A17"/>
    <w:rsid w:val="000C51F0"/>
    <w:rsid w:val="000C63BB"/>
    <w:rsid w:val="000C6B41"/>
    <w:rsid w:val="000C75FE"/>
    <w:rsid w:val="000C7FA8"/>
    <w:rsid w:val="000D0648"/>
    <w:rsid w:val="000D11B7"/>
    <w:rsid w:val="000D2082"/>
    <w:rsid w:val="000D2EA4"/>
    <w:rsid w:val="000D33CA"/>
    <w:rsid w:val="000D41D4"/>
    <w:rsid w:val="000D5B73"/>
    <w:rsid w:val="000D6093"/>
    <w:rsid w:val="000D6C3F"/>
    <w:rsid w:val="000D7251"/>
    <w:rsid w:val="000E059E"/>
    <w:rsid w:val="000E0B86"/>
    <w:rsid w:val="000E0E0D"/>
    <w:rsid w:val="000E1046"/>
    <w:rsid w:val="000E1902"/>
    <w:rsid w:val="000E2182"/>
    <w:rsid w:val="000E2CA0"/>
    <w:rsid w:val="000E2E5A"/>
    <w:rsid w:val="000E3C0C"/>
    <w:rsid w:val="000E3CA3"/>
    <w:rsid w:val="000E3F66"/>
    <w:rsid w:val="000E4D6F"/>
    <w:rsid w:val="000E607C"/>
    <w:rsid w:val="000E6786"/>
    <w:rsid w:val="000E6892"/>
    <w:rsid w:val="000E68BE"/>
    <w:rsid w:val="000E71AA"/>
    <w:rsid w:val="000E7375"/>
    <w:rsid w:val="000F01E5"/>
    <w:rsid w:val="000F08CE"/>
    <w:rsid w:val="000F1D92"/>
    <w:rsid w:val="000F1E67"/>
    <w:rsid w:val="000F267A"/>
    <w:rsid w:val="000F2927"/>
    <w:rsid w:val="000F34CD"/>
    <w:rsid w:val="000F3B69"/>
    <w:rsid w:val="000F3FD1"/>
    <w:rsid w:val="000F4601"/>
    <w:rsid w:val="000F557E"/>
    <w:rsid w:val="000F5FDA"/>
    <w:rsid w:val="000F6851"/>
    <w:rsid w:val="000F7949"/>
    <w:rsid w:val="001008A5"/>
    <w:rsid w:val="00100E5D"/>
    <w:rsid w:val="00100FB4"/>
    <w:rsid w:val="001024DA"/>
    <w:rsid w:val="00102BD9"/>
    <w:rsid w:val="00103E79"/>
    <w:rsid w:val="001041F7"/>
    <w:rsid w:val="0010429E"/>
    <w:rsid w:val="0010491D"/>
    <w:rsid w:val="00104A64"/>
    <w:rsid w:val="0010713E"/>
    <w:rsid w:val="00107D62"/>
    <w:rsid w:val="00107D81"/>
    <w:rsid w:val="001115EF"/>
    <w:rsid w:val="001118BF"/>
    <w:rsid w:val="00111E59"/>
    <w:rsid w:val="00112480"/>
    <w:rsid w:val="0011282D"/>
    <w:rsid w:val="0011301F"/>
    <w:rsid w:val="001131E5"/>
    <w:rsid w:val="00113B4D"/>
    <w:rsid w:val="00113E5F"/>
    <w:rsid w:val="00114DE1"/>
    <w:rsid w:val="001154F2"/>
    <w:rsid w:val="00116333"/>
    <w:rsid w:val="0011712B"/>
    <w:rsid w:val="00117432"/>
    <w:rsid w:val="00117768"/>
    <w:rsid w:val="0012072C"/>
    <w:rsid w:val="00120847"/>
    <w:rsid w:val="00120C44"/>
    <w:rsid w:val="001226A8"/>
    <w:rsid w:val="001227CD"/>
    <w:rsid w:val="001227F3"/>
    <w:rsid w:val="0012359F"/>
    <w:rsid w:val="001236F6"/>
    <w:rsid w:val="00123831"/>
    <w:rsid w:val="001255C1"/>
    <w:rsid w:val="001259C7"/>
    <w:rsid w:val="0012658D"/>
    <w:rsid w:val="0012713A"/>
    <w:rsid w:val="001271F0"/>
    <w:rsid w:val="001278B3"/>
    <w:rsid w:val="00130279"/>
    <w:rsid w:val="001306F0"/>
    <w:rsid w:val="00131368"/>
    <w:rsid w:val="001315C2"/>
    <w:rsid w:val="00131749"/>
    <w:rsid w:val="001319A8"/>
    <w:rsid w:val="0013286D"/>
    <w:rsid w:val="001328B0"/>
    <w:rsid w:val="001328D9"/>
    <w:rsid w:val="00133D07"/>
    <w:rsid w:val="00133F32"/>
    <w:rsid w:val="00134247"/>
    <w:rsid w:val="001352C2"/>
    <w:rsid w:val="0013568E"/>
    <w:rsid w:val="00136FC1"/>
    <w:rsid w:val="00140A62"/>
    <w:rsid w:val="00140D78"/>
    <w:rsid w:val="00140D8A"/>
    <w:rsid w:val="001411FF"/>
    <w:rsid w:val="00142231"/>
    <w:rsid w:val="00142497"/>
    <w:rsid w:val="00142994"/>
    <w:rsid w:val="00142F25"/>
    <w:rsid w:val="00144238"/>
    <w:rsid w:val="001455F3"/>
    <w:rsid w:val="0014664C"/>
    <w:rsid w:val="001471C1"/>
    <w:rsid w:val="0014729F"/>
    <w:rsid w:val="0014781D"/>
    <w:rsid w:val="00150359"/>
    <w:rsid w:val="00150CDF"/>
    <w:rsid w:val="00150D7A"/>
    <w:rsid w:val="00151E10"/>
    <w:rsid w:val="00151ED7"/>
    <w:rsid w:val="00152219"/>
    <w:rsid w:val="001528A8"/>
    <w:rsid w:val="00152E43"/>
    <w:rsid w:val="00153C86"/>
    <w:rsid w:val="001543B7"/>
    <w:rsid w:val="001545D0"/>
    <w:rsid w:val="0015497B"/>
    <w:rsid w:val="001549A4"/>
    <w:rsid w:val="001549C1"/>
    <w:rsid w:val="00155AB1"/>
    <w:rsid w:val="00155FA2"/>
    <w:rsid w:val="0016012E"/>
    <w:rsid w:val="0016088B"/>
    <w:rsid w:val="00161CF3"/>
    <w:rsid w:val="0016207F"/>
    <w:rsid w:val="001635DD"/>
    <w:rsid w:val="0016368B"/>
    <w:rsid w:val="00163851"/>
    <w:rsid w:val="001643F1"/>
    <w:rsid w:val="001649A9"/>
    <w:rsid w:val="001657A7"/>
    <w:rsid w:val="00165BD2"/>
    <w:rsid w:val="00165E1F"/>
    <w:rsid w:val="00165E57"/>
    <w:rsid w:val="00165F83"/>
    <w:rsid w:val="001668D9"/>
    <w:rsid w:val="00166AA9"/>
    <w:rsid w:val="00166CE6"/>
    <w:rsid w:val="0016733A"/>
    <w:rsid w:val="0016762A"/>
    <w:rsid w:val="001676F4"/>
    <w:rsid w:val="00167A46"/>
    <w:rsid w:val="00170259"/>
    <w:rsid w:val="00170E24"/>
    <w:rsid w:val="00171990"/>
    <w:rsid w:val="001724C6"/>
    <w:rsid w:val="00173723"/>
    <w:rsid w:val="00174688"/>
    <w:rsid w:val="00174A42"/>
    <w:rsid w:val="00176C61"/>
    <w:rsid w:val="00176DB1"/>
    <w:rsid w:val="00177052"/>
    <w:rsid w:val="001770E2"/>
    <w:rsid w:val="00177B52"/>
    <w:rsid w:val="00177F30"/>
    <w:rsid w:val="0018020D"/>
    <w:rsid w:val="0018294D"/>
    <w:rsid w:val="00182E2A"/>
    <w:rsid w:val="00183051"/>
    <w:rsid w:val="001836F1"/>
    <w:rsid w:val="00183E8C"/>
    <w:rsid w:val="00184DF9"/>
    <w:rsid w:val="00185AE8"/>
    <w:rsid w:val="0018651F"/>
    <w:rsid w:val="001867AD"/>
    <w:rsid w:val="00186CCA"/>
    <w:rsid w:val="00186E8A"/>
    <w:rsid w:val="00186FAA"/>
    <w:rsid w:val="0018736F"/>
    <w:rsid w:val="001876E3"/>
    <w:rsid w:val="00190102"/>
    <w:rsid w:val="00190EE8"/>
    <w:rsid w:val="0019131F"/>
    <w:rsid w:val="00193101"/>
    <w:rsid w:val="00193583"/>
    <w:rsid w:val="00193B02"/>
    <w:rsid w:val="00193C29"/>
    <w:rsid w:val="0019442E"/>
    <w:rsid w:val="0019465F"/>
    <w:rsid w:val="00194BC8"/>
    <w:rsid w:val="00195198"/>
    <w:rsid w:val="00195C7C"/>
    <w:rsid w:val="00196006"/>
    <w:rsid w:val="0019621B"/>
    <w:rsid w:val="00196FCA"/>
    <w:rsid w:val="0019767D"/>
    <w:rsid w:val="0019782A"/>
    <w:rsid w:val="001A05BA"/>
    <w:rsid w:val="001A0851"/>
    <w:rsid w:val="001A0DA7"/>
    <w:rsid w:val="001A0EDC"/>
    <w:rsid w:val="001A3722"/>
    <w:rsid w:val="001A464C"/>
    <w:rsid w:val="001A4964"/>
    <w:rsid w:val="001A4ACC"/>
    <w:rsid w:val="001A4B45"/>
    <w:rsid w:val="001A4E6E"/>
    <w:rsid w:val="001A57DD"/>
    <w:rsid w:val="001A5873"/>
    <w:rsid w:val="001A59F7"/>
    <w:rsid w:val="001A5A94"/>
    <w:rsid w:val="001A5CE9"/>
    <w:rsid w:val="001A64A0"/>
    <w:rsid w:val="001A6A13"/>
    <w:rsid w:val="001A7791"/>
    <w:rsid w:val="001A7C2D"/>
    <w:rsid w:val="001A7F7C"/>
    <w:rsid w:val="001B2AFA"/>
    <w:rsid w:val="001B34FC"/>
    <w:rsid w:val="001B3617"/>
    <w:rsid w:val="001B5867"/>
    <w:rsid w:val="001B5B8C"/>
    <w:rsid w:val="001B5EF2"/>
    <w:rsid w:val="001B6179"/>
    <w:rsid w:val="001B78DB"/>
    <w:rsid w:val="001B7F96"/>
    <w:rsid w:val="001C0D6D"/>
    <w:rsid w:val="001C14F4"/>
    <w:rsid w:val="001C177F"/>
    <w:rsid w:val="001C1C49"/>
    <w:rsid w:val="001C3171"/>
    <w:rsid w:val="001C3880"/>
    <w:rsid w:val="001C3E6E"/>
    <w:rsid w:val="001C4E24"/>
    <w:rsid w:val="001C5A14"/>
    <w:rsid w:val="001C5CB6"/>
    <w:rsid w:val="001C68A7"/>
    <w:rsid w:val="001C6FA1"/>
    <w:rsid w:val="001C7553"/>
    <w:rsid w:val="001C7A12"/>
    <w:rsid w:val="001D06E5"/>
    <w:rsid w:val="001D0CC3"/>
    <w:rsid w:val="001D0DCB"/>
    <w:rsid w:val="001D1B01"/>
    <w:rsid w:val="001D3268"/>
    <w:rsid w:val="001D3D5E"/>
    <w:rsid w:val="001D46A4"/>
    <w:rsid w:val="001D503E"/>
    <w:rsid w:val="001D541A"/>
    <w:rsid w:val="001D772F"/>
    <w:rsid w:val="001D78E1"/>
    <w:rsid w:val="001D7D43"/>
    <w:rsid w:val="001E0987"/>
    <w:rsid w:val="001E1449"/>
    <w:rsid w:val="001E25BC"/>
    <w:rsid w:val="001E271F"/>
    <w:rsid w:val="001E2912"/>
    <w:rsid w:val="001E2C69"/>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2203"/>
    <w:rsid w:val="001F3AF6"/>
    <w:rsid w:val="001F4520"/>
    <w:rsid w:val="001F4CD2"/>
    <w:rsid w:val="001F51B9"/>
    <w:rsid w:val="001F5689"/>
    <w:rsid w:val="001F7478"/>
    <w:rsid w:val="001F75FF"/>
    <w:rsid w:val="001F7EAF"/>
    <w:rsid w:val="002002AD"/>
    <w:rsid w:val="00200339"/>
    <w:rsid w:val="0020090F"/>
    <w:rsid w:val="00200B8B"/>
    <w:rsid w:val="00200EC2"/>
    <w:rsid w:val="00201333"/>
    <w:rsid w:val="00201A33"/>
    <w:rsid w:val="002026C6"/>
    <w:rsid w:val="0020280B"/>
    <w:rsid w:val="00202CFF"/>
    <w:rsid w:val="00202D5B"/>
    <w:rsid w:val="00203011"/>
    <w:rsid w:val="0020563A"/>
    <w:rsid w:val="00205FE0"/>
    <w:rsid w:val="002068E4"/>
    <w:rsid w:val="002069B2"/>
    <w:rsid w:val="0020702C"/>
    <w:rsid w:val="002072E8"/>
    <w:rsid w:val="00207A66"/>
    <w:rsid w:val="00207B4D"/>
    <w:rsid w:val="0021019C"/>
    <w:rsid w:val="00211CAA"/>
    <w:rsid w:val="0021312C"/>
    <w:rsid w:val="0021379E"/>
    <w:rsid w:val="0021397D"/>
    <w:rsid w:val="00213C57"/>
    <w:rsid w:val="00214BB2"/>
    <w:rsid w:val="002153A6"/>
    <w:rsid w:val="00216109"/>
    <w:rsid w:val="0021690E"/>
    <w:rsid w:val="00216FDF"/>
    <w:rsid w:val="002170BE"/>
    <w:rsid w:val="00217126"/>
    <w:rsid w:val="00221508"/>
    <w:rsid w:val="002246F9"/>
    <w:rsid w:val="00225021"/>
    <w:rsid w:val="002260F1"/>
    <w:rsid w:val="00226D8E"/>
    <w:rsid w:val="00226D9E"/>
    <w:rsid w:val="0022734C"/>
    <w:rsid w:val="00227840"/>
    <w:rsid w:val="00230617"/>
    <w:rsid w:val="00231B3A"/>
    <w:rsid w:val="00232688"/>
    <w:rsid w:val="00232C28"/>
    <w:rsid w:val="002332FE"/>
    <w:rsid w:val="00234353"/>
    <w:rsid w:val="00234F33"/>
    <w:rsid w:val="0023593F"/>
    <w:rsid w:val="00235E68"/>
    <w:rsid w:val="002368A1"/>
    <w:rsid w:val="0023748C"/>
    <w:rsid w:val="0024013F"/>
    <w:rsid w:val="00240610"/>
    <w:rsid w:val="00241461"/>
    <w:rsid w:val="002417BC"/>
    <w:rsid w:val="00243072"/>
    <w:rsid w:val="00244872"/>
    <w:rsid w:val="002448C6"/>
    <w:rsid w:val="00246C21"/>
    <w:rsid w:val="00247C46"/>
    <w:rsid w:val="00250449"/>
    <w:rsid w:val="00250ACE"/>
    <w:rsid w:val="00251116"/>
    <w:rsid w:val="002532E9"/>
    <w:rsid w:val="0025378C"/>
    <w:rsid w:val="002539D7"/>
    <w:rsid w:val="00253E67"/>
    <w:rsid w:val="00254EC2"/>
    <w:rsid w:val="002553CF"/>
    <w:rsid w:val="00255718"/>
    <w:rsid w:val="00256813"/>
    <w:rsid w:val="00256DF2"/>
    <w:rsid w:val="00256F81"/>
    <w:rsid w:val="00257381"/>
    <w:rsid w:val="00261DCF"/>
    <w:rsid w:val="00261DF5"/>
    <w:rsid w:val="00261EE3"/>
    <w:rsid w:val="00263405"/>
    <w:rsid w:val="00263F41"/>
    <w:rsid w:val="00264386"/>
    <w:rsid w:val="002645FB"/>
    <w:rsid w:val="002649A5"/>
    <w:rsid w:val="00264F33"/>
    <w:rsid w:val="00266B6A"/>
    <w:rsid w:val="00266FBF"/>
    <w:rsid w:val="00267B77"/>
    <w:rsid w:val="002700AC"/>
    <w:rsid w:val="00271746"/>
    <w:rsid w:val="00272AE1"/>
    <w:rsid w:val="00272CE9"/>
    <w:rsid w:val="00272D65"/>
    <w:rsid w:val="002738D5"/>
    <w:rsid w:val="00273D5C"/>
    <w:rsid w:val="002740FD"/>
    <w:rsid w:val="00275DD5"/>
    <w:rsid w:val="00276038"/>
    <w:rsid w:val="00276098"/>
    <w:rsid w:val="00276920"/>
    <w:rsid w:val="002806CC"/>
    <w:rsid w:val="0028097E"/>
    <w:rsid w:val="00280C43"/>
    <w:rsid w:val="00280E19"/>
    <w:rsid w:val="00281271"/>
    <w:rsid w:val="00281461"/>
    <w:rsid w:val="00283163"/>
    <w:rsid w:val="002837CB"/>
    <w:rsid w:val="00284286"/>
    <w:rsid w:val="002853B4"/>
    <w:rsid w:val="002861D3"/>
    <w:rsid w:val="00286D26"/>
    <w:rsid w:val="00290A83"/>
    <w:rsid w:val="0029225C"/>
    <w:rsid w:val="002925BE"/>
    <w:rsid w:val="0029367B"/>
    <w:rsid w:val="002936F5"/>
    <w:rsid w:val="002938B6"/>
    <w:rsid w:val="00294016"/>
    <w:rsid w:val="00294E2A"/>
    <w:rsid w:val="00295F48"/>
    <w:rsid w:val="0029608C"/>
    <w:rsid w:val="002963B6"/>
    <w:rsid w:val="00296538"/>
    <w:rsid w:val="0029663F"/>
    <w:rsid w:val="0029719A"/>
    <w:rsid w:val="002975DD"/>
    <w:rsid w:val="002975F3"/>
    <w:rsid w:val="002A1401"/>
    <w:rsid w:val="002A158C"/>
    <w:rsid w:val="002A478B"/>
    <w:rsid w:val="002A48E9"/>
    <w:rsid w:val="002A699F"/>
    <w:rsid w:val="002A6B34"/>
    <w:rsid w:val="002A6EF8"/>
    <w:rsid w:val="002A7489"/>
    <w:rsid w:val="002B058A"/>
    <w:rsid w:val="002B0933"/>
    <w:rsid w:val="002B173C"/>
    <w:rsid w:val="002B22DD"/>
    <w:rsid w:val="002B26B1"/>
    <w:rsid w:val="002B3226"/>
    <w:rsid w:val="002B32FA"/>
    <w:rsid w:val="002B35F2"/>
    <w:rsid w:val="002B3C62"/>
    <w:rsid w:val="002B3D56"/>
    <w:rsid w:val="002B4197"/>
    <w:rsid w:val="002B481B"/>
    <w:rsid w:val="002B5FFC"/>
    <w:rsid w:val="002B7427"/>
    <w:rsid w:val="002B7579"/>
    <w:rsid w:val="002C03F3"/>
    <w:rsid w:val="002C0701"/>
    <w:rsid w:val="002C0AE2"/>
    <w:rsid w:val="002C157C"/>
    <w:rsid w:val="002C22C0"/>
    <w:rsid w:val="002C317F"/>
    <w:rsid w:val="002C327F"/>
    <w:rsid w:val="002C3B6C"/>
    <w:rsid w:val="002C4529"/>
    <w:rsid w:val="002C456A"/>
    <w:rsid w:val="002C4EB5"/>
    <w:rsid w:val="002C54DF"/>
    <w:rsid w:val="002C5C19"/>
    <w:rsid w:val="002C6CED"/>
    <w:rsid w:val="002C76AC"/>
    <w:rsid w:val="002D0DD1"/>
    <w:rsid w:val="002D1973"/>
    <w:rsid w:val="002D1DF2"/>
    <w:rsid w:val="002D23A6"/>
    <w:rsid w:val="002D25D7"/>
    <w:rsid w:val="002D2C5E"/>
    <w:rsid w:val="002D3882"/>
    <w:rsid w:val="002D3C07"/>
    <w:rsid w:val="002D3C77"/>
    <w:rsid w:val="002D53B6"/>
    <w:rsid w:val="002D6D5D"/>
    <w:rsid w:val="002D703E"/>
    <w:rsid w:val="002E0032"/>
    <w:rsid w:val="002E00EE"/>
    <w:rsid w:val="002E0D34"/>
    <w:rsid w:val="002E1327"/>
    <w:rsid w:val="002E1449"/>
    <w:rsid w:val="002E1784"/>
    <w:rsid w:val="002E1B9D"/>
    <w:rsid w:val="002E2028"/>
    <w:rsid w:val="002E2FE3"/>
    <w:rsid w:val="002E3208"/>
    <w:rsid w:val="002E351C"/>
    <w:rsid w:val="002E36AA"/>
    <w:rsid w:val="002E3F64"/>
    <w:rsid w:val="002E41B3"/>
    <w:rsid w:val="002E4606"/>
    <w:rsid w:val="002E478F"/>
    <w:rsid w:val="002E525F"/>
    <w:rsid w:val="002E5391"/>
    <w:rsid w:val="002E55A3"/>
    <w:rsid w:val="002E58F2"/>
    <w:rsid w:val="002E5A3B"/>
    <w:rsid w:val="002E6648"/>
    <w:rsid w:val="002E6FFB"/>
    <w:rsid w:val="002F011B"/>
    <w:rsid w:val="002F0D35"/>
    <w:rsid w:val="002F10B9"/>
    <w:rsid w:val="002F162A"/>
    <w:rsid w:val="002F1E88"/>
    <w:rsid w:val="002F32D4"/>
    <w:rsid w:val="002F36F9"/>
    <w:rsid w:val="002F4185"/>
    <w:rsid w:val="002F4C34"/>
    <w:rsid w:val="002F5177"/>
    <w:rsid w:val="002F62B5"/>
    <w:rsid w:val="002F6928"/>
    <w:rsid w:val="002F781C"/>
    <w:rsid w:val="003012F3"/>
    <w:rsid w:val="00303071"/>
    <w:rsid w:val="0030320B"/>
    <w:rsid w:val="00304069"/>
    <w:rsid w:val="003046F2"/>
    <w:rsid w:val="00305A9C"/>
    <w:rsid w:val="00305B23"/>
    <w:rsid w:val="003062D7"/>
    <w:rsid w:val="003069AF"/>
    <w:rsid w:val="0030706E"/>
    <w:rsid w:val="0030764B"/>
    <w:rsid w:val="003077EF"/>
    <w:rsid w:val="00307E05"/>
    <w:rsid w:val="0031014C"/>
    <w:rsid w:val="0031115F"/>
    <w:rsid w:val="00311648"/>
    <w:rsid w:val="00311C9B"/>
    <w:rsid w:val="00311DF9"/>
    <w:rsid w:val="00311EA5"/>
    <w:rsid w:val="00311F40"/>
    <w:rsid w:val="003122FC"/>
    <w:rsid w:val="00312768"/>
    <w:rsid w:val="0031303A"/>
    <w:rsid w:val="0031316E"/>
    <w:rsid w:val="00314148"/>
    <w:rsid w:val="00314336"/>
    <w:rsid w:val="00314592"/>
    <w:rsid w:val="003151D8"/>
    <w:rsid w:val="003156AD"/>
    <w:rsid w:val="003156DD"/>
    <w:rsid w:val="00316AB8"/>
    <w:rsid w:val="00316EB1"/>
    <w:rsid w:val="003172EF"/>
    <w:rsid w:val="00320550"/>
    <w:rsid w:val="00320602"/>
    <w:rsid w:val="0032266E"/>
    <w:rsid w:val="00325C3A"/>
    <w:rsid w:val="00326258"/>
    <w:rsid w:val="00326500"/>
    <w:rsid w:val="00326814"/>
    <w:rsid w:val="00326FED"/>
    <w:rsid w:val="00327995"/>
    <w:rsid w:val="00327DA0"/>
    <w:rsid w:val="00327F79"/>
    <w:rsid w:val="00330B94"/>
    <w:rsid w:val="003310F7"/>
    <w:rsid w:val="003316E5"/>
    <w:rsid w:val="00331BC4"/>
    <w:rsid w:val="00333149"/>
    <w:rsid w:val="0033321B"/>
    <w:rsid w:val="0033409E"/>
    <w:rsid w:val="00340F77"/>
    <w:rsid w:val="00341862"/>
    <w:rsid w:val="00341CB9"/>
    <w:rsid w:val="003422F9"/>
    <w:rsid w:val="0034291A"/>
    <w:rsid w:val="003438D5"/>
    <w:rsid w:val="003441BF"/>
    <w:rsid w:val="00344A9C"/>
    <w:rsid w:val="00344E0D"/>
    <w:rsid w:val="0034601B"/>
    <w:rsid w:val="00347C84"/>
    <w:rsid w:val="003502F4"/>
    <w:rsid w:val="00350538"/>
    <w:rsid w:val="0035064F"/>
    <w:rsid w:val="00351126"/>
    <w:rsid w:val="00351741"/>
    <w:rsid w:val="003517C0"/>
    <w:rsid w:val="003518C5"/>
    <w:rsid w:val="003519C1"/>
    <w:rsid w:val="00352A64"/>
    <w:rsid w:val="00352CB5"/>
    <w:rsid w:val="00353801"/>
    <w:rsid w:val="00353E50"/>
    <w:rsid w:val="0035470F"/>
    <w:rsid w:val="003603B3"/>
    <w:rsid w:val="003604DA"/>
    <w:rsid w:val="003607A5"/>
    <w:rsid w:val="00361905"/>
    <w:rsid w:val="00361A38"/>
    <w:rsid w:val="0036201A"/>
    <w:rsid w:val="00362053"/>
    <w:rsid w:val="003624CE"/>
    <w:rsid w:val="00362616"/>
    <w:rsid w:val="00363049"/>
    <w:rsid w:val="003631A7"/>
    <w:rsid w:val="003631AB"/>
    <w:rsid w:val="00364308"/>
    <w:rsid w:val="00364C54"/>
    <w:rsid w:val="00364CF7"/>
    <w:rsid w:val="00365BBA"/>
    <w:rsid w:val="0036649C"/>
    <w:rsid w:val="00366930"/>
    <w:rsid w:val="00366BED"/>
    <w:rsid w:val="003671EC"/>
    <w:rsid w:val="003702D6"/>
    <w:rsid w:val="0037060F"/>
    <w:rsid w:val="00370948"/>
    <w:rsid w:val="00370FFD"/>
    <w:rsid w:val="00371AAB"/>
    <w:rsid w:val="0037289B"/>
    <w:rsid w:val="0037291E"/>
    <w:rsid w:val="003736E3"/>
    <w:rsid w:val="00374B02"/>
    <w:rsid w:val="00376D5B"/>
    <w:rsid w:val="00380F45"/>
    <w:rsid w:val="003813A5"/>
    <w:rsid w:val="0038207E"/>
    <w:rsid w:val="00382299"/>
    <w:rsid w:val="00382CA2"/>
    <w:rsid w:val="003837E6"/>
    <w:rsid w:val="00383F70"/>
    <w:rsid w:val="003848CE"/>
    <w:rsid w:val="0038615F"/>
    <w:rsid w:val="0039036F"/>
    <w:rsid w:val="00391CD1"/>
    <w:rsid w:val="00391E98"/>
    <w:rsid w:val="00392006"/>
    <w:rsid w:val="0039257F"/>
    <w:rsid w:val="003928D2"/>
    <w:rsid w:val="00392D83"/>
    <w:rsid w:val="00392DAE"/>
    <w:rsid w:val="003930AA"/>
    <w:rsid w:val="00393AA3"/>
    <w:rsid w:val="00393E1E"/>
    <w:rsid w:val="0039409E"/>
    <w:rsid w:val="00395198"/>
    <w:rsid w:val="00395D8C"/>
    <w:rsid w:val="003968DB"/>
    <w:rsid w:val="00397E84"/>
    <w:rsid w:val="00397FBA"/>
    <w:rsid w:val="003A14AC"/>
    <w:rsid w:val="003A2642"/>
    <w:rsid w:val="003A2F1F"/>
    <w:rsid w:val="003A4728"/>
    <w:rsid w:val="003A6BB7"/>
    <w:rsid w:val="003A71ED"/>
    <w:rsid w:val="003B0985"/>
    <w:rsid w:val="003B0DE8"/>
    <w:rsid w:val="003B1467"/>
    <w:rsid w:val="003B1D21"/>
    <w:rsid w:val="003B2352"/>
    <w:rsid w:val="003B3872"/>
    <w:rsid w:val="003B4D46"/>
    <w:rsid w:val="003B531C"/>
    <w:rsid w:val="003B6727"/>
    <w:rsid w:val="003B69D5"/>
    <w:rsid w:val="003B6B01"/>
    <w:rsid w:val="003B6C88"/>
    <w:rsid w:val="003B714F"/>
    <w:rsid w:val="003C0010"/>
    <w:rsid w:val="003C0407"/>
    <w:rsid w:val="003C0ABA"/>
    <w:rsid w:val="003C0D6C"/>
    <w:rsid w:val="003C21FF"/>
    <w:rsid w:val="003C232A"/>
    <w:rsid w:val="003C2F8F"/>
    <w:rsid w:val="003C3567"/>
    <w:rsid w:val="003C356A"/>
    <w:rsid w:val="003C43AB"/>
    <w:rsid w:val="003C4599"/>
    <w:rsid w:val="003C460A"/>
    <w:rsid w:val="003C46DA"/>
    <w:rsid w:val="003C4751"/>
    <w:rsid w:val="003C4F0C"/>
    <w:rsid w:val="003C5B47"/>
    <w:rsid w:val="003C6240"/>
    <w:rsid w:val="003C680F"/>
    <w:rsid w:val="003C6C86"/>
    <w:rsid w:val="003C73AD"/>
    <w:rsid w:val="003C7567"/>
    <w:rsid w:val="003D12C7"/>
    <w:rsid w:val="003D139C"/>
    <w:rsid w:val="003D176D"/>
    <w:rsid w:val="003D22E9"/>
    <w:rsid w:val="003D2F32"/>
    <w:rsid w:val="003D323D"/>
    <w:rsid w:val="003D32FC"/>
    <w:rsid w:val="003D44E7"/>
    <w:rsid w:val="003D61AC"/>
    <w:rsid w:val="003D7B45"/>
    <w:rsid w:val="003E0E8A"/>
    <w:rsid w:val="003E12BC"/>
    <w:rsid w:val="003E143B"/>
    <w:rsid w:val="003E37FF"/>
    <w:rsid w:val="003E3952"/>
    <w:rsid w:val="003E3B6F"/>
    <w:rsid w:val="003E3D59"/>
    <w:rsid w:val="003E3EAC"/>
    <w:rsid w:val="003E40B0"/>
    <w:rsid w:val="003E4D9F"/>
    <w:rsid w:val="003E5104"/>
    <w:rsid w:val="003E5536"/>
    <w:rsid w:val="003E5667"/>
    <w:rsid w:val="003E5AFE"/>
    <w:rsid w:val="003E5CB1"/>
    <w:rsid w:val="003E5D82"/>
    <w:rsid w:val="003E67DF"/>
    <w:rsid w:val="003E7110"/>
    <w:rsid w:val="003E7942"/>
    <w:rsid w:val="003E7BED"/>
    <w:rsid w:val="003E7E60"/>
    <w:rsid w:val="003F09E9"/>
    <w:rsid w:val="003F0AA2"/>
    <w:rsid w:val="003F0F65"/>
    <w:rsid w:val="003F1761"/>
    <w:rsid w:val="003F4733"/>
    <w:rsid w:val="003F4C82"/>
    <w:rsid w:val="003F5AB0"/>
    <w:rsid w:val="003F65AA"/>
    <w:rsid w:val="003F68C7"/>
    <w:rsid w:val="003F6D1F"/>
    <w:rsid w:val="003F715C"/>
    <w:rsid w:val="003F7703"/>
    <w:rsid w:val="0040031A"/>
    <w:rsid w:val="00401099"/>
    <w:rsid w:val="004021A7"/>
    <w:rsid w:val="00403D78"/>
    <w:rsid w:val="00404701"/>
    <w:rsid w:val="00405484"/>
    <w:rsid w:val="00405C6D"/>
    <w:rsid w:val="004061A3"/>
    <w:rsid w:val="00406DA2"/>
    <w:rsid w:val="00407176"/>
    <w:rsid w:val="00407D63"/>
    <w:rsid w:val="004102CD"/>
    <w:rsid w:val="00411C18"/>
    <w:rsid w:val="004128FD"/>
    <w:rsid w:val="00413500"/>
    <w:rsid w:val="004137B0"/>
    <w:rsid w:val="00413BDD"/>
    <w:rsid w:val="0041688B"/>
    <w:rsid w:val="00422BF9"/>
    <w:rsid w:val="0042358F"/>
    <w:rsid w:val="004247CA"/>
    <w:rsid w:val="00426480"/>
    <w:rsid w:val="004266F3"/>
    <w:rsid w:val="00426DD9"/>
    <w:rsid w:val="00427258"/>
    <w:rsid w:val="004272FD"/>
    <w:rsid w:val="0042786F"/>
    <w:rsid w:val="00427D10"/>
    <w:rsid w:val="00430E9C"/>
    <w:rsid w:val="0043247E"/>
    <w:rsid w:val="00432799"/>
    <w:rsid w:val="004335DB"/>
    <w:rsid w:val="00433DB6"/>
    <w:rsid w:val="00434342"/>
    <w:rsid w:val="0043564A"/>
    <w:rsid w:val="004357AB"/>
    <w:rsid w:val="00436014"/>
    <w:rsid w:val="004360B3"/>
    <w:rsid w:val="0043625F"/>
    <w:rsid w:val="00436263"/>
    <w:rsid w:val="0043656D"/>
    <w:rsid w:val="00436CE6"/>
    <w:rsid w:val="004378C0"/>
    <w:rsid w:val="00437B61"/>
    <w:rsid w:val="004407B1"/>
    <w:rsid w:val="0044159B"/>
    <w:rsid w:val="00441C93"/>
    <w:rsid w:val="004428F3"/>
    <w:rsid w:val="00442D63"/>
    <w:rsid w:val="0044354B"/>
    <w:rsid w:val="00443D15"/>
    <w:rsid w:val="00444399"/>
    <w:rsid w:val="0044447D"/>
    <w:rsid w:val="00444B4C"/>
    <w:rsid w:val="00444D53"/>
    <w:rsid w:val="00444EB8"/>
    <w:rsid w:val="00444F47"/>
    <w:rsid w:val="004454B0"/>
    <w:rsid w:val="0044576F"/>
    <w:rsid w:val="00446494"/>
    <w:rsid w:val="0045023F"/>
    <w:rsid w:val="004519E0"/>
    <w:rsid w:val="00451D9A"/>
    <w:rsid w:val="00452E99"/>
    <w:rsid w:val="00453068"/>
    <w:rsid w:val="00453257"/>
    <w:rsid w:val="00454837"/>
    <w:rsid w:val="0045558F"/>
    <w:rsid w:val="0045680B"/>
    <w:rsid w:val="0045719F"/>
    <w:rsid w:val="0045741E"/>
    <w:rsid w:val="004574A0"/>
    <w:rsid w:val="00457BA4"/>
    <w:rsid w:val="00461A99"/>
    <w:rsid w:val="00461AB6"/>
    <w:rsid w:val="004621BE"/>
    <w:rsid w:val="00462875"/>
    <w:rsid w:val="00462BE3"/>
    <w:rsid w:val="0046541C"/>
    <w:rsid w:val="00465BF0"/>
    <w:rsid w:val="00465F1D"/>
    <w:rsid w:val="00466AB7"/>
    <w:rsid w:val="004673B8"/>
    <w:rsid w:val="00467BB3"/>
    <w:rsid w:val="004701DD"/>
    <w:rsid w:val="0047066B"/>
    <w:rsid w:val="00471FD1"/>
    <w:rsid w:val="00471FFA"/>
    <w:rsid w:val="00472394"/>
    <w:rsid w:val="00473143"/>
    <w:rsid w:val="004736FB"/>
    <w:rsid w:val="00474166"/>
    <w:rsid w:val="004756D3"/>
    <w:rsid w:val="0047570B"/>
    <w:rsid w:val="00475C6B"/>
    <w:rsid w:val="0047699C"/>
    <w:rsid w:val="00477448"/>
    <w:rsid w:val="00477578"/>
    <w:rsid w:val="00477789"/>
    <w:rsid w:val="00477C3F"/>
    <w:rsid w:val="004803D4"/>
    <w:rsid w:val="004803F7"/>
    <w:rsid w:val="004805DE"/>
    <w:rsid w:val="004806BB"/>
    <w:rsid w:val="004808A3"/>
    <w:rsid w:val="00481284"/>
    <w:rsid w:val="00481292"/>
    <w:rsid w:val="00481526"/>
    <w:rsid w:val="0048262E"/>
    <w:rsid w:val="00482AF3"/>
    <w:rsid w:val="004837B9"/>
    <w:rsid w:val="00484AEC"/>
    <w:rsid w:val="00485B44"/>
    <w:rsid w:val="00487187"/>
    <w:rsid w:val="00487621"/>
    <w:rsid w:val="00487845"/>
    <w:rsid w:val="0049014D"/>
    <w:rsid w:val="00490621"/>
    <w:rsid w:val="00490A62"/>
    <w:rsid w:val="00492898"/>
    <w:rsid w:val="00492D0F"/>
    <w:rsid w:val="0049428B"/>
    <w:rsid w:val="0049486A"/>
    <w:rsid w:val="00495B5C"/>
    <w:rsid w:val="00496278"/>
    <w:rsid w:val="00496443"/>
    <w:rsid w:val="00496A66"/>
    <w:rsid w:val="004974F1"/>
    <w:rsid w:val="0049765F"/>
    <w:rsid w:val="004978ED"/>
    <w:rsid w:val="00497BC6"/>
    <w:rsid w:val="00497E0D"/>
    <w:rsid w:val="004A0957"/>
    <w:rsid w:val="004A0F6D"/>
    <w:rsid w:val="004A3F18"/>
    <w:rsid w:val="004A435A"/>
    <w:rsid w:val="004A4A06"/>
    <w:rsid w:val="004A4BDE"/>
    <w:rsid w:val="004A4EDD"/>
    <w:rsid w:val="004A5082"/>
    <w:rsid w:val="004A5B76"/>
    <w:rsid w:val="004A6545"/>
    <w:rsid w:val="004A67C8"/>
    <w:rsid w:val="004A6DFE"/>
    <w:rsid w:val="004A74E2"/>
    <w:rsid w:val="004A7AD3"/>
    <w:rsid w:val="004B1286"/>
    <w:rsid w:val="004B1914"/>
    <w:rsid w:val="004B1E36"/>
    <w:rsid w:val="004B269E"/>
    <w:rsid w:val="004B2DC2"/>
    <w:rsid w:val="004B2E7D"/>
    <w:rsid w:val="004B31EC"/>
    <w:rsid w:val="004B32C6"/>
    <w:rsid w:val="004B4F76"/>
    <w:rsid w:val="004B5093"/>
    <w:rsid w:val="004B5BCF"/>
    <w:rsid w:val="004B6257"/>
    <w:rsid w:val="004B63F4"/>
    <w:rsid w:val="004B64A4"/>
    <w:rsid w:val="004B673D"/>
    <w:rsid w:val="004B6E4B"/>
    <w:rsid w:val="004C0B3B"/>
    <w:rsid w:val="004C14BF"/>
    <w:rsid w:val="004C338C"/>
    <w:rsid w:val="004C35E5"/>
    <w:rsid w:val="004C38B2"/>
    <w:rsid w:val="004C3B41"/>
    <w:rsid w:val="004C47D1"/>
    <w:rsid w:val="004C47D2"/>
    <w:rsid w:val="004C5448"/>
    <w:rsid w:val="004C7430"/>
    <w:rsid w:val="004D0395"/>
    <w:rsid w:val="004D0735"/>
    <w:rsid w:val="004D10D5"/>
    <w:rsid w:val="004D1B30"/>
    <w:rsid w:val="004D257D"/>
    <w:rsid w:val="004D2BF6"/>
    <w:rsid w:val="004D3196"/>
    <w:rsid w:val="004D3C59"/>
    <w:rsid w:val="004D4AA2"/>
    <w:rsid w:val="004D63BE"/>
    <w:rsid w:val="004D6E42"/>
    <w:rsid w:val="004D79BC"/>
    <w:rsid w:val="004D7CC9"/>
    <w:rsid w:val="004E18B2"/>
    <w:rsid w:val="004E2455"/>
    <w:rsid w:val="004E2ACD"/>
    <w:rsid w:val="004E356E"/>
    <w:rsid w:val="004E3B1A"/>
    <w:rsid w:val="004E44C2"/>
    <w:rsid w:val="004E4535"/>
    <w:rsid w:val="004E47AF"/>
    <w:rsid w:val="004E47DB"/>
    <w:rsid w:val="004E4B00"/>
    <w:rsid w:val="004E522B"/>
    <w:rsid w:val="004E5EE5"/>
    <w:rsid w:val="004E5F94"/>
    <w:rsid w:val="004E633D"/>
    <w:rsid w:val="004E675A"/>
    <w:rsid w:val="004E6FA6"/>
    <w:rsid w:val="004E7167"/>
    <w:rsid w:val="004E7A09"/>
    <w:rsid w:val="004F0847"/>
    <w:rsid w:val="004F0AB0"/>
    <w:rsid w:val="004F0F9E"/>
    <w:rsid w:val="004F1AEF"/>
    <w:rsid w:val="004F4003"/>
    <w:rsid w:val="004F43D8"/>
    <w:rsid w:val="004F4447"/>
    <w:rsid w:val="004F4F65"/>
    <w:rsid w:val="004F59A5"/>
    <w:rsid w:val="004F635E"/>
    <w:rsid w:val="004F769F"/>
    <w:rsid w:val="004F7DAB"/>
    <w:rsid w:val="004F7F6D"/>
    <w:rsid w:val="00500796"/>
    <w:rsid w:val="005019CB"/>
    <w:rsid w:val="00502767"/>
    <w:rsid w:val="00502935"/>
    <w:rsid w:val="005029E0"/>
    <w:rsid w:val="00502EA8"/>
    <w:rsid w:val="00503094"/>
    <w:rsid w:val="0050343B"/>
    <w:rsid w:val="00505F50"/>
    <w:rsid w:val="00507C17"/>
    <w:rsid w:val="00507F2B"/>
    <w:rsid w:val="00507FD6"/>
    <w:rsid w:val="0051023D"/>
    <w:rsid w:val="00510344"/>
    <w:rsid w:val="005108E1"/>
    <w:rsid w:val="00512EEE"/>
    <w:rsid w:val="005138A3"/>
    <w:rsid w:val="005139E5"/>
    <w:rsid w:val="00514628"/>
    <w:rsid w:val="00516883"/>
    <w:rsid w:val="00516FBA"/>
    <w:rsid w:val="00517B05"/>
    <w:rsid w:val="00517CAD"/>
    <w:rsid w:val="0052402B"/>
    <w:rsid w:val="005247E8"/>
    <w:rsid w:val="00524B9F"/>
    <w:rsid w:val="00524BBC"/>
    <w:rsid w:val="00526377"/>
    <w:rsid w:val="005272E5"/>
    <w:rsid w:val="0052731E"/>
    <w:rsid w:val="00527E0F"/>
    <w:rsid w:val="00527FD3"/>
    <w:rsid w:val="0053008A"/>
    <w:rsid w:val="005300E6"/>
    <w:rsid w:val="00530937"/>
    <w:rsid w:val="00530C80"/>
    <w:rsid w:val="00530FB6"/>
    <w:rsid w:val="00531CAA"/>
    <w:rsid w:val="00532325"/>
    <w:rsid w:val="005323CB"/>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0DA"/>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A58"/>
    <w:rsid w:val="00545D81"/>
    <w:rsid w:val="00546146"/>
    <w:rsid w:val="00547900"/>
    <w:rsid w:val="005514E3"/>
    <w:rsid w:val="005537BA"/>
    <w:rsid w:val="00554332"/>
    <w:rsid w:val="00554CAD"/>
    <w:rsid w:val="00554F46"/>
    <w:rsid w:val="0055515B"/>
    <w:rsid w:val="00555215"/>
    <w:rsid w:val="005563F4"/>
    <w:rsid w:val="0055683D"/>
    <w:rsid w:val="00560171"/>
    <w:rsid w:val="00561A41"/>
    <w:rsid w:val="00561A78"/>
    <w:rsid w:val="00562323"/>
    <w:rsid w:val="00562A55"/>
    <w:rsid w:val="0056361C"/>
    <w:rsid w:val="005637C9"/>
    <w:rsid w:val="00563CCA"/>
    <w:rsid w:val="00563CD1"/>
    <w:rsid w:val="00564A5E"/>
    <w:rsid w:val="00564E35"/>
    <w:rsid w:val="00564EB7"/>
    <w:rsid w:val="005655E3"/>
    <w:rsid w:val="0056569C"/>
    <w:rsid w:val="00565819"/>
    <w:rsid w:val="00566338"/>
    <w:rsid w:val="00566775"/>
    <w:rsid w:val="0056701B"/>
    <w:rsid w:val="0056708E"/>
    <w:rsid w:val="005715B4"/>
    <w:rsid w:val="0057206D"/>
    <w:rsid w:val="00572338"/>
    <w:rsid w:val="00572453"/>
    <w:rsid w:val="00572ACD"/>
    <w:rsid w:val="00573F3A"/>
    <w:rsid w:val="0057468F"/>
    <w:rsid w:val="00575553"/>
    <w:rsid w:val="00575AC0"/>
    <w:rsid w:val="00576AC4"/>
    <w:rsid w:val="00576E44"/>
    <w:rsid w:val="0057777C"/>
    <w:rsid w:val="00577B30"/>
    <w:rsid w:val="00580F4B"/>
    <w:rsid w:val="00581BC6"/>
    <w:rsid w:val="00583AC3"/>
    <w:rsid w:val="00583CD9"/>
    <w:rsid w:val="00584ACF"/>
    <w:rsid w:val="005857E9"/>
    <w:rsid w:val="00585AEB"/>
    <w:rsid w:val="00585DEE"/>
    <w:rsid w:val="00586C9A"/>
    <w:rsid w:val="00587603"/>
    <w:rsid w:val="00590B2D"/>
    <w:rsid w:val="00592B9E"/>
    <w:rsid w:val="00593FE4"/>
    <w:rsid w:val="005942A7"/>
    <w:rsid w:val="005945B3"/>
    <w:rsid w:val="0059510B"/>
    <w:rsid w:val="005952AC"/>
    <w:rsid w:val="00595444"/>
    <w:rsid w:val="00596C62"/>
    <w:rsid w:val="00597268"/>
    <w:rsid w:val="005A0B9E"/>
    <w:rsid w:val="005A1492"/>
    <w:rsid w:val="005A18A9"/>
    <w:rsid w:val="005A2239"/>
    <w:rsid w:val="005A24FA"/>
    <w:rsid w:val="005A4591"/>
    <w:rsid w:val="005A4C67"/>
    <w:rsid w:val="005A5043"/>
    <w:rsid w:val="005A55CE"/>
    <w:rsid w:val="005A6EF0"/>
    <w:rsid w:val="005A6F4C"/>
    <w:rsid w:val="005A7484"/>
    <w:rsid w:val="005A78DB"/>
    <w:rsid w:val="005B056F"/>
    <w:rsid w:val="005B07CC"/>
    <w:rsid w:val="005B0DFA"/>
    <w:rsid w:val="005B194C"/>
    <w:rsid w:val="005B1BB5"/>
    <w:rsid w:val="005B1D9C"/>
    <w:rsid w:val="005B2EB4"/>
    <w:rsid w:val="005B4B24"/>
    <w:rsid w:val="005B4C00"/>
    <w:rsid w:val="005B4E1E"/>
    <w:rsid w:val="005B4FA4"/>
    <w:rsid w:val="005B515A"/>
    <w:rsid w:val="005B55AE"/>
    <w:rsid w:val="005B7055"/>
    <w:rsid w:val="005B7720"/>
    <w:rsid w:val="005B7730"/>
    <w:rsid w:val="005B7759"/>
    <w:rsid w:val="005C0AA7"/>
    <w:rsid w:val="005C1368"/>
    <w:rsid w:val="005C1C3B"/>
    <w:rsid w:val="005C1E8E"/>
    <w:rsid w:val="005C276F"/>
    <w:rsid w:val="005C41B0"/>
    <w:rsid w:val="005C488C"/>
    <w:rsid w:val="005D10E5"/>
    <w:rsid w:val="005D12C1"/>
    <w:rsid w:val="005D28C3"/>
    <w:rsid w:val="005D295A"/>
    <w:rsid w:val="005D6698"/>
    <w:rsid w:val="005D6F3B"/>
    <w:rsid w:val="005D79BF"/>
    <w:rsid w:val="005D7CFC"/>
    <w:rsid w:val="005E06BF"/>
    <w:rsid w:val="005E1817"/>
    <w:rsid w:val="005E1A4C"/>
    <w:rsid w:val="005E1B54"/>
    <w:rsid w:val="005E1C1F"/>
    <w:rsid w:val="005E25F9"/>
    <w:rsid w:val="005E3BBA"/>
    <w:rsid w:val="005E3BCF"/>
    <w:rsid w:val="005E4E08"/>
    <w:rsid w:val="005E5667"/>
    <w:rsid w:val="005E5769"/>
    <w:rsid w:val="005E57A3"/>
    <w:rsid w:val="005E5804"/>
    <w:rsid w:val="005E593F"/>
    <w:rsid w:val="005E5D48"/>
    <w:rsid w:val="005E649C"/>
    <w:rsid w:val="005F0C38"/>
    <w:rsid w:val="005F1053"/>
    <w:rsid w:val="005F16B3"/>
    <w:rsid w:val="005F269C"/>
    <w:rsid w:val="005F4705"/>
    <w:rsid w:val="005F4A28"/>
    <w:rsid w:val="005F5103"/>
    <w:rsid w:val="005F6B6E"/>
    <w:rsid w:val="005F770F"/>
    <w:rsid w:val="0060096D"/>
    <w:rsid w:val="00601482"/>
    <w:rsid w:val="0060187F"/>
    <w:rsid w:val="00602CDE"/>
    <w:rsid w:val="00603815"/>
    <w:rsid w:val="00604BBB"/>
    <w:rsid w:val="006070F3"/>
    <w:rsid w:val="006071C3"/>
    <w:rsid w:val="006075E6"/>
    <w:rsid w:val="00607BE7"/>
    <w:rsid w:val="0061054B"/>
    <w:rsid w:val="00611F42"/>
    <w:rsid w:val="00612246"/>
    <w:rsid w:val="00612B16"/>
    <w:rsid w:val="00612E6E"/>
    <w:rsid w:val="00613188"/>
    <w:rsid w:val="006133F7"/>
    <w:rsid w:val="00614657"/>
    <w:rsid w:val="0061483B"/>
    <w:rsid w:val="00614925"/>
    <w:rsid w:val="00615D20"/>
    <w:rsid w:val="00616A0B"/>
    <w:rsid w:val="00616D7D"/>
    <w:rsid w:val="0061702E"/>
    <w:rsid w:val="006205C4"/>
    <w:rsid w:val="006206CB"/>
    <w:rsid w:val="00621C1E"/>
    <w:rsid w:val="0062213F"/>
    <w:rsid w:val="00622E87"/>
    <w:rsid w:val="00623181"/>
    <w:rsid w:val="006235ED"/>
    <w:rsid w:val="00623C2A"/>
    <w:rsid w:val="00624E1A"/>
    <w:rsid w:val="00624FCD"/>
    <w:rsid w:val="006258BE"/>
    <w:rsid w:val="00625A8E"/>
    <w:rsid w:val="00625E0A"/>
    <w:rsid w:val="0062675E"/>
    <w:rsid w:val="0062721F"/>
    <w:rsid w:val="006276A3"/>
    <w:rsid w:val="006277B4"/>
    <w:rsid w:val="00627B9C"/>
    <w:rsid w:val="006304DD"/>
    <w:rsid w:val="00632524"/>
    <w:rsid w:val="00633388"/>
    <w:rsid w:val="006339A9"/>
    <w:rsid w:val="006350E2"/>
    <w:rsid w:val="00635983"/>
    <w:rsid w:val="00636981"/>
    <w:rsid w:val="00637339"/>
    <w:rsid w:val="00637531"/>
    <w:rsid w:val="00637976"/>
    <w:rsid w:val="00640854"/>
    <w:rsid w:val="00640D29"/>
    <w:rsid w:val="00642317"/>
    <w:rsid w:val="00642D5D"/>
    <w:rsid w:val="00643183"/>
    <w:rsid w:val="00643261"/>
    <w:rsid w:val="00643A54"/>
    <w:rsid w:val="006450F8"/>
    <w:rsid w:val="0064551A"/>
    <w:rsid w:val="0064657B"/>
    <w:rsid w:val="006466F0"/>
    <w:rsid w:val="00646C85"/>
    <w:rsid w:val="00646EE6"/>
    <w:rsid w:val="0064761A"/>
    <w:rsid w:val="0064774E"/>
    <w:rsid w:val="006477C6"/>
    <w:rsid w:val="006477DC"/>
    <w:rsid w:val="00647980"/>
    <w:rsid w:val="00647F9B"/>
    <w:rsid w:val="006501C8"/>
    <w:rsid w:val="00650602"/>
    <w:rsid w:val="006509C5"/>
    <w:rsid w:val="00650C52"/>
    <w:rsid w:val="00651068"/>
    <w:rsid w:val="006518A8"/>
    <w:rsid w:val="00652CB2"/>
    <w:rsid w:val="00652F05"/>
    <w:rsid w:val="0065342D"/>
    <w:rsid w:val="00654B26"/>
    <w:rsid w:val="00654C11"/>
    <w:rsid w:val="00654FC4"/>
    <w:rsid w:val="0065554D"/>
    <w:rsid w:val="0065569F"/>
    <w:rsid w:val="0065573C"/>
    <w:rsid w:val="006560B0"/>
    <w:rsid w:val="00656903"/>
    <w:rsid w:val="00657C55"/>
    <w:rsid w:val="00660A6E"/>
    <w:rsid w:val="00661668"/>
    <w:rsid w:val="00661B2A"/>
    <w:rsid w:val="00662392"/>
    <w:rsid w:val="00663AC3"/>
    <w:rsid w:val="00663ACF"/>
    <w:rsid w:val="006642F5"/>
    <w:rsid w:val="00664475"/>
    <w:rsid w:val="00664F73"/>
    <w:rsid w:val="00665C35"/>
    <w:rsid w:val="00666A3D"/>
    <w:rsid w:val="00666DEE"/>
    <w:rsid w:val="006670D2"/>
    <w:rsid w:val="006672A3"/>
    <w:rsid w:val="006678D8"/>
    <w:rsid w:val="006701BB"/>
    <w:rsid w:val="006706C9"/>
    <w:rsid w:val="00671BFE"/>
    <w:rsid w:val="006734B4"/>
    <w:rsid w:val="00674561"/>
    <w:rsid w:val="00674626"/>
    <w:rsid w:val="006749B5"/>
    <w:rsid w:val="006755D5"/>
    <w:rsid w:val="006759BA"/>
    <w:rsid w:val="00675DA3"/>
    <w:rsid w:val="0067612F"/>
    <w:rsid w:val="0067617D"/>
    <w:rsid w:val="00676349"/>
    <w:rsid w:val="006766F0"/>
    <w:rsid w:val="00677163"/>
    <w:rsid w:val="00677448"/>
    <w:rsid w:val="00677C55"/>
    <w:rsid w:val="006804C4"/>
    <w:rsid w:val="006821C3"/>
    <w:rsid w:val="00682EF2"/>
    <w:rsid w:val="006839EB"/>
    <w:rsid w:val="006845F1"/>
    <w:rsid w:val="00684819"/>
    <w:rsid w:val="00684A14"/>
    <w:rsid w:val="0068500D"/>
    <w:rsid w:val="006851D7"/>
    <w:rsid w:val="00685A9C"/>
    <w:rsid w:val="00686312"/>
    <w:rsid w:val="00686CFF"/>
    <w:rsid w:val="00687031"/>
    <w:rsid w:val="006873C0"/>
    <w:rsid w:val="0068754E"/>
    <w:rsid w:val="00690BE0"/>
    <w:rsid w:val="0069178D"/>
    <w:rsid w:val="00691841"/>
    <w:rsid w:val="006920EA"/>
    <w:rsid w:val="0069275C"/>
    <w:rsid w:val="00693822"/>
    <w:rsid w:val="006940C9"/>
    <w:rsid w:val="00694A24"/>
    <w:rsid w:val="006951FF"/>
    <w:rsid w:val="00695D02"/>
    <w:rsid w:val="00696656"/>
    <w:rsid w:val="0069716F"/>
    <w:rsid w:val="006975EB"/>
    <w:rsid w:val="00697D06"/>
    <w:rsid w:val="00697E7A"/>
    <w:rsid w:val="006A02EC"/>
    <w:rsid w:val="006A03A4"/>
    <w:rsid w:val="006A08DA"/>
    <w:rsid w:val="006A094D"/>
    <w:rsid w:val="006A1336"/>
    <w:rsid w:val="006A190A"/>
    <w:rsid w:val="006A1FA2"/>
    <w:rsid w:val="006A2324"/>
    <w:rsid w:val="006A29FB"/>
    <w:rsid w:val="006A2D75"/>
    <w:rsid w:val="006A2EB5"/>
    <w:rsid w:val="006A46AD"/>
    <w:rsid w:val="006A4BC9"/>
    <w:rsid w:val="006A5431"/>
    <w:rsid w:val="006A653D"/>
    <w:rsid w:val="006A76B8"/>
    <w:rsid w:val="006A7A87"/>
    <w:rsid w:val="006B000F"/>
    <w:rsid w:val="006B0620"/>
    <w:rsid w:val="006B1D94"/>
    <w:rsid w:val="006B2212"/>
    <w:rsid w:val="006B27C9"/>
    <w:rsid w:val="006B2913"/>
    <w:rsid w:val="006B2FC5"/>
    <w:rsid w:val="006B3602"/>
    <w:rsid w:val="006B4F2A"/>
    <w:rsid w:val="006B5674"/>
    <w:rsid w:val="006B5E69"/>
    <w:rsid w:val="006B5FD6"/>
    <w:rsid w:val="006B6390"/>
    <w:rsid w:val="006B689A"/>
    <w:rsid w:val="006C0D71"/>
    <w:rsid w:val="006C15DD"/>
    <w:rsid w:val="006C2331"/>
    <w:rsid w:val="006C2985"/>
    <w:rsid w:val="006C3160"/>
    <w:rsid w:val="006C36A6"/>
    <w:rsid w:val="006C3B99"/>
    <w:rsid w:val="006C4D9D"/>
    <w:rsid w:val="006C4E2F"/>
    <w:rsid w:val="006C55A6"/>
    <w:rsid w:val="006C6EA2"/>
    <w:rsid w:val="006C70E1"/>
    <w:rsid w:val="006C74F3"/>
    <w:rsid w:val="006D0B75"/>
    <w:rsid w:val="006D2E6C"/>
    <w:rsid w:val="006D37BF"/>
    <w:rsid w:val="006D407E"/>
    <w:rsid w:val="006D42F8"/>
    <w:rsid w:val="006D4DD1"/>
    <w:rsid w:val="006D579F"/>
    <w:rsid w:val="006D5C0C"/>
    <w:rsid w:val="006D6FEB"/>
    <w:rsid w:val="006D71ED"/>
    <w:rsid w:val="006D7DCD"/>
    <w:rsid w:val="006D7F22"/>
    <w:rsid w:val="006E2886"/>
    <w:rsid w:val="006E2B84"/>
    <w:rsid w:val="006E3C82"/>
    <w:rsid w:val="006E45CD"/>
    <w:rsid w:val="006E4912"/>
    <w:rsid w:val="006E543F"/>
    <w:rsid w:val="006E5C0C"/>
    <w:rsid w:val="006E77A9"/>
    <w:rsid w:val="006E7B93"/>
    <w:rsid w:val="006F062E"/>
    <w:rsid w:val="006F0E30"/>
    <w:rsid w:val="006F1749"/>
    <w:rsid w:val="006F214F"/>
    <w:rsid w:val="006F341D"/>
    <w:rsid w:val="006F35FC"/>
    <w:rsid w:val="006F395B"/>
    <w:rsid w:val="006F45DF"/>
    <w:rsid w:val="006F4967"/>
    <w:rsid w:val="006F4A74"/>
    <w:rsid w:val="006F5FC5"/>
    <w:rsid w:val="006F6107"/>
    <w:rsid w:val="006F64FA"/>
    <w:rsid w:val="006F6925"/>
    <w:rsid w:val="006F6A4B"/>
    <w:rsid w:val="006F7193"/>
    <w:rsid w:val="006F7C9C"/>
    <w:rsid w:val="006F7DD7"/>
    <w:rsid w:val="007000D3"/>
    <w:rsid w:val="00702BBD"/>
    <w:rsid w:val="00704269"/>
    <w:rsid w:val="00704D62"/>
    <w:rsid w:val="00704DFF"/>
    <w:rsid w:val="00705939"/>
    <w:rsid w:val="00706480"/>
    <w:rsid w:val="00706AE9"/>
    <w:rsid w:val="00706F86"/>
    <w:rsid w:val="007102DF"/>
    <w:rsid w:val="007109C3"/>
    <w:rsid w:val="00710CB8"/>
    <w:rsid w:val="007111B2"/>
    <w:rsid w:val="0071155A"/>
    <w:rsid w:val="00711E47"/>
    <w:rsid w:val="007122CE"/>
    <w:rsid w:val="007127DD"/>
    <w:rsid w:val="00712B71"/>
    <w:rsid w:val="00713202"/>
    <w:rsid w:val="007132C3"/>
    <w:rsid w:val="007136CF"/>
    <w:rsid w:val="007138E4"/>
    <w:rsid w:val="00713BE8"/>
    <w:rsid w:val="00713C33"/>
    <w:rsid w:val="007141BA"/>
    <w:rsid w:val="00715246"/>
    <w:rsid w:val="007157A9"/>
    <w:rsid w:val="00715F78"/>
    <w:rsid w:val="007168D3"/>
    <w:rsid w:val="007171A5"/>
    <w:rsid w:val="00721865"/>
    <w:rsid w:val="00723C40"/>
    <w:rsid w:val="007250AC"/>
    <w:rsid w:val="00725274"/>
    <w:rsid w:val="00727315"/>
    <w:rsid w:val="00727BD7"/>
    <w:rsid w:val="00730B18"/>
    <w:rsid w:val="007312B3"/>
    <w:rsid w:val="007320A2"/>
    <w:rsid w:val="00732AAC"/>
    <w:rsid w:val="0073366E"/>
    <w:rsid w:val="00733A3E"/>
    <w:rsid w:val="0073463C"/>
    <w:rsid w:val="00734BAF"/>
    <w:rsid w:val="0073624F"/>
    <w:rsid w:val="00737195"/>
    <w:rsid w:val="0073732B"/>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62DE"/>
    <w:rsid w:val="0074755E"/>
    <w:rsid w:val="007503AA"/>
    <w:rsid w:val="00750D37"/>
    <w:rsid w:val="007520AA"/>
    <w:rsid w:val="00752983"/>
    <w:rsid w:val="00752BC0"/>
    <w:rsid w:val="00752F2F"/>
    <w:rsid w:val="00752F56"/>
    <w:rsid w:val="00754886"/>
    <w:rsid w:val="00754BE4"/>
    <w:rsid w:val="007573E1"/>
    <w:rsid w:val="0076050F"/>
    <w:rsid w:val="007615FA"/>
    <w:rsid w:val="007618FE"/>
    <w:rsid w:val="0076292F"/>
    <w:rsid w:val="00762CF5"/>
    <w:rsid w:val="007630BA"/>
    <w:rsid w:val="0076361B"/>
    <w:rsid w:val="0076363E"/>
    <w:rsid w:val="00763907"/>
    <w:rsid w:val="00763D7F"/>
    <w:rsid w:val="00764198"/>
    <w:rsid w:val="00764851"/>
    <w:rsid w:val="00764B2B"/>
    <w:rsid w:val="00765417"/>
    <w:rsid w:val="0076589E"/>
    <w:rsid w:val="00766740"/>
    <w:rsid w:val="007669B5"/>
    <w:rsid w:val="00767628"/>
    <w:rsid w:val="00767B38"/>
    <w:rsid w:val="00767B78"/>
    <w:rsid w:val="0077005E"/>
    <w:rsid w:val="00770A75"/>
    <w:rsid w:val="00770D2F"/>
    <w:rsid w:val="0077152A"/>
    <w:rsid w:val="00771775"/>
    <w:rsid w:val="007727AF"/>
    <w:rsid w:val="00773CD2"/>
    <w:rsid w:val="00774388"/>
    <w:rsid w:val="00774777"/>
    <w:rsid w:val="007757BB"/>
    <w:rsid w:val="00776B88"/>
    <w:rsid w:val="00776E98"/>
    <w:rsid w:val="00776EAF"/>
    <w:rsid w:val="00776EE9"/>
    <w:rsid w:val="007771E4"/>
    <w:rsid w:val="007779BC"/>
    <w:rsid w:val="007800FD"/>
    <w:rsid w:val="0078051C"/>
    <w:rsid w:val="00780D3E"/>
    <w:rsid w:val="007813B5"/>
    <w:rsid w:val="0078142E"/>
    <w:rsid w:val="00782C1E"/>
    <w:rsid w:val="00783660"/>
    <w:rsid w:val="00783744"/>
    <w:rsid w:val="00783F2A"/>
    <w:rsid w:val="0078445A"/>
    <w:rsid w:val="007852CD"/>
    <w:rsid w:val="00785E0C"/>
    <w:rsid w:val="007860D4"/>
    <w:rsid w:val="00786949"/>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5F4E"/>
    <w:rsid w:val="007A7457"/>
    <w:rsid w:val="007A7FB3"/>
    <w:rsid w:val="007B09C9"/>
    <w:rsid w:val="007B0AE2"/>
    <w:rsid w:val="007B0B0D"/>
    <w:rsid w:val="007B17E6"/>
    <w:rsid w:val="007B1FE9"/>
    <w:rsid w:val="007B272F"/>
    <w:rsid w:val="007B29A1"/>
    <w:rsid w:val="007B305B"/>
    <w:rsid w:val="007B3B56"/>
    <w:rsid w:val="007B4016"/>
    <w:rsid w:val="007B5FC9"/>
    <w:rsid w:val="007B630F"/>
    <w:rsid w:val="007B6630"/>
    <w:rsid w:val="007B7A13"/>
    <w:rsid w:val="007B7D9D"/>
    <w:rsid w:val="007C0302"/>
    <w:rsid w:val="007C08D6"/>
    <w:rsid w:val="007C105F"/>
    <w:rsid w:val="007C20E7"/>
    <w:rsid w:val="007C2733"/>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4B1"/>
    <w:rsid w:val="007D25D6"/>
    <w:rsid w:val="007D2A49"/>
    <w:rsid w:val="007D2D3D"/>
    <w:rsid w:val="007D2F70"/>
    <w:rsid w:val="007D305D"/>
    <w:rsid w:val="007D31BC"/>
    <w:rsid w:val="007D462F"/>
    <w:rsid w:val="007D571A"/>
    <w:rsid w:val="007D5956"/>
    <w:rsid w:val="007D5E24"/>
    <w:rsid w:val="007D666E"/>
    <w:rsid w:val="007D70BD"/>
    <w:rsid w:val="007D7E98"/>
    <w:rsid w:val="007E025E"/>
    <w:rsid w:val="007E0A83"/>
    <w:rsid w:val="007E195A"/>
    <w:rsid w:val="007E1A86"/>
    <w:rsid w:val="007E2BF9"/>
    <w:rsid w:val="007E323E"/>
    <w:rsid w:val="007E373E"/>
    <w:rsid w:val="007E39F8"/>
    <w:rsid w:val="007E5F12"/>
    <w:rsid w:val="007E67C2"/>
    <w:rsid w:val="007E6B44"/>
    <w:rsid w:val="007E73DA"/>
    <w:rsid w:val="007F0068"/>
    <w:rsid w:val="007F032A"/>
    <w:rsid w:val="007F0705"/>
    <w:rsid w:val="007F09FC"/>
    <w:rsid w:val="007F0F40"/>
    <w:rsid w:val="007F12A8"/>
    <w:rsid w:val="007F1BD1"/>
    <w:rsid w:val="007F1CA3"/>
    <w:rsid w:val="007F2B7A"/>
    <w:rsid w:val="007F2DF1"/>
    <w:rsid w:val="007F3DCC"/>
    <w:rsid w:val="007F48D8"/>
    <w:rsid w:val="007F4A16"/>
    <w:rsid w:val="007F4A6F"/>
    <w:rsid w:val="007F5CD1"/>
    <w:rsid w:val="007F6C8A"/>
    <w:rsid w:val="0080034E"/>
    <w:rsid w:val="0080090F"/>
    <w:rsid w:val="00800CE2"/>
    <w:rsid w:val="0080128E"/>
    <w:rsid w:val="008013A8"/>
    <w:rsid w:val="008021BE"/>
    <w:rsid w:val="00802564"/>
    <w:rsid w:val="00803717"/>
    <w:rsid w:val="00804745"/>
    <w:rsid w:val="008059AB"/>
    <w:rsid w:val="00805FDA"/>
    <w:rsid w:val="008064A7"/>
    <w:rsid w:val="00806811"/>
    <w:rsid w:val="00806A95"/>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736"/>
    <w:rsid w:val="00823BA4"/>
    <w:rsid w:val="008248CF"/>
    <w:rsid w:val="00824D3A"/>
    <w:rsid w:val="00824E68"/>
    <w:rsid w:val="0082665A"/>
    <w:rsid w:val="00826B08"/>
    <w:rsid w:val="00827D0F"/>
    <w:rsid w:val="00830C65"/>
    <w:rsid w:val="008312AC"/>
    <w:rsid w:val="0083157A"/>
    <w:rsid w:val="008321D2"/>
    <w:rsid w:val="0083239B"/>
    <w:rsid w:val="00832F90"/>
    <w:rsid w:val="0083393C"/>
    <w:rsid w:val="00835D80"/>
    <w:rsid w:val="008366A8"/>
    <w:rsid w:val="00836A2D"/>
    <w:rsid w:val="00840143"/>
    <w:rsid w:val="008409BF"/>
    <w:rsid w:val="00841C6E"/>
    <w:rsid w:val="00841D1F"/>
    <w:rsid w:val="00843608"/>
    <w:rsid w:val="008440BE"/>
    <w:rsid w:val="0084573B"/>
    <w:rsid w:val="00846581"/>
    <w:rsid w:val="008473EC"/>
    <w:rsid w:val="00847592"/>
    <w:rsid w:val="00850F7C"/>
    <w:rsid w:val="00851307"/>
    <w:rsid w:val="00852203"/>
    <w:rsid w:val="008528BF"/>
    <w:rsid w:val="00853266"/>
    <w:rsid w:val="0085390E"/>
    <w:rsid w:val="00853F3C"/>
    <w:rsid w:val="008553FF"/>
    <w:rsid w:val="0085596F"/>
    <w:rsid w:val="008570E6"/>
    <w:rsid w:val="00860A88"/>
    <w:rsid w:val="008614C4"/>
    <w:rsid w:val="008628CE"/>
    <w:rsid w:val="00863941"/>
    <w:rsid w:val="0086458F"/>
    <w:rsid w:val="0086667F"/>
    <w:rsid w:val="00866B34"/>
    <w:rsid w:val="0087120B"/>
    <w:rsid w:val="00871403"/>
    <w:rsid w:val="00871672"/>
    <w:rsid w:val="008718A8"/>
    <w:rsid w:val="00871B81"/>
    <w:rsid w:val="00872355"/>
    <w:rsid w:val="00872561"/>
    <w:rsid w:val="00872AD5"/>
    <w:rsid w:val="00872B5C"/>
    <w:rsid w:val="008739D3"/>
    <w:rsid w:val="00873A4C"/>
    <w:rsid w:val="008741FD"/>
    <w:rsid w:val="00874700"/>
    <w:rsid w:val="00874718"/>
    <w:rsid w:val="0087475E"/>
    <w:rsid w:val="00875029"/>
    <w:rsid w:val="008751FB"/>
    <w:rsid w:val="0088081C"/>
    <w:rsid w:val="0088094E"/>
    <w:rsid w:val="00880ACD"/>
    <w:rsid w:val="0088138F"/>
    <w:rsid w:val="00881C94"/>
    <w:rsid w:val="00881EC9"/>
    <w:rsid w:val="0088372C"/>
    <w:rsid w:val="008846E9"/>
    <w:rsid w:val="00885E16"/>
    <w:rsid w:val="00886C13"/>
    <w:rsid w:val="00887EE2"/>
    <w:rsid w:val="00890C48"/>
    <w:rsid w:val="00892ACC"/>
    <w:rsid w:val="00894B43"/>
    <w:rsid w:val="00895792"/>
    <w:rsid w:val="00895941"/>
    <w:rsid w:val="0089660A"/>
    <w:rsid w:val="0089669D"/>
    <w:rsid w:val="008A0AC0"/>
    <w:rsid w:val="008A18CD"/>
    <w:rsid w:val="008A1E39"/>
    <w:rsid w:val="008A2D68"/>
    <w:rsid w:val="008A2EE6"/>
    <w:rsid w:val="008A48C1"/>
    <w:rsid w:val="008A5C7F"/>
    <w:rsid w:val="008A648F"/>
    <w:rsid w:val="008A752B"/>
    <w:rsid w:val="008A7545"/>
    <w:rsid w:val="008A795C"/>
    <w:rsid w:val="008B0C75"/>
    <w:rsid w:val="008B0D0C"/>
    <w:rsid w:val="008B19B2"/>
    <w:rsid w:val="008B2C0A"/>
    <w:rsid w:val="008B3764"/>
    <w:rsid w:val="008B3D6F"/>
    <w:rsid w:val="008B4182"/>
    <w:rsid w:val="008B4299"/>
    <w:rsid w:val="008B51B0"/>
    <w:rsid w:val="008B58A9"/>
    <w:rsid w:val="008B7183"/>
    <w:rsid w:val="008C28AF"/>
    <w:rsid w:val="008C35ED"/>
    <w:rsid w:val="008C37E9"/>
    <w:rsid w:val="008C446E"/>
    <w:rsid w:val="008C4D79"/>
    <w:rsid w:val="008C6F8D"/>
    <w:rsid w:val="008C7D44"/>
    <w:rsid w:val="008C7D69"/>
    <w:rsid w:val="008D0B95"/>
    <w:rsid w:val="008D11AC"/>
    <w:rsid w:val="008D144B"/>
    <w:rsid w:val="008D1B3D"/>
    <w:rsid w:val="008D26A3"/>
    <w:rsid w:val="008D3F6C"/>
    <w:rsid w:val="008D4A2B"/>
    <w:rsid w:val="008D5410"/>
    <w:rsid w:val="008D5B3F"/>
    <w:rsid w:val="008D6CBD"/>
    <w:rsid w:val="008D7196"/>
    <w:rsid w:val="008D72D4"/>
    <w:rsid w:val="008E06F8"/>
    <w:rsid w:val="008E1283"/>
    <w:rsid w:val="008E16EC"/>
    <w:rsid w:val="008E19ED"/>
    <w:rsid w:val="008E3D93"/>
    <w:rsid w:val="008E3E39"/>
    <w:rsid w:val="008E415D"/>
    <w:rsid w:val="008E5AD5"/>
    <w:rsid w:val="008E5C51"/>
    <w:rsid w:val="008E6A65"/>
    <w:rsid w:val="008E6DEF"/>
    <w:rsid w:val="008E7515"/>
    <w:rsid w:val="008E79AD"/>
    <w:rsid w:val="008F0A07"/>
    <w:rsid w:val="008F1131"/>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2F17"/>
    <w:rsid w:val="0090398C"/>
    <w:rsid w:val="009042F8"/>
    <w:rsid w:val="009049F5"/>
    <w:rsid w:val="0090557F"/>
    <w:rsid w:val="0090604F"/>
    <w:rsid w:val="00906595"/>
    <w:rsid w:val="00906688"/>
    <w:rsid w:val="00906BFE"/>
    <w:rsid w:val="00906E0A"/>
    <w:rsid w:val="00906F58"/>
    <w:rsid w:val="00907203"/>
    <w:rsid w:val="0091025D"/>
    <w:rsid w:val="00911BB1"/>
    <w:rsid w:val="00911C1C"/>
    <w:rsid w:val="009120D3"/>
    <w:rsid w:val="009120DC"/>
    <w:rsid w:val="00912C90"/>
    <w:rsid w:val="00912DCE"/>
    <w:rsid w:val="0091393F"/>
    <w:rsid w:val="00913AEB"/>
    <w:rsid w:val="00913CDE"/>
    <w:rsid w:val="0091411B"/>
    <w:rsid w:val="009141EB"/>
    <w:rsid w:val="009147F0"/>
    <w:rsid w:val="00915497"/>
    <w:rsid w:val="009155A6"/>
    <w:rsid w:val="00915AB3"/>
    <w:rsid w:val="00916397"/>
    <w:rsid w:val="0091660E"/>
    <w:rsid w:val="0091704E"/>
    <w:rsid w:val="009170CF"/>
    <w:rsid w:val="009171E5"/>
    <w:rsid w:val="009178E6"/>
    <w:rsid w:val="00921327"/>
    <w:rsid w:val="0092255E"/>
    <w:rsid w:val="00922C19"/>
    <w:rsid w:val="00922F11"/>
    <w:rsid w:val="0092351C"/>
    <w:rsid w:val="00923B88"/>
    <w:rsid w:val="0092408D"/>
    <w:rsid w:val="009249AA"/>
    <w:rsid w:val="00925129"/>
    <w:rsid w:val="009255F3"/>
    <w:rsid w:val="00926155"/>
    <w:rsid w:val="009262C5"/>
    <w:rsid w:val="0092681B"/>
    <w:rsid w:val="0092788F"/>
    <w:rsid w:val="009306F6"/>
    <w:rsid w:val="00931715"/>
    <w:rsid w:val="00932152"/>
    <w:rsid w:val="00932B2B"/>
    <w:rsid w:val="00932E3D"/>
    <w:rsid w:val="00933481"/>
    <w:rsid w:val="009337F8"/>
    <w:rsid w:val="00933FD4"/>
    <w:rsid w:val="00934020"/>
    <w:rsid w:val="00934DE6"/>
    <w:rsid w:val="00936170"/>
    <w:rsid w:val="00936C6C"/>
    <w:rsid w:val="00937181"/>
    <w:rsid w:val="00941AB9"/>
    <w:rsid w:val="00941D77"/>
    <w:rsid w:val="009426CC"/>
    <w:rsid w:val="009426D8"/>
    <w:rsid w:val="009448C5"/>
    <w:rsid w:val="00946139"/>
    <w:rsid w:val="009467CE"/>
    <w:rsid w:val="009500A4"/>
    <w:rsid w:val="00951763"/>
    <w:rsid w:val="0095183D"/>
    <w:rsid w:val="009528E6"/>
    <w:rsid w:val="00952E27"/>
    <w:rsid w:val="00953B8E"/>
    <w:rsid w:val="00953BCB"/>
    <w:rsid w:val="00953D99"/>
    <w:rsid w:val="0095594D"/>
    <w:rsid w:val="00955C43"/>
    <w:rsid w:val="009564A4"/>
    <w:rsid w:val="00957127"/>
    <w:rsid w:val="009605E8"/>
    <w:rsid w:val="00962BE6"/>
    <w:rsid w:val="009640D0"/>
    <w:rsid w:val="009643C3"/>
    <w:rsid w:val="0096545C"/>
    <w:rsid w:val="009667ED"/>
    <w:rsid w:val="00966EA4"/>
    <w:rsid w:val="00966FC0"/>
    <w:rsid w:val="00967C3F"/>
    <w:rsid w:val="0097069D"/>
    <w:rsid w:val="00971824"/>
    <w:rsid w:val="00971BD4"/>
    <w:rsid w:val="00971C73"/>
    <w:rsid w:val="00973723"/>
    <w:rsid w:val="00974181"/>
    <w:rsid w:val="00974814"/>
    <w:rsid w:val="00975A9F"/>
    <w:rsid w:val="009761E2"/>
    <w:rsid w:val="00976AFA"/>
    <w:rsid w:val="00976EBD"/>
    <w:rsid w:val="00980928"/>
    <w:rsid w:val="009817EF"/>
    <w:rsid w:val="009821DC"/>
    <w:rsid w:val="009824B3"/>
    <w:rsid w:val="00982608"/>
    <w:rsid w:val="0098398D"/>
    <w:rsid w:val="009853C1"/>
    <w:rsid w:val="0098610E"/>
    <w:rsid w:val="0098677B"/>
    <w:rsid w:val="00987118"/>
    <w:rsid w:val="00987175"/>
    <w:rsid w:val="00987A8D"/>
    <w:rsid w:val="0099022B"/>
    <w:rsid w:val="00990BD7"/>
    <w:rsid w:val="00990EA0"/>
    <w:rsid w:val="00991615"/>
    <w:rsid w:val="009919EC"/>
    <w:rsid w:val="0099418D"/>
    <w:rsid w:val="009944C7"/>
    <w:rsid w:val="00994DDB"/>
    <w:rsid w:val="00994FA0"/>
    <w:rsid w:val="00995A97"/>
    <w:rsid w:val="009960F9"/>
    <w:rsid w:val="00996B16"/>
    <w:rsid w:val="00996DE1"/>
    <w:rsid w:val="00996EEF"/>
    <w:rsid w:val="009A0130"/>
    <w:rsid w:val="009A052B"/>
    <w:rsid w:val="009A0617"/>
    <w:rsid w:val="009A130B"/>
    <w:rsid w:val="009A15D2"/>
    <w:rsid w:val="009A179F"/>
    <w:rsid w:val="009A234D"/>
    <w:rsid w:val="009A27F1"/>
    <w:rsid w:val="009A4329"/>
    <w:rsid w:val="009A442F"/>
    <w:rsid w:val="009A469D"/>
    <w:rsid w:val="009A7EDF"/>
    <w:rsid w:val="009B093C"/>
    <w:rsid w:val="009B0B09"/>
    <w:rsid w:val="009B10CF"/>
    <w:rsid w:val="009B33B2"/>
    <w:rsid w:val="009B3737"/>
    <w:rsid w:val="009B3B26"/>
    <w:rsid w:val="009B3F56"/>
    <w:rsid w:val="009B5869"/>
    <w:rsid w:val="009B6A32"/>
    <w:rsid w:val="009B6C54"/>
    <w:rsid w:val="009B6D62"/>
    <w:rsid w:val="009B6D7E"/>
    <w:rsid w:val="009B7DB1"/>
    <w:rsid w:val="009C014B"/>
    <w:rsid w:val="009C050B"/>
    <w:rsid w:val="009C134C"/>
    <w:rsid w:val="009C158B"/>
    <w:rsid w:val="009C1EB9"/>
    <w:rsid w:val="009C21C2"/>
    <w:rsid w:val="009C2BEA"/>
    <w:rsid w:val="009C334B"/>
    <w:rsid w:val="009C4117"/>
    <w:rsid w:val="009C4B2C"/>
    <w:rsid w:val="009C4B76"/>
    <w:rsid w:val="009C4C01"/>
    <w:rsid w:val="009C4DA9"/>
    <w:rsid w:val="009C556D"/>
    <w:rsid w:val="009C6605"/>
    <w:rsid w:val="009C6832"/>
    <w:rsid w:val="009C69E0"/>
    <w:rsid w:val="009C7E51"/>
    <w:rsid w:val="009D1911"/>
    <w:rsid w:val="009D1C21"/>
    <w:rsid w:val="009D2143"/>
    <w:rsid w:val="009D22FD"/>
    <w:rsid w:val="009D337D"/>
    <w:rsid w:val="009D3B14"/>
    <w:rsid w:val="009D4690"/>
    <w:rsid w:val="009D4CB1"/>
    <w:rsid w:val="009D4F50"/>
    <w:rsid w:val="009D5719"/>
    <w:rsid w:val="009D59F6"/>
    <w:rsid w:val="009D5E11"/>
    <w:rsid w:val="009D77E3"/>
    <w:rsid w:val="009E07C4"/>
    <w:rsid w:val="009E170B"/>
    <w:rsid w:val="009E17E6"/>
    <w:rsid w:val="009E1CDF"/>
    <w:rsid w:val="009E2B01"/>
    <w:rsid w:val="009E2C2F"/>
    <w:rsid w:val="009E4334"/>
    <w:rsid w:val="009E4D65"/>
    <w:rsid w:val="009E51BA"/>
    <w:rsid w:val="009E557C"/>
    <w:rsid w:val="009E55D3"/>
    <w:rsid w:val="009E5A08"/>
    <w:rsid w:val="009E5A14"/>
    <w:rsid w:val="009E5B07"/>
    <w:rsid w:val="009E63AA"/>
    <w:rsid w:val="009E6D71"/>
    <w:rsid w:val="009E74C1"/>
    <w:rsid w:val="009E7801"/>
    <w:rsid w:val="009F0054"/>
    <w:rsid w:val="009F0E9A"/>
    <w:rsid w:val="009F13DD"/>
    <w:rsid w:val="009F2810"/>
    <w:rsid w:val="009F5B31"/>
    <w:rsid w:val="009F5F0E"/>
    <w:rsid w:val="009F74DC"/>
    <w:rsid w:val="009F7718"/>
    <w:rsid w:val="00A003D0"/>
    <w:rsid w:val="00A00690"/>
    <w:rsid w:val="00A009E5"/>
    <w:rsid w:val="00A0134B"/>
    <w:rsid w:val="00A01C09"/>
    <w:rsid w:val="00A02C9E"/>
    <w:rsid w:val="00A02EA2"/>
    <w:rsid w:val="00A03745"/>
    <w:rsid w:val="00A03EEA"/>
    <w:rsid w:val="00A03EFD"/>
    <w:rsid w:val="00A0424E"/>
    <w:rsid w:val="00A043D6"/>
    <w:rsid w:val="00A04EC1"/>
    <w:rsid w:val="00A05570"/>
    <w:rsid w:val="00A0629C"/>
    <w:rsid w:val="00A070D8"/>
    <w:rsid w:val="00A111AB"/>
    <w:rsid w:val="00A118D5"/>
    <w:rsid w:val="00A11AFE"/>
    <w:rsid w:val="00A11DC2"/>
    <w:rsid w:val="00A12B56"/>
    <w:rsid w:val="00A12B99"/>
    <w:rsid w:val="00A13054"/>
    <w:rsid w:val="00A13832"/>
    <w:rsid w:val="00A13950"/>
    <w:rsid w:val="00A1452C"/>
    <w:rsid w:val="00A150B3"/>
    <w:rsid w:val="00A15CD1"/>
    <w:rsid w:val="00A16BD5"/>
    <w:rsid w:val="00A17A40"/>
    <w:rsid w:val="00A20E1E"/>
    <w:rsid w:val="00A20EAF"/>
    <w:rsid w:val="00A21162"/>
    <w:rsid w:val="00A21A4F"/>
    <w:rsid w:val="00A21A52"/>
    <w:rsid w:val="00A21C31"/>
    <w:rsid w:val="00A22129"/>
    <w:rsid w:val="00A22ABF"/>
    <w:rsid w:val="00A237F2"/>
    <w:rsid w:val="00A24492"/>
    <w:rsid w:val="00A24842"/>
    <w:rsid w:val="00A255FB"/>
    <w:rsid w:val="00A25679"/>
    <w:rsid w:val="00A2576F"/>
    <w:rsid w:val="00A257F7"/>
    <w:rsid w:val="00A2580E"/>
    <w:rsid w:val="00A273C7"/>
    <w:rsid w:val="00A274B8"/>
    <w:rsid w:val="00A30545"/>
    <w:rsid w:val="00A30A19"/>
    <w:rsid w:val="00A30E01"/>
    <w:rsid w:val="00A32298"/>
    <w:rsid w:val="00A32AC3"/>
    <w:rsid w:val="00A32AFC"/>
    <w:rsid w:val="00A32F44"/>
    <w:rsid w:val="00A33675"/>
    <w:rsid w:val="00A33683"/>
    <w:rsid w:val="00A338E1"/>
    <w:rsid w:val="00A34117"/>
    <w:rsid w:val="00A34E90"/>
    <w:rsid w:val="00A37E6C"/>
    <w:rsid w:val="00A400B3"/>
    <w:rsid w:val="00A40576"/>
    <w:rsid w:val="00A4058B"/>
    <w:rsid w:val="00A42A09"/>
    <w:rsid w:val="00A42DDD"/>
    <w:rsid w:val="00A43330"/>
    <w:rsid w:val="00A4341C"/>
    <w:rsid w:val="00A44B45"/>
    <w:rsid w:val="00A45D85"/>
    <w:rsid w:val="00A45ECC"/>
    <w:rsid w:val="00A5050A"/>
    <w:rsid w:val="00A50F7C"/>
    <w:rsid w:val="00A51294"/>
    <w:rsid w:val="00A514DB"/>
    <w:rsid w:val="00A520E3"/>
    <w:rsid w:val="00A52968"/>
    <w:rsid w:val="00A52B51"/>
    <w:rsid w:val="00A5376F"/>
    <w:rsid w:val="00A5488D"/>
    <w:rsid w:val="00A55053"/>
    <w:rsid w:val="00A55330"/>
    <w:rsid w:val="00A55D7A"/>
    <w:rsid w:val="00A56715"/>
    <w:rsid w:val="00A57B85"/>
    <w:rsid w:val="00A60B43"/>
    <w:rsid w:val="00A60D53"/>
    <w:rsid w:val="00A610C8"/>
    <w:rsid w:val="00A619C2"/>
    <w:rsid w:val="00A61C1B"/>
    <w:rsid w:val="00A623A4"/>
    <w:rsid w:val="00A62B55"/>
    <w:rsid w:val="00A65F6B"/>
    <w:rsid w:val="00A666B2"/>
    <w:rsid w:val="00A6727D"/>
    <w:rsid w:val="00A70522"/>
    <w:rsid w:val="00A70B10"/>
    <w:rsid w:val="00A70C7E"/>
    <w:rsid w:val="00A7252F"/>
    <w:rsid w:val="00A727A2"/>
    <w:rsid w:val="00A73229"/>
    <w:rsid w:val="00A73D27"/>
    <w:rsid w:val="00A7463C"/>
    <w:rsid w:val="00A750C3"/>
    <w:rsid w:val="00A7628E"/>
    <w:rsid w:val="00A76FC4"/>
    <w:rsid w:val="00A77A49"/>
    <w:rsid w:val="00A8014D"/>
    <w:rsid w:val="00A803D1"/>
    <w:rsid w:val="00A80D70"/>
    <w:rsid w:val="00A81AED"/>
    <w:rsid w:val="00A81F7E"/>
    <w:rsid w:val="00A8256F"/>
    <w:rsid w:val="00A832F5"/>
    <w:rsid w:val="00A83A29"/>
    <w:rsid w:val="00A83FF0"/>
    <w:rsid w:val="00A85599"/>
    <w:rsid w:val="00A86F09"/>
    <w:rsid w:val="00A90B43"/>
    <w:rsid w:val="00A90B72"/>
    <w:rsid w:val="00A91908"/>
    <w:rsid w:val="00A91ADC"/>
    <w:rsid w:val="00A92778"/>
    <w:rsid w:val="00A932B6"/>
    <w:rsid w:val="00A93DA3"/>
    <w:rsid w:val="00A94D92"/>
    <w:rsid w:val="00A94E78"/>
    <w:rsid w:val="00A960CA"/>
    <w:rsid w:val="00A96386"/>
    <w:rsid w:val="00A97735"/>
    <w:rsid w:val="00A97903"/>
    <w:rsid w:val="00AA020A"/>
    <w:rsid w:val="00AA024E"/>
    <w:rsid w:val="00AA0682"/>
    <w:rsid w:val="00AA1899"/>
    <w:rsid w:val="00AA24C5"/>
    <w:rsid w:val="00AA25C3"/>
    <w:rsid w:val="00AA2707"/>
    <w:rsid w:val="00AA28EE"/>
    <w:rsid w:val="00AA2CDD"/>
    <w:rsid w:val="00AA2FFA"/>
    <w:rsid w:val="00AA3D57"/>
    <w:rsid w:val="00AA4401"/>
    <w:rsid w:val="00AA4818"/>
    <w:rsid w:val="00AA4A7B"/>
    <w:rsid w:val="00AA4C9B"/>
    <w:rsid w:val="00AA4F81"/>
    <w:rsid w:val="00AA527B"/>
    <w:rsid w:val="00AA5AF1"/>
    <w:rsid w:val="00AA5EB7"/>
    <w:rsid w:val="00AA612A"/>
    <w:rsid w:val="00AA628A"/>
    <w:rsid w:val="00AA62F6"/>
    <w:rsid w:val="00AA6ED1"/>
    <w:rsid w:val="00AB0D80"/>
    <w:rsid w:val="00AB15B9"/>
    <w:rsid w:val="00AB177A"/>
    <w:rsid w:val="00AB292F"/>
    <w:rsid w:val="00AB335F"/>
    <w:rsid w:val="00AB359D"/>
    <w:rsid w:val="00AB3FB2"/>
    <w:rsid w:val="00AB40E0"/>
    <w:rsid w:val="00AB46DD"/>
    <w:rsid w:val="00AB47EB"/>
    <w:rsid w:val="00AB4941"/>
    <w:rsid w:val="00AB4C98"/>
    <w:rsid w:val="00AB5A04"/>
    <w:rsid w:val="00AB692C"/>
    <w:rsid w:val="00AB71A1"/>
    <w:rsid w:val="00AB7815"/>
    <w:rsid w:val="00AC1CCB"/>
    <w:rsid w:val="00AC20FD"/>
    <w:rsid w:val="00AC2415"/>
    <w:rsid w:val="00AC303A"/>
    <w:rsid w:val="00AC314B"/>
    <w:rsid w:val="00AC32DE"/>
    <w:rsid w:val="00AC3ABD"/>
    <w:rsid w:val="00AC50BF"/>
    <w:rsid w:val="00AC50C9"/>
    <w:rsid w:val="00AC55CA"/>
    <w:rsid w:val="00AC5C37"/>
    <w:rsid w:val="00AC6E4F"/>
    <w:rsid w:val="00AC7DDF"/>
    <w:rsid w:val="00AC7F1C"/>
    <w:rsid w:val="00AD04A2"/>
    <w:rsid w:val="00AD08AF"/>
    <w:rsid w:val="00AD0DDF"/>
    <w:rsid w:val="00AD0EE5"/>
    <w:rsid w:val="00AD178D"/>
    <w:rsid w:val="00AD18DF"/>
    <w:rsid w:val="00AD1DA8"/>
    <w:rsid w:val="00AD3091"/>
    <w:rsid w:val="00AD36C0"/>
    <w:rsid w:val="00AD37F4"/>
    <w:rsid w:val="00AD393E"/>
    <w:rsid w:val="00AD3AE9"/>
    <w:rsid w:val="00AD5DCF"/>
    <w:rsid w:val="00AD5ECF"/>
    <w:rsid w:val="00AD65DD"/>
    <w:rsid w:val="00AD6AAF"/>
    <w:rsid w:val="00AD722E"/>
    <w:rsid w:val="00AE0569"/>
    <w:rsid w:val="00AE0AE3"/>
    <w:rsid w:val="00AE0FFA"/>
    <w:rsid w:val="00AE16D8"/>
    <w:rsid w:val="00AE1AA3"/>
    <w:rsid w:val="00AE1D7B"/>
    <w:rsid w:val="00AE2624"/>
    <w:rsid w:val="00AE4B9D"/>
    <w:rsid w:val="00AE4FC2"/>
    <w:rsid w:val="00AE6229"/>
    <w:rsid w:val="00AE63BA"/>
    <w:rsid w:val="00AE6C33"/>
    <w:rsid w:val="00AE7151"/>
    <w:rsid w:val="00AE7C42"/>
    <w:rsid w:val="00AE7CBC"/>
    <w:rsid w:val="00AE7D71"/>
    <w:rsid w:val="00AF051F"/>
    <w:rsid w:val="00AF1662"/>
    <w:rsid w:val="00AF2E62"/>
    <w:rsid w:val="00AF3CD5"/>
    <w:rsid w:val="00AF3F40"/>
    <w:rsid w:val="00AF48EA"/>
    <w:rsid w:val="00AF49C0"/>
    <w:rsid w:val="00AF5066"/>
    <w:rsid w:val="00AF5AC9"/>
    <w:rsid w:val="00AF5C6D"/>
    <w:rsid w:val="00AF6A7A"/>
    <w:rsid w:val="00AF7131"/>
    <w:rsid w:val="00AF7EF0"/>
    <w:rsid w:val="00B0005A"/>
    <w:rsid w:val="00B0058C"/>
    <w:rsid w:val="00B00700"/>
    <w:rsid w:val="00B011EC"/>
    <w:rsid w:val="00B01251"/>
    <w:rsid w:val="00B019BC"/>
    <w:rsid w:val="00B01C37"/>
    <w:rsid w:val="00B01C77"/>
    <w:rsid w:val="00B03A66"/>
    <w:rsid w:val="00B03D8A"/>
    <w:rsid w:val="00B04B49"/>
    <w:rsid w:val="00B04CCA"/>
    <w:rsid w:val="00B058C3"/>
    <w:rsid w:val="00B058F2"/>
    <w:rsid w:val="00B06158"/>
    <w:rsid w:val="00B07618"/>
    <w:rsid w:val="00B07B92"/>
    <w:rsid w:val="00B10572"/>
    <w:rsid w:val="00B11EFD"/>
    <w:rsid w:val="00B12DAD"/>
    <w:rsid w:val="00B13A60"/>
    <w:rsid w:val="00B140CD"/>
    <w:rsid w:val="00B14B5A"/>
    <w:rsid w:val="00B14F16"/>
    <w:rsid w:val="00B14FF0"/>
    <w:rsid w:val="00B15D1E"/>
    <w:rsid w:val="00B20C7C"/>
    <w:rsid w:val="00B20E61"/>
    <w:rsid w:val="00B2133B"/>
    <w:rsid w:val="00B21FC5"/>
    <w:rsid w:val="00B2207C"/>
    <w:rsid w:val="00B23215"/>
    <w:rsid w:val="00B2354E"/>
    <w:rsid w:val="00B249CB"/>
    <w:rsid w:val="00B24A70"/>
    <w:rsid w:val="00B25616"/>
    <w:rsid w:val="00B26104"/>
    <w:rsid w:val="00B26859"/>
    <w:rsid w:val="00B268AE"/>
    <w:rsid w:val="00B26B30"/>
    <w:rsid w:val="00B27D5A"/>
    <w:rsid w:val="00B311EB"/>
    <w:rsid w:val="00B31AC1"/>
    <w:rsid w:val="00B31B10"/>
    <w:rsid w:val="00B32814"/>
    <w:rsid w:val="00B3397D"/>
    <w:rsid w:val="00B33D24"/>
    <w:rsid w:val="00B351AB"/>
    <w:rsid w:val="00B352B0"/>
    <w:rsid w:val="00B35C67"/>
    <w:rsid w:val="00B35D14"/>
    <w:rsid w:val="00B35DEC"/>
    <w:rsid w:val="00B3642F"/>
    <w:rsid w:val="00B364B0"/>
    <w:rsid w:val="00B37630"/>
    <w:rsid w:val="00B37962"/>
    <w:rsid w:val="00B37A7B"/>
    <w:rsid w:val="00B37BA1"/>
    <w:rsid w:val="00B40152"/>
    <w:rsid w:val="00B403A3"/>
    <w:rsid w:val="00B403AC"/>
    <w:rsid w:val="00B407D8"/>
    <w:rsid w:val="00B410A8"/>
    <w:rsid w:val="00B4145A"/>
    <w:rsid w:val="00B41F4C"/>
    <w:rsid w:val="00B42028"/>
    <w:rsid w:val="00B42944"/>
    <w:rsid w:val="00B433FE"/>
    <w:rsid w:val="00B43AF2"/>
    <w:rsid w:val="00B4439C"/>
    <w:rsid w:val="00B45189"/>
    <w:rsid w:val="00B45198"/>
    <w:rsid w:val="00B46DCB"/>
    <w:rsid w:val="00B4720B"/>
    <w:rsid w:val="00B5006D"/>
    <w:rsid w:val="00B508A0"/>
    <w:rsid w:val="00B50D13"/>
    <w:rsid w:val="00B51084"/>
    <w:rsid w:val="00B5115D"/>
    <w:rsid w:val="00B51C02"/>
    <w:rsid w:val="00B522C2"/>
    <w:rsid w:val="00B5234D"/>
    <w:rsid w:val="00B5393B"/>
    <w:rsid w:val="00B539A0"/>
    <w:rsid w:val="00B5436A"/>
    <w:rsid w:val="00B551C0"/>
    <w:rsid w:val="00B553BC"/>
    <w:rsid w:val="00B55B7E"/>
    <w:rsid w:val="00B566D2"/>
    <w:rsid w:val="00B570BF"/>
    <w:rsid w:val="00B579EF"/>
    <w:rsid w:val="00B57F8B"/>
    <w:rsid w:val="00B6004E"/>
    <w:rsid w:val="00B60689"/>
    <w:rsid w:val="00B607A8"/>
    <w:rsid w:val="00B6164A"/>
    <w:rsid w:val="00B61ACB"/>
    <w:rsid w:val="00B61B9C"/>
    <w:rsid w:val="00B62A3E"/>
    <w:rsid w:val="00B630FB"/>
    <w:rsid w:val="00B637F1"/>
    <w:rsid w:val="00B639F1"/>
    <w:rsid w:val="00B646BC"/>
    <w:rsid w:val="00B64A77"/>
    <w:rsid w:val="00B65258"/>
    <w:rsid w:val="00B657DC"/>
    <w:rsid w:val="00B65A51"/>
    <w:rsid w:val="00B66D17"/>
    <w:rsid w:val="00B66EE7"/>
    <w:rsid w:val="00B70153"/>
    <w:rsid w:val="00B7062B"/>
    <w:rsid w:val="00B71276"/>
    <w:rsid w:val="00B73478"/>
    <w:rsid w:val="00B7465A"/>
    <w:rsid w:val="00B74675"/>
    <w:rsid w:val="00B76CC7"/>
    <w:rsid w:val="00B76FFB"/>
    <w:rsid w:val="00B77C8C"/>
    <w:rsid w:val="00B815D4"/>
    <w:rsid w:val="00B8205F"/>
    <w:rsid w:val="00B83940"/>
    <w:rsid w:val="00B83C31"/>
    <w:rsid w:val="00B83DA6"/>
    <w:rsid w:val="00B847C4"/>
    <w:rsid w:val="00B84B6E"/>
    <w:rsid w:val="00B84EF4"/>
    <w:rsid w:val="00B84FEA"/>
    <w:rsid w:val="00B85705"/>
    <w:rsid w:val="00B8652C"/>
    <w:rsid w:val="00B86C93"/>
    <w:rsid w:val="00B8726A"/>
    <w:rsid w:val="00B87591"/>
    <w:rsid w:val="00B8771A"/>
    <w:rsid w:val="00B90606"/>
    <w:rsid w:val="00B91867"/>
    <w:rsid w:val="00B92B65"/>
    <w:rsid w:val="00B92F65"/>
    <w:rsid w:val="00B9316D"/>
    <w:rsid w:val="00B93BD3"/>
    <w:rsid w:val="00B94A37"/>
    <w:rsid w:val="00B951F3"/>
    <w:rsid w:val="00B953FE"/>
    <w:rsid w:val="00B9643B"/>
    <w:rsid w:val="00B967C6"/>
    <w:rsid w:val="00B972F9"/>
    <w:rsid w:val="00BA0D7A"/>
    <w:rsid w:val="00BA1415"/>
    <w:rsid w:val="00BA1E31"/>
    <w:rsid w:val="00BA2103"/>
    <w:rsid w:val="00BA2840"/>
    <w:rsid w:val="00BA314D"/>
    <w:rsid w:val="00BA38A0"/>
    <w:rsid w:val="00BA4375"/>
    <w:rsid w:val="00BA4A96"/>
    <w:rsid w:val="00BA4B49"/>
    <w:rsid w:val="00BA4D75"/>
    <w:rsid w:val="00BA4E91"/>
    <w:rsid w:val="00BA5CB2"/>
    <w:rsid w:val="00BA673E"/>
    <w:rsid w:val="00BA6C74"/>
    <w:rsid w:val="00BB0001"/>
    <w:rsid w:val="00BB02C6"/>
    <w:rsid w:val="00BB1FA7"/>
    <w:rsid w:val="00BB21B2"/>
    <w:rsid w:val="00BB27EA"/>
    <w:rsid w:val="00BB3F82"/>
    <w:rsid w:val="00BB426B"/>
    <w:rsid w:val="00BB5455"/>
    <w:rsid w:val="00BB59B2"/>
    <w:rsid w:val="00BB62DD"/>
    <w:rsid w:val="00BB6331"/>
    <w:rsid w:val="00BB67DE"/>
    <w:rsid w:val="00BB79E7"/>
    <w:rsid w:val="00BB7C5C"/>
    <w:rsid w:val="00BC05C3"/>
    <w:rsid w:val="00BC083A"/>
    <w:rsid w:val="00BC0F9C"/>
    <w:rsid w:val="00BC19CA"/>
    <w:rsid w:val="00BC33F1"/>
    <w:rsid w:val="00BC4046"/>
    <w:rsid w:val="00BC4209"/>
    <w:rsid w:val="00BC470C"/>
    <w:rsid w:val="00BC4FB4"/>
    <w:rsid w:val="00BC6440"/>
    <w:rsid w:val="00BC665E"/>
    <w:rsid w:val="00BC666B"/>
    <w:rsid w:val="00BC69CE"/>
    <w:rsid w:val="00BC6EA1"/>
    <w:rsid w:val="00BC7463"/>
    <w:rsid w:val="00BC7695"/>
    <w:rsid w:val="00BC7EA2"/>
    <w:rsid w:val="00BD09FE"/>
    <w:rsid w:val="00BD0A8C"/>
    <w:rsid w:val="00BD0BB6"/>
    <w:rsid w:val="00BD1041"/>
    <w:rsid w:val="00BD1413"/>
    <w:rsid w:val="00BD1B0B"/>
    <w:rsid w:val="00BD1B86"/>
    <w:rsid w:val="00BD2EEA"/>
    <w:rsid w:val="00BD3F74"/>
    <w:rsid w:val="00BD406C"/>
    <w:rsid w:val="00BD5AD6"/>
    <w:rsid w:val="00BD6029"/>
    <w:rsid w:val="00BD6214"/>
    <w:rsid w:val="00BD6D69"/>
    <w:rsid w:val="00BD7E4F"/>
    <w:rsid w:val="00BE0B5F"/>
    <w:rsid w:val="00BE1D86"/>
    <w:rsid w:val="00BE2431"/>
    <w:rsid w:val="00BE28EE"/>
    <w:rsid w:val="00BE2D0A"/>
    <w:rsid w:val="00BE2FE6"/>
    <w:rsid w:val="00BE3B78"/>
    <w:rsid w:val="00BE46FB"/>
    <w:rsid w:val="00BE4B46"/>
    <w:rsid w:val="00BE4E50"/>
    <w:rsid w:val="00BE6E7C"/>
    <w:rsid w:val="00BF033E"/>
    <w:rsid w:val="00BF0D4A"/>
    <w:rsid w:val="00BF19DF"/>
    <w:rsid w:val="00BF1FB6"/>
    <w:rsid w:val="00BF2A83"/>
    <w:rsid w:val="00BF3848"/>
    <w:rsid w:val="00BF51FF"/>
    <w:rsid w:val="00BF5612"/>
    <w:rsid w:val="00BF5B22"/>
    <w:rsid w:val="00BF5F96"/>
    <w:rsid w:val="00BF6168"/>
    <w:rsid w:val="00BF64E0"/>
    <w:rsid w:val="00BF6F58"/>
    <w:rsid w:val="00BF755A"/>
    <w:rsid w:val="00BF7878"/>
    <w:rsid w:val="00BF7A74"/>
    <w:rsid w:val="00C001B3"/>
    <w:rsid w:val="00C006E4"/>
    <w:rsid w:val="00C009D7"/>
    <w:rsid w:val="00C00D14"/>
    <w:rsid w:val="00C01985"/>
    <w:rsid w:val="00C02A1A"/>
    <w:rsid w:val="00C02BF1"/>
    <w:rsid w:val="00C0328B"/>
    <w:rsid w:val="00C03AA6"/>
    <w:rsid w:val="00C056AB"/>
    <w:rsid w:val="00C058B2"/>
    <w:rsid w:val="00C05CB2"/>
    <w:rsid w:val="00C0600F"/>
    <w:rsid w:val="00C06E6F"/>
    <w:rsid w:val="00C078F7"/>
    <w:rsid w:val="00C07933"/>
    <w:rsid w:val="00C07D31"/>
    <w:rsid w:val="00C10E73"/>
    <w:rsid w:val="00C1130F"/>
    <w:rsid w:val="00C11FE6"/>
    <w:rsid w:val="00C1221E"/>
    <w:rsid w:val="00C14B39"/>
    <w:rsid w:val="00C15885"/>
    <w:rsid w:val="00C162B5"/>
    <w:rsid w:val="00C16DB9"/>
    <w:rsid w:val="00C16E26"/>
    <w:rsid w:val="00C16E53"/>
    <w:rsid w:val="00C17AB0"/>
    <w:rsid w:val="00C17EB7"/>
    <w:rsid w:val="00C20073"/>
    <w:rsid w:val="00C20819"/>
    <w:rsid w:val="00C209E2"/>
    <w:rsid w:val="00C20CC9"/>
    <w:rsid w:val="00C20E36"/>
    <w:rsid w:val="00C20E82"/>
    <w:rsid w:val="00C21644"/>
    <w:rsid w:val="00C2274C"/>
    <w:rsid w:val="00C22EE2"/>
    <w:rsid w:val="00C232B5"/>
    <w:rsid w:val="00C2411A"/>
    <w:rsid w:val="00C243F8"/>
    <w:rsid w:val="00C24D0D"/>
    <w:rsid w:val="00C25333"/>
    <w:rsid w:val="00C26170"/>
    <w:rsid w:val="00C261E2"/>
    <w:rsid w:val="00C26BB9"/>
    <w:rsid w:val="00C273B0"/>
    <w:rsid w:val="00C30CBD"/>
    <w:rsid w:val="00C312C2"/>
    <w:rsid w:val="00C315F3"/>
    <w:rsid w:val="00C318EC"/>
    <w:rsid w:val="00C31C05"/>
    <w:rsid w:val="00C322D6"/>
    <w:rsid w:val="00C329E1"/>
    <w:rsid w:val="00C32C27"/>
    <w:rsid w:val="00C3310F"/>
    <w:rsid w:val="00C331F5"/>
    <w:rsid w:val="00C33206"/>
    <w:rsid w:val="00C3377E"/>
    <w:rsid w:val="00C34E6F"/>
    <w:rsid w:val="00C35E49"/>
    <w:rsid w:val="00C36144"/>
    <w:rsid w:val="00C361A2"/>
    <w:rsid w:val="00C36DF5"/>
    <w:rsid w:val="00C37FBE"/>
    <w:rsid w:val="00C41ED0"/>
    <w:rsid w:val="00C42416"/>
    <w:rsid w:val="00C427DA"/>
    <w:rsid w:val="00C4335B"/>
    <w:rsid w:val="00C4358F"/>
    <w:rsid w:val="00C43688"/>
    <w:rsid w:val="00C43A3A"/>
    <w:rsid w:val="00C43C28"/>
    <w:rsid w:val="00C44CA4"/>
    <w:rsid w:val="00C4593F"/>
    <w:rsid w:val="00C45A2E"/>
    <w:rsid w:val="00C46779"/>
    <w:rsid w:val="00C5004B"/>
    <w:rsid w:val="00C50C7A"/>
    <w:rsid w:val="00C511BC"/>
    <w:rsid w:val="00C513EE"/>
    <w:rsid w:val="00C517A7"/>
    <w:rsid w:val="00C51AE2"/>
    <w:rsid w:val="00C52702"/>
    <w:rsid w:val="00C528FA"/>
    <w:rsid w:val="00C5294A"/>
    <w:rsid w:val="00C52F64"/>
    <w:rsid w:val="00C53213"/>
    <w:rsid w:val="00C53245"/>
    <w:rsid w:val="00C541EB"/>
    <w:rsid w:val="00C54DF8"/>
    <w:rsid w:val="00C550C7"/>
    <w:rsid w:val="00C55C1D"/>
    <w:rsid w:val="00C56D65"/>
    <w:rsid w:val="00C57407"/>
    <w:rsid w:val="00C5754F"/>
    <w:rsid w:val="00C57B16"/>
    <w:rsid w:val="00C60019"/>
    <w:rsid w:val="00C602B3"/>
    <w:rsid w:val="00C615D0"/>
    <w:rsid w:val="00C61937"/>
    <w:rsid w:val="00C61960"/>
    <w:rsid w:val="00C61C55"/>
    <w:rsid w:val="00C6285A"/>
    <w:rsid w:val="00C63D1B"/>
    <w:rsid w:val="00C6445F"/>
    <w:rsid w:val="00C65783"/>
    <w:rsid w:val="00C66825"/>
    <w:rsid w:val="00C6714A"/>
    <w:rsid w:val="00C6734E"/>
    <w:rsid w:val="00C67702"/>
    <w:rsid w:val="00C6788F"/>
    <w:rsid w:val="00C70252"/>
    <w:rsid w:val="00C723B6"/>
    <w:rsid w:val="00C724FE"/>
    <w:rsid w:val="00C72A57"/>
    <w:rsid w:val="00C72C69"/>
    <w:rsid w:val="00C73309"/>
    <w:rsid w:val="00C735C4"/>
    <w:rsid w:val="00C73B44"/>
    <w:rsid w:val="00C742C0"/>
    <w:rsid w:val="00C7434F"/>
    <w:rsid w:val="00C748F1"/>
    <w:rsid w:val="00C74BBE"/>
    <w:rsid w:val="00C75274"/>
    <w:rsid w:val="00C7554D"/>
    <w:rsid w:val="00C769E3"/>
    <w:rsid w:val="00C76EE6"/>
    <w:rsid w:val="00C779F1"/>
    <w:rsid w:val="00C77BE8"/>
    <w:rsid w:val="00C77E0E"/>
    <w:rsid w:val="00C80843"/>
    <w:rsid w:val="00C81129"/>
    <w:rsid w:val="00C81362"/>
    <w:rsid w:val="00C8136A"/>
    <w:rsid w:val="00C81ACB"/>
    <w:rsid w:val="00C83A6C"/>
    <w:rsid w:val="00C83BBF"/>
    <w:rsid w:val="00C83D06"/>
    <w:rsid w:val="00C84A03"/>
    <w:rsid w:val="00C84A3A"/>
    <w:rsid w:val="00C84D68"/>
    <w:rsid w:val="00C85D19"/>
    <w:rsid w:val="00C8696C"/>
    <w:rsid w:val="00C8761B"/>
    <w:rsid w:val="00C876C2"/>
    <w:rsid w:val="00C87BD1"/>
    <w:rsid w:val="00C9199B"/>
    <w:rsid w:val="00C9284E"/>
    <w:rsid w:val="00C92CB7"/>
    <w:rsid w:val="00C937BB"/>
    <w:rsid w:val="00C93AA8"/>
    <w:rsid w:val="00C93F69"/>
    <w:rsid w:val="00C93F8D"/>
    <w:rsid w:val="00C947F4"/>
    <w:rsid w:val="00C95E13"/>
    <w:rsid w:val="00C977FC"/>
    <w:rsid w:val="00C97EB4"/>
    <w:rsid w:val="00C97F00"/>
    <w:rsid w:val="00CA049D"/>
    <w:rsid w:val="00CA0E0B"/>
    <w:rsid w:val="00CA1B07"/>
    <w:rsid w:val="00CA22CC"/>
    <w:rsid w:val="00CA23CE"/>
    <w:rsid w:val="00CA28B2"/>
    <w:rsid w:val="00CA29A3"/>
    <w:rsid w:val="00CA2D0C"/>
    <w:rsid w:val="00CA43BF"/>
    <w:rsid w:val="00CA4D61"/>
    <w:rsid w:val="00CA582A"/>
    <w:rsid w:val="00CA5CDE"/>
    <w:rsid w:val="00CA6AEF"/>
    <w:rsid w:val="00CA74A2"/>
    <w:rsid w:val="00CA76CE"/>
    <w:rsid w:val="00CA7BC1"/>
    <w:rsid w:val="00CB0844"/>
    <w:rsid w:val="00CB0907"/>
    <w:rsid w:val="00CB3727"/>
    <w:rsid w:val="00CB4965"/>
    <w:rsid w:val="00CB6605"/>
    <w:rsid w:val="00CB6B0C"/>
    <w:rsid w:val="00CB7711"/>
    <w:rsid w:val="00CB7D2E"/>
    <w:rsid w:val="00CB7DD0"/>
    <w:rsid w:val="00CC0485"/>
    <w:rsid w:val="00CC0CB1"/>
    <w:rsid w:val="00CC298E"/>
    <w:rsid w:val="00CC2ABD"/>
    <w:rsid w:val="00CC33F3"/>
    <w:rsid w:val="00CC4714"/>
    <w:rsid w:val="00CC4959"/>
    <w:rsid w:val="00CC5FDD"/>
    <w:rsid w:val="00CC6109"/>
    <w:rsid w:val="00CC6186"/>
    <w:rsid w:val="00CC6872"/>
    <w:rsid w:val="00CD04A1"/>
    <w:rsid w:val="00CD08F8"/>
    <w:rsid w:val="00CD0B1B"/>
    <w:rsid w:val="00CD0F76"/>
    <w:rsid w:val="00CD0F84"/>
    <w:rsid w:val="00CD24EB"/>
    <w:rsid w:val="00CD3ACC"/>
    <w:rsid w:val="00CD4336"/>
    <w:rsid w:val="00CD49C8"/>
    <w:rsid w:val="00CD514A"/>
    <w:rsid w:val="00CD538D"/>
    <w:rsid w:val="00CD5B09"/>
    <w:rsid w:val="00CD5F09"/>
    <w:rsid w:val="00CD6806"/>
    <w:rsid w:val="00CD6D1F"/>
    <w:rsid w:val="00CD70C2"/>
    <w:rsid w:val="00CD7FBE"/>
    <w:rsid w:val="00CE09BE"/>
    <w:rsid w:val="00CE1339"/>
    <w:rsid w:val="00CE16A0"/>
    <w:rsid w:val="00CE2D99"/>
    <w:rsid w:val="00CE3336"/>
    <w:rsid w:val="00CE33F1"/>
    <w:rsid w:val="00CE3633"/>
    <w:rsid w:val="00CE3832"/>
    <w:rsid w:val="00CE3E93"/>
    <w:rsid w:val="00CE4626"/>
    <w:rsid w:val="00CE5FE1"/>
    <w:rsid w:val="00CE7AFF"/>
    <w:rsid w:val="00CE7B8D"/>
    <w:rsid w:val="00CF152A"/>
    <w:rsid w:val="00CF16F1"/>
    <w:rsid w:val="00CF1799"/>
    <w:rsid w:val="00CF1E80"/>
    <w:rsid w:val="00CF221D"/>
    <w:rsid w:val="00CF24C9"/>
    <w:rsid w:val="00CF25D8"/>
    <w:rsid w:val="00CF26B6"/>
    <w:rsid w:val="00CF2B85"/>
    <w:rsid w:val="00CF3AB9"/>
    <w:rsid w:val="00CF42A1"/>
    <w:rsid w:val="00CF4F92"/>
    <w:rsid w:val="00CF52E9"/>
    <w:rsid w:val="00CF55F4"/>
    <w:rsid w:val="00CF7290"/>
    <w:rsid w:val="00CF763F"/>
    <w:rsid w:val="00CF7C88"/>
    <w:rsid w:val="00D006BE"/>
    <w:rsid w:val="00D0099D"/>
    <w:rsid w:val="00D0140B"/>
    <w:rsid w:val="00D02046"/>
    <w:rsid w:val="00D021CE"/>
    <w:rsid w:val="00D03086"/>
    <w:rsid w:val="00D03B35"/>
    <w:rsid w:val="00D03F70"/>
    <w:rsid w:val="00D04A24"/>
    <w:rsid w:val="00D04BBF"/>
    <w:rsid w:val="00D055DF"/>
    <w:rsid w:val="00D07129"/>
    <w:rsid w:val="00D10303"/>
    <w:rsid w:val="00D108E0"/>
    <w:rsid w:val="00D108FD"/>
    <w:rsid w:val="00D109A7"/>
    <w:rsid w:val="00D10B6D"/>
    <w:rsid w:val="00D11B86"/>
    <w:rsid w:val="00D122D1"/>
    <w:rsid w:val="00D1231D"/>
    <w:rsid w:val="00D12A4E"/>
    <w:rsid w:val="00D12C1A"/>
    <w:rsid w:val="00D13556"/>
    <w:rsid w:val="00D135C9"/>
    <w:rsid w:val="00D17243"/>
    <w:rsid w:val="00D172DE"/>
    <w:rsid w:val="00D17476"/>
    <w:rsid w:val="00D2045D"/>
    <w:rsid w:val="00D20EE1"/>
    <w:rsid w:val="00D20EFD"/>
    <w:rsid w:val="00D2117D"/>
    <w:rsid w:val="00D21D33"/>
    <w:rsid w:val="00D23330"/>
    <w:rsid w:val="00D23831"/>
    <w:rsid w:val="00D23DDC"/>
    <w:rsid w:val="00D23EAE"/>
    <w:rsid w:val="00D246D2"/>
    <w:rsid w:val="00D24F8E"/>
    <w:rsid w:val="00D2523F"/>
    <w:rsid w:val="00D272D7"/>
    <w:rsid w:val="00D30077"/>
    <w:rsid w:val="00D306EA"/>
    <w:rsid w:val="00D30B5E"/>
    <w:rsid w:val="00D312EC"/>
    <w:rsid w:val="00D32333"/>
    <w:rsid w:val="00D328D0"/>
    <w:rsid w:val="00D333D3"/>
    <w:rsid w:val="00D33670"/>
    <w:rsid w:val="00D33968"/>
    <w:rsid w:val="00D33A21"/>
    <w:rsid w:val="00D33B8A"/>
    <w:rsid w:val="00D34C7B"/>
    <w:rsid w:val="00D35173"/>
    <w:rsid w:val="00D35C19"/>
    <w:rsid w:val="00D36178"/>
    <w:rsid w:val="00D37D87"/>
    <w:rsid w:val="00D40CCB"/>
    <w:rsid w:val="00D41F8A"/>
    <w:rsid w:val="00D4247D"/>
    <w:rsid w:val="00D438D9"/>
    <w:rsid w:val="00D44366"/>
    <w:rsid w:val="00D4486E"/>
    <w:rsid w:val="00D44B4C"/>
    <w:rsid w:val="00D47F3A"/>
    <w:rsid w:val="00D500C0"/>
    <w:rsid w:val="00D512EC"/>
    <w:rsid w:val="00D535F9"/>
    <w:rsid w:val="00D54589"/>
    <w:rsid w:val="00D552BE"/>
    <w:rsid w:val="00D55931"/>
    <w:rsid w:val="00D566CE"/>
    <w:rsid w:val="00D56933"/>
    <w:rsid w:val="00D569D3"/>
    <w:rsid w:val="00D57971"/>
    <w:rsid w:val="00D60049"/>
    <w:rsid w:val="00D603CA"/>
    <w:rsid w:val="00D613AC"/>
    <w:rsid w:val="00D62517"/>
    <w:rsid w:val="00D62BE0"/>
    <w:rsid w:val="00D65125"/>
    <w:rsid w:val="00D658EA"/>
    <w:rsid w:val="00D659A8"/>
    <w:rsid w:val="00D65E8D"/>
    <w:rsid w:val="00D668DA"/>
    <w:rsid w:val="00D66E3B"/>
    <w:rsid w:val="00D6791C"/>
    <w:rsid w:val="00D67923"/>
    <w:rsid w:val="00D70250"/>
    <w:rsid w:val="00D71D9A"/>
    <w:rsid w:val="00D72692"/>
    <w:rsid w:val="00D72DF9"/>
    <w:rsid w:val="00D72E4C"/>
    <w:rsid w:val="00D73C45"/>
    <w:rsid w:val="00D73FDA"/>
    <w:rsid w:val="00D749B2"/>
    <w:rsid w:val="00D775DF"/>
    <w:rsid w:val="00D778CC"/>
    <w:rsid w:val="00D8142B"/>
    <w:rsid w:val="00D81E20"/>
    <w:rsid w:val="00D825ED"/>
    <w:rsid w:val="00D827E1"/>
    <w:rsid w:val="00D82B77"/>
    <w:rsid w:val="00D8345B"/>
    <w:rsid w:val="00D83491"/>
    <w:rsid w:val="00D835B7"/>
    <w:rsid w:val="00D837CD"/>
    <w:rsid w:val="00D83D84"/>
    <w:rsid w:val="00D83F17"/>
    <w:rsid w:val="00D84458"/>
    <w:rsid w:val="00D84A62"/>
    <w:rsid w:val="00D84B6C"/>
    <w:rsid w:val="00D8513D"/>
    <w:rsid w:val="00D85809"/>
    <w:rsid w:val="00D8603D"/>
    <w:rsid w:val="00D86432"/>
    <w:rsid w:val="00D8691E"/>
    <w:rsid w:val="00D86989"/>
    <w:rsid w:val="00D873C3"/>
    <w:rsid w:val="00D8766C"/>
    <w:rsid w:val="00D90356"/>
    <w:rsid w:val="00D90863"/>
    <w:rsid w:val="00D9167A"/>
    <w:rsid w:val="00D91E6E"/>
    <w:rsid w:val="00D93268"/>
    <w:rsid w:val="00D939E9"/>
    <w:rsid w:val="00D945FD"/>
    <w:rsid w:val="00D95D2D"/>
    <w:rsid w:val="00D96D00"/>
    <w:rsid w:val="00D96DCC"/>
    <w:rsid w:val="00D96ECE"/>
    <w:rsid w:val="00D96FFA"/>
    <w:rsid w:val="00D97089"/>
    <w:rsid w:val="00D97169"/>
    <w:rsid w:val="00D9734A"/>
    <w:rsid w:val="00DA0A0C"/>
    <w:rsid w:val="00DA0B89"/>
    <w:rsid w:val="00DA2613"/>
    <w:rsid w:val="00DA2B45"/>
    <w:rsid w:val="00DA3561"/>
    <w:rsid w:val="00DA3679"/>
    <w:rsid w:val="00DA38CB"/>
    <w:rsid w:val="00DA49C6"/>
    <w:rsid w:val="00DA4EAE"/>
    <w:rsid w:val="00DA5000"/>
    <w:rsid w:val="00DA5351"/>
    <w:rsid w:val="00DA580D"/>
    <w:rsid w:val="00DA755B"/>
    <w:rsid w:val="00DB0389"/>
    <w:rsid w:val="00DB05E8"/>
    <w:rsid w:val="00DB0740"/>
    <w:rsid w:val="00DB0BC1"/>
    <w:rsid w:val="00DB3F53"/>
    <w:rsid w:val="00DB4058"/>
    <w:rsid w:val="00DB40C2"/>
    <w:rsid w:val="00DB4A1E"/>
    <w:rsid w:val="00DB4E95"/>
    <w:rsid w:val="00DB5892"/>
    <w:rsid w:val="00DB5D0B"/>
    <w:rsid w:val="00DB7171"/>
    <w:rsid w:val="00DB71F4"/>
    <w:rsid w:val="00DC00C6"/>
    <w:rsid w:val="00DC086E"/>
    <w:rsid w:val="00DC08C4"/>
    <w:rsid w:val="00DC1E71"/>
    <w:rsid w:val="00DC2884"/>
    <w:rsid w:val="00DC2B31"/>
    <w:rsid w:val="00DC361B"/>
    <w:rsid w:val="00DC3BDA"/>
    <w:rsid w:val="00DC5319"/>
    <w:rsid w:val="00DC541D"/>
    <w:rsid w:val="00DC59F6"/>
    <w:rsid w:val="00DC5BA4"/>
    <w:rsid w:val="00DC6C66"/>
    <w:rsid w:val="00DC6D7A"/>
    <w:rsid w:val="00DC707B"/>
    <w:rsid w:val="00DC70A8"/>
    <w:rsid w:val="00DC71E3"/>
    <w:rsid w:val="00DC7724"/>
    <w:rsid w:val="00DD01D0"/>
    <w:rsid w:val="00DD041F"/>
    <w:rsid w:val="00DD1B32"/>
    <w:rsid w:val="00DD1D7F"/>
    <w:rsid w:val="00DD1E47"/>
    <w:rsid w:val="00DD203D"/>
    <w:rsid w:val="00DD3964"/>
    <w:rsid w:val="00DD43C2"/>
    <w:rsid w:val="00DD4D1E"/>
    <w:rsid w:val="00DD54FD"/>
    <w:rsid w:val="00DD592A"/>
    <w:rsid w:val="00DD61E6"/>
    <w:rsid w:val="00DD6519"/>
    <w:rsid w:val="00DD6BA3"/>
    <w:rsid w:val="00DE1972"/>
    <w:rsid w:val="00DE1C76"/>
    <w:rsid w:val="00DE1D1B"/>
    <w:rsid w:val="00DE2216"/>
    <w:rsid w:val="00DE2A8C"/>
    <w:rsid w:val="00DE3620"/>
    <w:rsid w:val="00DE48BD"/>
    <w:rsid w:val="00DE514C"/>
    <w:rsid w:val="00DE565F"/>
    <w:rsid w:val="00DE601E"/>
    <w:rsid w:val="00DE6B47"/>
    <w:rsid w:val="00DE6C7E"/>
    <w:rsid w:val="00DF0C53"/>
    <w:rsid w:val="00DF1337"/>
    <w:rsid w:val="00DF1E89"/>
    <w:rsid w:val="00DF220A"/>
    <w:rsid w:val="00DF23C9"/>
    <w:rsid w:val="00DF2642"/>
    <w:rsid w:val="00DF2932"/>
    <w:rsid w:val="00DF29CF"/>
    <w:rsid w:val="00DF3559"/>
    <w:rsid w:val="00DF3B0C"/>
    <w:rsid w:val="00DF3D26"/>
    <w:rsid w:val="00DF50F2"/>
    <w:rsid w:val="00DF529D"/>
    <w:rsid w:val="00DF5363"/>
    <w:rsid w:val="00DF53A1"/>
    <w:rsid w:val="00DF59FA"/>
    <w:rsid w:val="00DF5D19"/>
    <w:rsid w:val="00DF5E63"/>
    <w:rsid w:val="00DF78DF"/>
    <w:rsid w:val="00DF7F16"/>
    <w:rsid w:val="00E01ABE"/>
    <w:rsid w:val="00E02900"/>
    <w:rsid w:val="00E02BE3"/>
    <w:rsid w:val="00E0357D"/>
    <w:rsid w:val="00E03B94"/>
    <w:rsid w:val="00E0429E"/>
    <w:rsid w:val="00E0463B"/>
    <w:rsid w:val="00E04917"/>
    <w:rsid w:val="00E04BA4"/>
    <w:rsid w:val="00E06F36"/>
    <w:rsid w:val="00E07BC5"/>
    <w:rsid w:val="00E1019E"/>
    <w:rsid w:val="00E1180B"/>
    <w:rsid w:val="00E12358"/>
    <w:rsid w:val="00E1294B"/>
    <w:rsid w:val="00E12DEB"/>
    <w:rsid w:val="00E135CB"/>
    <w:rsid w:val="00E14748"/>
    <w:rsid w:val="00E153C5"/>
    <w:rsid w:val="00E15B55"/>
    <w:rsid w:val="00E16783"/>
    <w:rsid w:val="00E17149"/>
    <w:rsid w:val="00E17F81"/>
    <w:rsid w:val="00E20692"/>
    <w:rsid w:val="00E20959"/>
    <w:rsid w:val="00E218CF"/>
    <w:rsid w:val="00E23BA5"/>
    <w:rsid w:val="00E25000"/>
    <w:rsid w:val="00E2547E"/>
    <w:rsid w:val="00E25712"/>
    <w:rsid w:val="00E25CA7"/>
    <w:rsid w:val="00E26657"/>
    <w:rsid w:val="00E279C1"/>
    <w:rsid w:val="00E30CA8"/>
    <w:rsid w:val="00E30E34"/>
    <w:rsid w:val="00E3112E"/>
    <w:rsid w:val="00E31458"/>
    <w:rsid w:val="00E31EE3"/>
    <w:rsid w:val="00E33D2E"/>
    <w:rsid w:val="00E3461C"/>
    <w:rsid w:val="00E3490D"/>
    <w:rsid w:val="00E36697"/>
    <w:rsid w:val="00E372DE"/>
    <w:rsid w:val="00E378EB"/>
    <w:rsid w:val="00E400D5"/>
    <w:rsid w:val="00E411A4"/>
    <w:rsid w:val="00E41425"/>
    <w:rsid w:val="00E417F4"/>
    <w:rsid w:val="00E41ABF"/>
    <w:rsid w:val="00E41B0A"/>
    <w:rsid w:val="00E41D9C"/>
    <w:rsid w:val="00E4244E"/>
    <w:rsid w:val="00E42E2E"/>
    <w:rsid w:val="00E42F7B"/>
    <w:rsid w:val="00E4310D"/>
    <w:rsid w:val="00E43180"/>
    <w:rsid w:val="00E431B8"/>
    <w:rsid w:val="00E43F0C"/>
    <w:rsid w:val="00E44810"/>
    <w:rsid w:val="00E44E6E"/>
    <w:rsid w:val="00E459E3"/>
    <w:rsid w:val="00E47ED6"/>
    <w:rsid w:val="00E50B25"/>
    <w:rsid w:val="00E511DE"/>
    <w:rsid w:val="00E51804"/>
    <w:rsid w:val="00E52250"/>
    <w:rsid w:val="00E52EE1"/>
    <w:rsid w:val="00E53DC0"/>
    <w:rsid w:val="00E53F55"/>
    <w:rsid w:val="00E55388"/>
    <w:rsid w:val="00E5642F"/>
    <w:rsid w:val="00E57120"/>
    <w:rsid w:val="00E57280"/>
    <w:rsid w:val="00E60AE1"/>
    <w:rsid w:val="00E61350"/>
    <w:rsid w:val="00E61E32"/>
    <w:rsid w:val="00E61F09"/>
    <w:rsid w:val="00E622F9"/>
    <w:rsid w:val="00E633B5"/>
    <w:rsid w:val="00E63912"/>
    <w:rsid w:val="00E64C96"/>
    <w:rsid w:val="00E65590"/>
    <w:rsid w:val="00E66854"/>
    <w:rsid w:val="00E66E87"/>
    <w:rsid w:val="00E70421"/>
    <w:rsid w:val="00E7318D"/>
    <w:rsid w:val="00E7494D"/>
    <w:rsid w:val="00E7499F"/>
    <w:rsid w:val="00E76FC0"/>
    <w:rsid w:val="00E77923"/>
    <w:rsid w:val="00E80152"/>
    <w:rsid w:val="00E8018E"/>
    <w:rsid w:val="00E80475"/>
    <w:rsid w:val="00E81681"/>
    <w:rsid w:val="00E82502"/>
    <w:rsid w:val="00E82599"/>
    <w:rsid w:val="00E82BC9"/>
    <w:rsid w:val="00E82FC7"/>
    <w:rsid w:val="00E83445"/>
    <w:rsid w:val="00E845E9"/>
    <w:rsid w:val="00E8510B"/>
    <w:rsid w:val="00E85268"/>
    <w:rsid w:val="00E859EE"/>
    <w:rsid w:val="00E86056"/>
    <w:rsid w:val="00E864FE"/>
    <w:rsid w:val="00E86508"/>
    <w:rsid w:val="00E901EB"/>
    <w:rsid w:val="00E91DAF"/>
    <w:rsid w:val="00E9252F"/>
    <w:rsid w:val="00E929B1"/>
    <w:rsid w:val="00E936E0"/>
    <w:rsid w:val="00E94C65"/>
    <w:rsid w:val="00E95A29"/>
    <w:rsid w:val="00E9651C"/>
    <w:rsid w:val="00E96A50"/>
    <w:rsid w:val="00E97E21"/>
    <w:rsid w:val="00EA0074"/>
    <w:rsid w:val="00EA1D5F"/>
    <w:rsid w:val="00EA3232"/>
    <w:rsid w:val="00EA324F"/>
    <w:rsid w:val="00EA48A3"/>
    <w:rsid w:val="00EA4F9C"/>
    <w:rsid w:val="00EA4FA8"/>
    <w:rsid w:val="00EA5B64"/>
    <w:rsid w:val="00EA5D54"/>
    <w:rsid w:val="00EA623B"/>
    <w:rsid w:val="00EA74C7"/>
    <w:rsid w:val="00EA79A8"/>
    <w:rsid w:val="00EB0BD2"/>
    <w:rsid w:val="00EB1EE0"/>
    <w:rsid w:val="00EB293F"/>
    <w:rsid w:val="00EB33CC"/>
    <w:rsid w:val="00EB3CEA"/>
    <w:rsid w:val="00EB3F01"/>
    <w:rsid w:val="00EB445B"/>
    <w:rsid w:val="00EB45D1"/>
    <w:rsid w:val="00EB4601"/>
    <w:rsid w:val="00EB46B1"/>
    <w:rsid w:val="00EB4B49"/>
    <w:rsid w:val="00EB4CA9"/>
    <w:rsid w:val="00EB63E7"/>
    <w:rsid w:val="00EB65E4"/>
    <w:rsid w:val="00EB66C1"/>
    <w:rsid w:val="00EB697D"/>
    <w:rsid w:val="00EB7C09"/>
    <w:rsid w:val="00EB7E29"/>
    <w:rsid w:val="00EB7E7D"/>
    <w:rsid w:val="00EC0118"/>
    <w:rsid w:val="00EC0219"/>
    <w:rsid w:val="00EC0663"/>
    <w:rsid w:val="00EC0D8F"/>
    <w:rsid w:val="00EC0F17"/>
    <w:rsid w:val="00EC11AF"/>
    <w:rsid w:val="00EC251E"/>
    <w:rsid w:val="00EC3AF7"/>
    <w:rsid w:val="00EC3BFC"/>
    <w:rsid w:val="00EC3C60"/>
    <w:rsid w:val="00EC432B"/>
    <w:rsid w:val="00EC49A6"/>
    <w:rsid w:val="00EC6B5F"/>
    <w:rsid w:val="00EC6C91"/>
    <w:rsid w:val="00EC7046"/>
    <w:rsid w:val="00EC794A"/>
    <w:rsid w:val="00EC7A22"/>
    <w:rsid w:val="00EC7D1D"/>
    <w:rsid w:val="00ED0FD5"/>
    <w:rsid w:val="00ED23A6"/>
    <w:rsid w:val="00ED2FC0"/>
    <w:rsid w:val="00ED478F"/>
    <w:rsid w:val="00ED4895"/>
    <w:rsid w:val="00ED4CD7"/>
    <w:rsid w:val="00ED5259"/>
    <w:rsid w:val="00ED52EE"/>
    <w:rsid w:val="00ED6C66"/>
    <w:rsid w:val="00ED78FE"/>
    <w:rsid w:val="00EE07AC"/>
    <w:rsid w:val="00EE0801"/>
    <w:rsid w:val="00EE2115"/>
    <w:rsid w:val="00EE2678"/>
    <w:rsid w:val="00EE27A5"/>
    <w:rsid w:val="00EE3327"/>
    <w:rsid w:val="00EE3BAB"/>
    <w:rsid w:val="00EE3D8B"/>
    <w:rsid w:val="00EE3E3E"/>
    <w:rsid w:val="00EE6327"/>
    <w:rsid w:val="00EE73D5"/>
    <w:rsid w:val="00EF0520"/>
    <w:rsid w:val="00EF0E22"/>
    <w:rsid w:val="00EF22A2"/>
    <w:rsid w:val="00EF3559"/>
    <w:rsid w:val="00EF5405"/>
    <w:rsid w:val="00EF559E"/>
    <w:rsid w:val="00EF5814"/>
    <w:rsid w:val="00EF7F1C"/>
    <w:rsid w:val="00F000D8"/>
    <w:rsid w:val="00F003AF"/>
    <w:rsid w:val="00F00411"/>
    <w:rsid w:val="00F00E63"/>
    <w:rsid w:val="00F010FA"/>
    <w:rsid w:val="00F039CC"/>
    <w:rsid w:val="00F04230"/>
    <w:rsid w:val="00F045FC"/>
    <w:rsid w:val="00F04B6C"/>
    <w:rsid w:val="00F04D1A"/>
    <w:rsid w:val="00F052CE"/>
    <w:rsid w:val="00F06B96"/>
    <w:rsid w:val="00F06ED8"/>
    <w:rsid w:val="00F074AB"/>
    <w:rsid w:val="00F0780C"/>
    <w:rsid w:val="00F07832"/>
    <w:rsid w:val="00F07F92"/>
    <w:rsid w:val="00F10473"/>
    <w:rsid w:val="00F111A6"/>
    <w:rsid w:val="00F12327"/>
    <w:rsid w:val="00F1287E"/>
    <w:rsid w:val="00F12FE0"/>
    <w:rsid w:val="00F130F1"/>
    <w:rsid w:val="00F13569"/>
    <w:rsid w:val="00F13C0A"/>
    <w:rsid w:val="00F1498E"/>
    <w:rsid w:val="00F14CA5"/>
    <w:rsid w:val="00F14D79"/>
    <w:rsid w:val="00F152F9"/>
    <w:rsid w:val="00F165AE"/>
    <w:rsid w:val="00F20050"/>
    <w:rsid w:val="00F200F3"/>
    <w:rsid w:val="00F2013B"/>
    <w:rsid w:val="00F20496"/>
    <w:rsid w:val="00F20CB6"/>
    <w:rsid w:val="00F20F9D"/>
    <w:rsid w:val="00F21CF8"/>
    <w:rsid w:val="00F21E42"/>
    <w:rsid w:val="00F21F88"/>
    <w:rsid w:val="00F22683"/>
    <w:rsid w:val="00F230B2"/>
    <w:rsid w:val="00F231FB"/>
    <w:rsid w:val="00F24F90"/>
    <w:rsid w:val="00F24F9F"/>
    <w:rsid w:val="00F256A5"/>
    <w:rsid w:val="00F26159"/>
    <w:rsid w:val="00F264E3"/>
    <w:rsid w:val="00F26B7A"/>
    <w:rsid w:val="00F26D52"/>
    <w:rsid w:val="00F26F44"/>
    <w:rsid w:val="00F27224"/>
    <w:rsid w:val="00F27CD5"/>
    <w:rsid w:val="00F308E2"/>
    <w:rsid w:val="00F30C65"/>
    <w:rsid w:val="00F3137D"/>
    <w:rsid w:val="00F31413"/>
    <w:rsid w:val="00F333EE"/>
    <w:rsid w:val="00F358E8"/>
    <w:rsid w:val="00F3614D"/>
    <w:rsid w:val="00F36719"/>
    <w:rsid w:val="00F3758C"/>
    <w:rsid w:val="00F37B85"/>
    <w:rsid w:val="00F37CD7"/>
    <w:rsid w:val="00F37DCC"/>
    <w:rsid w:val="00F400AB"/>
    <w:rsid w:val="00F402CD"/>
    <w:rsid w:val="00F4168E"/>
    <w:rsid w:val="00F41B03"/>
    <w:rsid w:val="00F4223F"/>
    <w:rsid w:val="00F42455"/>
    <w:rsid w:val="00F43025"/>
    <w:rsid w:val="00F43D17"/>
    <w:rsid w:val="00F45BDB"/>
    <w:rsid w:val="00F45D6F"/>
    <w:rsid w:val="00F465D0"/>
    <w:rsid w:val="00F4666D"/>
    <w:rsid w:val="00F46E45"/>
    <w:rsid w:val="00F500D5"/>
    <w:rsid w:val="00F5011A"/>
    <w:rsid w:val="00F50AE7"/>
    <w:rsid w:val="00F521CD"/>
    <w:rsid w:val="00F525C5"/>
    <w:rsid w:val="00F5277A"/>
    <w:rsid w:val="00F532F9"/>
    <w:rsid w:val="00F53910"/>
    <w:rsid w:val="00F54E08"/>
    <w:rsid w:val="00F54E8E"/>
    <w:rsid w:val="00F553F1"/>
    <w:rsid w:val="00F55D13"/>
    <w:rsid w:val="00F576C3"/>
    <w:rsid w:val="00F57822"/>
    <w:rsid w:val="00F5788C"/>
    <w:rsid w:val="00F60234"/>
    <w:rsid w:val="00F60EB7"/>
    <w:rsid w:val="00F62A7E"/>
    <w:rsid w:val="00F62D18"/>
    <w:rsid w:val="00F63B67"/>
    <w:rsid w:val="00F63C5B"/>
    <w:rsid w:val="00F64B93"/>
    <w:rsid w:val="00F65330"/>
    <w:rsid w:val="00F65E4B"/>
    <w:rsid w:val="00F667B9"/>
    <w:rsid w:val="00F66E15"/>
    <w:rsid w:val="00F67504"/>
    <w:rsid w:val="00F67699"/>
    <w:rsid w:val="00F70015"/>
    <w:rsid w:val="00F70542"/>
    <w:rsid w:val="00F705BC"/>
    <w:rsid w:val="00F711FE"/>
    <w:rsid w:val="00F71341"/>
    <w:rsid w:val="00F71642"/>
    <w:rsid w:val="00F719C9"/>
    <w:rsid w:val="00F71B54"/>
    <w:rsid w:val="00F732DA"/>
    <w:rsid w:val="00F738A9"/>
    <w:rsid w:val="00F77220"/>
    <w:rsid w:val="00F77C8E"/>
    <w:rsid w:val="00F808DC"/>
    <w:rsid w:val="00F80DD8"/>
    <w:rsid w:val="00F815C1"/>
    <w:rsid w:val="00F82B80"/>
    <w:rsid w:val="00F832F6"/>
    <w:rsid w:val="00F83858"/>
    <w:rsid w:val="00F8386E"/>
    <w:rsid w:val="00F84E70"/>
    <w:rsid w:val="00F858E3"/>
    <w:rsid w:val="00F85D77"/>
    <w:rsid w:val="00F86066"/>
    <w:rsid w:val="00F87B08"/>
    <w:rsid w:val="00F87C8B"/>
    <w:rsid w:val="00F90EAB"/>
    <w:rsid w:val="00F91D00"/>
    <w:rsid w:val="00F92D74"/>
    <w:rsid w:val="00F9314E"/>
    <w:rsid w:val="00F931A7"/>
    <w:rsid w:val="00F933B6"/>
    <w:rsid w:val="00F938F6"/>
    <w:rsid w:val="00F94D59"/>
    <w:rsid w:val="00F95172"/>
    <w:rsid w:val="00F95777"/>
    <w:rsid w:val="00F95995"/>
    <w:rsid w:val="00F95E39"/>
    <w:rsid w:val="00F96AE4"/>
    <w:rsid w:val="00F97057"/>
    <w:rsid w:val="00FA03EF"/>
    <w:rsid w:val="00FA11BD"/>
    <w:rsid w:val="00FA1309"/>
    <w:rsid w:val="00FA1618"/>
    <w:rsid w:val="00FA21AD"/>
    <w:rsid w:val="00FA274B"/>
    <w:rsid w:val="00FA29C5"/>
    <w:rsid w:val="00FA3996"/>
    <w:rsid w:val="00FA3A04"/>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2CD7"/>
    <w:rsid w:val="00FB3D3F"/>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441E"/>
    <w:rsid w:val="00FD4D93"/>
    <w:rsid w:val="00FD536A"/>
    <w:rsid w:val="00FD611C"/>
    <w:rsid w:val="00FD7497"/>
    <w:rsid w:val="00FD765D"/>
    <w:rsid w:val="00FE0507"/>
    <w:rsid w:val="00FE114B"/>
    <w:rsid w:val="00FE13E5"/>
    <w:rsid w:val="00FE1661"/>
    <w:rsid w:val="00FE34C3"/>
    <w:rsid w:val="00FE39DA"/>
    <w:rsid w:val="00FE39F4"/>
    <w:rsid w:val="00FE3CDC"/>
    <w:rsid w:val="00FE3EC6"/>
    <w:rsid w:val="00FE490C"/>
    <w:rsid w:val="00FE4D24"/>
    <w:rsid w:val="00FE620F"/>
    <w:rsid w:val="00FE6304"/>
    <w:rsid w:val="00FE7E2A"/>
    <w:rsid w:val="00FF016D"/>
    <w:rsid w:val="00FF035E"/>
    <w:rsid w:val="00FF0B7E"/>
    <w:rsid w:val="00FF257C"/>
    <w:rsid w:val="00FF2A63"/>
    <w:rsid w:val="00FF2DCC"/>
    <w:rsid w:val="00FF432A"/>
    <w:rsid w:val="00FF50BB"/>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1"/>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1"/>
      </w:numPr>
      <w:spacing w:before="240" w:after="60"/>
      <w:outlineLvl w:val="2"/>
    </w:pPr>
    <w:rPr>
      <w:b/>
    </w:rPr>
  </w:style>
  <w:style w:type="paragraph" w:styleId="Heading4">
    <w:name w:val="heading 4"/>
    <w:basedOn w:val="Normal"/>
    <w:next w:val="Normal"/>
    <w:locked/>
    <w:rsid w:val="00FB5721"/>
    <w:pPr>
      <w:keepNext/>
      <w:widowControl w:val="0"/>
      <w:numPr>
        <w:ilvl w:val="3"/>
        <w:numId w:val="1"/>
      </w:numPr>
      <w:spacing w:before="240"/>
      <w:jc w:val="left"/>
      <w:outlineLvl w:val="3"/>
    </w:pPr>
    <w:rPr>
      <w:b/>
      <w:bCs/>
      <w:szCs w:val="22"/>
    </w:rPr>
  </w:style>
  <w:style w:type="paragraph" w:styleId="Heading5">
    <w:name w:val="heading 5"/>
    <w:basedOn w:val="Normal"/>
    <w:next w:val="Normal"/>
    <w:qFormat/>
    <w:rsid w:val="00427D10"/>
    <w:pPr>
      <w:numPr>
        <w:numId w:val="2"/>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1"/>
      </w:numPr>
      <w:spacing w:after="60"/>
      <w:outlineLvl w:val="6"/>
    </w:pPr>
    <w:rPr>
      <w:rFonts w:ascii="CG Times (W1)" w:hAnsi="CG Times (W1)"/>
      <w:i/>
    </w:rPr>
  </w:style>
  <w:style w:type="paragraph" w:styleId="Heading8">
    <w:name w:val="heading 8"/>
    <w:basedOn w:val="Normal"/>
    <w:next w:val="Normal"/>
    <w:locked/>
    <w:pPr>
      <w:widowControl w:val="0"/>
      <w:numPr>
        <w:ilvl w:val="7"/>
        <w:numId w:val="1"/>
      </w:numPr>
      <w:spacing w:after="60"/>
      <w:outlineLvl w:val="7"/>
    </w:pPr>
    <w:rPr>
      <w:rFonts w:ascii="CG Times (W1)" w:hAnsi="CG Times (W1)"/>
      <w:i/>
    </w:rPr>
  </w:style>
  <w:style w:type="paragraph" w:styleId="Heading9">
    <w:name w:val="heading 9"/>
    <w:basedOn w:val="Normal"/>
    <w:next w:val="Normal"/>
    <w:locked/>
    <w:pPr>
      <w:widowControl w:val="0"/>
      <w:numPr>
        <w:ilvl w:val="8"/>
        <w:numId w:val="1"/>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kern w:val="28"/>
      <w:sz w:val="32"/>
      <w:szCs w:val="32"/>
      <w:lang w:val="en-US" w:eastAsia="en-US"/>
    </w:rPr>
  </w:style>
  <w:style w:type="character" w:customStyle="1" w:styleId="Heading2Char">
    <w:name w:val="Heading 2 Char"/>
    <w:basedOn w:val="DefaultParagraphFont"/>
    <w:link w:val="Heading2"/>
    <w:rsid w:val="003B6C88"/>
    <w:rPr>
      <w:rFonts w:ascii="Palatino Linotype" w:hAnsi="Palatino Linotype"/>
      <w:b/>
      <w:bCs/>
      <w:kern w:val="28"/>
      <w:sz w:val="28"/>
      <w:szCs w:val="28"/>
      <w:lang w:val="en-US" w:eastAsia="en-US"/>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2"/>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szCs w:val="24"/>
      <w:lang w:val="en-US" w:eastAsia="en-US"/>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3"/>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szCs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 w:type="numbering" w:customStyle="1" w:styleId="CurrentList1">
    <w:name w:val="Current List1"/>
    <w:uiPriority w:val="99"/>
    <w:rsid w:val="00AC20FD"/>
    <w:pPr>
      <w:numPr>
        <w:numId w:val="4"/>
      </w:numPr>
    </w:pPr>
  </w:style>
  <w:style w:type="paragraph" w:styleId="NormalWeb">
    <w:name w:val="Normal (Web)"/>
    <w:basedOn w:val="Normal"/>
    <w:uiPriority w:val="99"/>
    <w:semiHidden/>
    <w:unhideWhenUsed/>
    <w:locked/>
    <w:rsid w:val="00011498"/>
    <w:pPr>
      <w:spacing w:before="100" w:beforeAutospacing="1" w:after="100" w:afterAutospacing="1"/>
      <w:jc w:val="left"/>
    </w:pPr>
    <w:rPr>
      <w:rFonts w:ascii="Times New Roman" w:hAnsi="Times New Roman"/>
    </w:rPr>
  </w:style>
  <w:style w:type="character" w:customStyle="1" w:styleId="apple-converted-space">
    <w:name w:val="apple-converted-space"/>
    <w:basedOn w:val="DefaultParagraphFont"/>
    <w:rsid w:val="00011498"/>
  </w:style>
  <w:style w:type="character" w:customStyle="1" w:styleId="command">
    <w:name w:val="command"/>
    <w:basedOn w:val="DefaultParagraphFont"/>
    <w:rsid w:val="00FB2CD7"/>
  </w:style>
  <w:style w:type="paragraph" w:styleId="HTMLPreformatted">
    <w:name w:val="HTML Preformatted"/>
    <w:basedOn w:val="Normal"/>
    <w:link w:val="HTMLPreformattedChar"/>
    <w:semiHidden/>
    <w:unhideWhenUsed/>
    <w:locked/>
    <w:rsid w:val="00C77BE8"/>
    <w:rPr>
      <w:rFonts w:ascii="Consolas" w:hAnsi="Consolas"/>
      <w:sz w:val="20"/>
      <w:szCs w:val="20"/>
    </w:rPr>
  </w:style>
  <w:style w:type="character" w:customStyle="1" w:styleId="HTMLPreformattedChar">
    <w:name w:val="HTML Preformatted Char"/>
    <w:basedOn w:val="DefaultParagraphFont"/>
    <w:link w:val="HTMLPreformatted"/>
    <w:semiHidden/>
    <w:rsid w:val="00C77BE8"/>
    <w:rPr>
      <w:rFonts w:ascii="Consolas" w:hAnsi="Consolas"/>
      <w:lang w:val="en-US" w:eastAsia="en-US"/>
    </w:rPr>
  </w:style>
  <w:style w:type="character" w:customStyle="1" w:styleId="textlayer--absolute">
    <w:name w:val="textlayer--absolute"/>
    <w:basedOn w:val="DefaultParagraphFont"/>
    <w:rsid w:val="00F0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1636498">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870">
      <w:bodyDiv w:val="1"/>
      <w:marLeft w:val="0"/>
      <w:marRight w:val="0"/>
      <w:marTop w:val="0"/>
      <w:marBottom w:val="0"/>
      <w:divBdr>
        <w:top w:val="none" w:sz="0" w:space="0" w:color="auto"/>
        <w:left w:val="none" w:sz="0" w:space="0" w:color="auto"/>
        <w:bottom w:val="none" w:sz="0" w:space="0" w:color="auto"/>
        <w:right w:val="none" w:sz="0" w:space="0" w:color="auto"/>
      </w:divBdr>
    </w:div>
    <w:div w:id="30227553">
      <w:bodyDiv w:val="1"/>
      <w:marLeft w:val="0"/>
      <w:marRight w:val="0"/>
      <w:marTop w:val="0"/>
      <w:marBottom w:val="0"/>
      <w:divBdr>
        <w:top w:val="none" w:sz="0" w:space="0" w:color="auto"/>
        <w:left w:val="none" w:sz="0" w:space="0" w:color="auto"/>
        <w:bottom w:val="none" w:sz="0" w:space="0" w:color="auto"/>
        <w:right w:val="none" w:sz="0" w:space="0" w:color="auto"/>
      </w:divBdr>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2027442">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2045299">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01247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6022822">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1075597">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0967266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0928167">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566431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4689561">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42628599">
      <w:bodyDiv w:val="1"/>
      <w:marLeft w:val="0"/>
      <w:marRight w:val="0"/>
      <w:marTop w:val="0"/>
      <w:marBottom w:val="0"/>
      <w:divBdr>
        <w:top w:val="none" w:sz="0" w:space="0" w:color="auto"/>
        <w:left w:val="none" w:sz="0" w:space="0" w:color="auto"/>
        <w:bottom w:val="none" w:sz="0" w:space="0" w:color="auto"/>
        <w:right w:val="none" w:sz="0" w:space="0" w:color="auto"/>
      </w:divBdr>
    </w:div>
    <w:div w:id="143395795">
      <w:bodyDiv w:val="1"/>
      <w:marLeft w:val="0"/>
      <w:marRight w:val="0"/>
      <w:marTop w:val="0"/>
      <w:marBottom w:val="0"/>
      <w:divBdr>
        <w:top w:val="none" w:sz="0" w:space="0" w:color="auto"/>
        <w:left w:val="none" w:sz="0" w:space="0" w:color="auto"/>
        <w:bottom w:val="none" w:sz="0" w:space="0" w:color="auto"/>
        <w:right w:val="none" w:sz="0" w:space="0" w:color="auto"/>
      </w:divBdr>
    </w:div>
    <w:div w:id="144274559">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538628">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8545316">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2794526">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0163119">
      <w:bodyDiv w:val="1"/>
      <w:marLeft w:val="0"/>
      <w:marRight w:val="0"/>
      <w:marTop w:val="0"/>
      <w:marBottom w:val="0"/>
      <w:divBdr>
        <w:top w:val="none" w:sz="0" w:space="0" w:color="auto"/>
        <w:left w:val="none" w:sz="0" w:space="0" w:color="auto"/>
        <w:bottom w:val="none" w:sz="0" w:space="0" w:color="auto"/>
        <w:right w:val="none" w:sz="0" w:space="0" w:color="auto"/>
      </w:divBdr>
    </w:div>
    <w:div w:id="230165688">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48125711">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134910">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79309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4130693">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6903450">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19445115">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0466856">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334">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558802">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2595143">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4989824">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599990472">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165261">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2082192">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116119">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6904596">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7116447">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2980281">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6746318">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07036736">
      <w:bodyDiv w:val="1"/>
      <w:marLeft w:val="0"/>
      <w:marRight w:val="0"/>
      <w:marTop w:val="0"/>
      <w:marBottom w:val="0"/>
      <w:divBdr>
        <w:top w:val="none" w:sz="0" w:space="0" w:color="auto"/>
        <w:left w:val="none" w:sz="0" w:space="0" w:color="auto"/>
        <w:bottom w:val="none" w:sz="0" w:space="0" w:color="auto"/>
        <w:right w:val="none" w:sz="0" w:space="0" w:color="auto"/>
      </w:divBdr>
    </w:div>
    <w:div w:id="908422864">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653876">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40683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7737867">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29192720">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2729407">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0332491">
      <w:bodyDiv w:val="1"/>
      <w:marLeft w:val="0"/>
      <w:marRight w:val="0"/>
      <w:marTop w:val="0"/>
      <w:marBottom w:val="0"/>
      <w:divBdr>
        <w:top w:val="none" w:sz="0" w:space="0" w:color="auto"/>
        <w:left w:val="none" w:sz="0" w:space="0" w:color="auto"/>
        <w:bottom w:val="none" w:sz="0" w:space="0" w:color="auto"/>
        <w:right w:val="none" w:sz="0" w:space="0" w:color="auto"/>
      </w:divBdr>
    </w:div>
    <w:div w:id="972833753">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57287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413500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7635663">
      <w:bodyDiv w:val="1"/>
      <w:marLeft w:val="0"/>
      <w:marRight w:val="0"/>
      <w:marTop w:val="0"/>
      <w:marBottom w:val="0"/>
      <w:divBdr>
        <w:top w:val="none" w:sz="0" w:space="0" w:color="auto"/>
        <w:left w:val="none" w:sz="0" w:space="0" w:color="auto"/>
        <w:bottom w:val="none" w:sz="0" w:space="0" w:color="auto"/>
        <w:right w:val="none" w:sz="0" w:space="0" w:color="auto"/>
      </w:divBdr>
    </w:div>
    <w:div w:id="107809196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3063331">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821302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3689257">
      <w:bodyDiv w:val="1"/>
      <w:marLeft w:val="0"/>
      <w:marRight w:val="0"/>
      <w:marTop w:val="0"/>
      <w:marBottom w:val="0"/>
      <w:divBdr>
        <w:top w:val="none" w:sz="0" w:space="0" w:color="auto"/>
        <w:left w:val="none" w:sz="0" w:space="0" w:color="auto"/>
        <w:bottom w:val="none" w:sz="0" w:space="0" w:color="auto"/>
        <w:right w:val="none" w:sz="0" w:space="0" w:color="auto"/>
      </w:divBdr>
    </w:div>
    <w:div w:id="1123764282">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193">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36409903">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3882490">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6850371">
      <w:bodyDiv w:val="1"/>
      <w:marLeft w:val="0"/>
      <w:marRight w:val="0"/>
      <w:marTop w:val="0"/>
      <w:marBottom w:val="0"/>
      <w:divBdr>
        <w:top w:val="none" w:sz="0" w:space="0" w:color="auto"/>
        <w:left w:val="none" w:sz="0" w:space="0" w:color="auto"/>
        <w:bottom w:val="none" w:sz="0" w:space="0" w:color="auto"/>
        <w:right w:val="none" w:sz="0" w:space="0" w:color="auto"/>
      </w:divBdr>
    </w:div>
    <w:div w:id="1198274292">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284007">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7811699">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78876954">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0455798">
      <w:bodyDiv w:val="1"/>
      <w:marLeft w:val="0"/>
      <w:marRight w:val="0"/>
      <w:marTop w:val="0"/>
      <w:marBottom w:val="0"/>
      <w:divBdr>
        <w:top w:val="none" w:sz="0" w:space="0" w:color="auto"/>
        <w:left w:val="none" w:sz="0" w:space="0" w:color="auto"/>
        <w:bottom w:val="none" w:sz="0" w:space="0" w:color="auto"/>
        <w:right w:val="none" w:sz="0" w:space="0" w:color="auto"/>
      </w:divBdr>
    </w:div>
    <w:div w:id="1305700604">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0498997">
      <w:bodyDiv w:val="1"/>
      <w:marLeft w:val="0"/>
      <w:marRight w:val="0"/>
      <w:marTop w:val="0"/>
      <w:marBottom w:val="0"/>
      <w:divBdr>
        <w:top w:val="none" w:sz="0" w:space="0" w:color="auto"/>
        <w:left w:val="none" w:sz="0" w:space="0" w:color="auto"/>
        <w:bottom w:val="none" w:sz="0" w:space="0" w:color="auto"/>
        <w:right w:val="none" w:sz="0" w:space="0" w:color="auto"/>
      </w:divBdr>
    </w:div>
    <w:div w:id="1322464031">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5815263">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212532">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3642825">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507071">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5386235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669730">
      <w:bodyDiv w:val="1"/>
      <w:marLeft w:val="0"/>
      <w:marRight w:val="0"/>
      <w:marTop w:val="0"/>
      <w:marBottom w:val="0"/>
      <w:divBdr>
        <w:top w:val="none" w:sz="0" w:space="0" w:color="auto"/>
        <w:left w:val="none" w:sz="0" w:space="0" w:color="auto"/>
        <w:bottom w:val="none" w:sz="0" w:space="0" w:color="auto"/>
        <w:right w:val="none" w:sz="0" w:space="0" w:color="auto"/>
      </w:divBdr>
      <w:divsChild>
        <w:div w:id="1261795505">
          <w:marLeft w:val="0"/>
          <w:marRight w:val="0"/>
          <w:marTop w:val="0"/>
          <w:marBottom w:val="0"/>
          <w:divBdr>
            <w:top w:val="none" w:sz="0" w:space="0" w:color="auto"/>
            <w:left w:val="none" w:sz="0" w:space="0" w:color="auto"/>
            <w:bottom w:val="none" w:sz="0" w:space="0" w:color="auto"/>
            <w:right w:val="none" w:sz="0" w:space="0" w:color="auto"/>
          </w:divBdr>
          <w:divsChild>
            <w:div w:id="1277755471">
              <w:marLeft w:val="0"/>
              <w:marRight w:val="0"/>
              <w:marTop w:val="0"/>
              <w:marBottom w:val="0"/>
              <w:divBdr>
                <w:top w:val="none" w:sz="0" w:space="0" w:color="auto"/>
                <w:left w:val="none" w:sz="0" w:space="0" w:color="auto"/>
                <w:bottom w:val="none" w:sz="0" w:space="0" w:color="auto"/>
                <w:right w:val="none" w:sz="0" w:space="0" w:color="auto"/>
              </w:divBdr>
            </w:div>
            <w:div w:id="1597517502">
              <w:marLeft w:val="0"/>
              <w:marRight w:val="0"/>
              <w:marTop w:val="0"/>
              <w:marBottom w:val="0"/>
              <w:divBdr>
                <w:top w:val="none" w:sz="0" w:space="0" w:color="auto"/>
                <w:left w:val="none" w:sz="0" w:space="0" w:color="auto"/>
                <w:bottom w:val="none" w:sz="0" w:space="0" w:color="auto"/>
                <w:right w:val="none" w:sz="0" w:space="0" w:color="auto"/>
              </w:divBdr>
            </w:div>
            <w:div w:id="1477188471">
              <w:marLeft w:val="0"/>
              <w:marRight w:val="0"/>
              <w:marTop w:val="0"/>
              <w:marBottom w:val="0"/>
              <w:divBdr>
                <w:top w:val="none" w:sz="0" w:space="0" w:color="auto"/>
                <w:left w:val="none" w:sz="0" w:space="0" w:color="auto"/>
                <w:bottom w:val="none" w:sz="0" w:space="0" w:color="auto"/>
                <w:right w:val="none" w:sz="0" w:space="0" w:color="auto"/>
              </w:divBdr>
            </w:div>
            <w:div w:id="676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498887143">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5802437">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3296067">
      <w:bodyDiv w:val="1"/>
      <w:marLeft w:val="0"/>
      <w:marRight w:val="0"/>
      <w:marTop w:val="0"/>
      <w:marBottom w:val="0"/>
      <w:divBdr>
        <w:top w:val="none" w:sz="0" w:space="0" w:color="auto"/>
        <w:left w:val="none" w:sz="0" w:space="0" w:color="auto"/>
        <w:bottom w:val="none" w:sz="0" w:space="0" w:color="auto"/>
        <w:right w:val="none" w:sz="0" w:space="0" w:color="auto"/>
      </w:divBdr>
    </w:div>
    <w:div w:id="1563373321">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79245224">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542875">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05531562">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2592107">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134634">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4865537">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0883700">
      <w:bodyDiv w:val="1"/>
      <w:marLeft w:val="0"/>
      <w:marRight w:val="0"/>
      <w:marTop w:val="0"/>
      <w:marBottom w:val="0"/>
      <w:divBdr>
        <w:top w:val="none" w:sz="0" w:space="0" w:color="auto"/>
        <w:left w:val="none" w:sz="0" w:space="0" w:color="auto"/>
        <w:bottom w:val="none" w:sz="0" w:space="0" w:color="auto"/>
        <w:right w:val="none" w:sz="0" w:space="0" w:color="auto"/>
      </w:divBdr>
    </w:div>
    <w:div w:id="1731952250">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3795335">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6459421">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4853639">
      <w:bodyDiv w:val="1"/>
      <w:marLeft w:val="0"/>
      <w:marRight w:val="0"/>
      <w:marTop w:val="0"/>
      <w:marBottom w:val="0"/>
      <w:divBdr>
        <w:top w:val="none" w:sz="0" w:space="0" w:color="auto"/>
        <w:left w:val="none" w:sz="0" w:space="0" w:color="auto"/>
        <w:bottom w:val="none" w:sz="0" w:space="0" w:color="auto"/>
        <w:right w:val="none" w:sz="0" w:space="0" w:color="auto"/>
      </w:divBdr>
      <w:divsChild>
        <w:div w:id="1738671657">
          <w:marLeft w:val="0"/>
          <w:marRight w:val="0"/>
          <w:marTop w:val="0"/>
          <w:marBottom w:val="0"/>
          <w:divBdr>
            <w:top w:val="none" w:sz="0" w:space="0" w:color="auto"/>
            <w:left w:val="none" w:sz="0" w:space="0" w:color="auto"/>
            <w:bottom w:val="none" w:sz="0" w:space="0" w:color="auto"/>
            <w:right w:val="none" w:sz="0" w:space="0" w:color="auto"/>
          </w:divBdr>
          <w:divsChild>
            <w:div w:id="1877615424">
              <w:marLeft w:val="0"/>
              <w:marRight w:val="0"/>
              <w:marTop w:val="0"/>
              <w:marBottom w:val="0"/>
              <w:divBdr>
                <w:top w:val="none" w:sz="0" w:space="0" w:color="auto"/>
                <w:left w:val="none" w:sz="0" w:space="0" w:color="auto"/>
                <w:bottom w:val="none" w:sz="0" w:space="0" w:color="auto"/>
                <w:right w:val="none" w:sz="0" w:space="0" w:color="auto"/>
              </w:divBdr>
            </w:div>
            <w:div w:id="1543983486">
              <w:marLeft w:val="0"/>
              <w:marRight w:val="0"/>
              <w:marTop w:val="0"/>
              <w:marBottom w:val="0"/>
              <w:divBdr>
                <w:top w:val="none" w:sz="0" w:space="0" w:color="auto"/>
                <w:left w:val="none" w:sz="0" w:space="0" w:color="auto"/>
                <w:bottom w:val="none" w:sz="0" w:space="0" w:color="auto"/>
                <w:right w:val="none" w:sz="0" w:space="0" w:color="auto"/>
              </w:divBdr>
            </w:div>
            <w:div w:id="1781875211">
              <w:marLeft w:val="0"/>
              <w:marRight w:val="0"/>
              <w:marTop w:val="0"/>
              <w:marBottom w:val="0"/>
              <w:divBdr>
                <w:top w:val="none" w:sz="0" w:space="0" w:color="auto"/>
                <w:left w:val="none" w:sz="0" w:space="0" w:color="auto"/>
                <w:bottom w:val="none" w:sz="0" w:space="0" w:color="auto"/>
                <w:right w:val="none" w:sz="0" w:space="0" w:color="auto"/>
              </w:divBdr>
            </w:div>
            <w:div w:id="1079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2840718">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1182769">
      <w:bodyDiv w:val="1"/>
      <w:marLeft w:val="0"/>
      <w:marRight w:val="0"/>
      <w:marTop w:val="0"/>
      <w:marBottom w:val="0"/>
      <w:divBdr>
        <w:top w:val="none" w:sz="0" w:space="0" w:color="auto"/>
        <w:left w:val="none" w:sz="0" w:space="0" w:color="auto"/>
        <w:bottom w:val="none" w:sz="0" w:space="0" w:color="auto"/>
        <w:right w:val="none" w:sz="0" w:space="0" w:color="auto"/>
      </w:divBdr>
    </w:div>
    <w:div w:id="1891379084">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1696612">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403522">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48153430">
      <w:bodyDiv w:val="1"/>
      <w:marLeft w:val="0"/>
      <w:marRight w:val="0"/>
      <w:marTop w:val="0"/>
      <w:marBottom w:val="0"/>
      <w:divBdr>
        <w:top w:val="none" w:sz="0" w:space="0" w:color="auto"/>
        <w:left w:val="none" w:sz="0" w:space="0" w:color="auto"/>
        <w:bottom w:val="none" w:sz="0" w:space="0" w:color="auto"/>
        <w:right w:val="none" w:sz="0" w:space="0" w:color="auto"/>
      </w:divBdr>
    </w:div>
    <w:div w:id="1952395941">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1544957">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4964823">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5839091">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0818959">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59550214">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3574592">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0980352">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84906844">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0908230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4520001">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0</TotalTime>
  <Pages>8</Pages>
  <Words>1719</Words>
  <Characters>9801</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11498</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2025-05-08T04:07:00Z</cp:lastPrinted>
  <dcterms:created xsi:type="dcterms:W3CDTF">2025-05-08T04:07:00Z</dcterms:created>
  <dcterms:modified xsi:type="dcterms:W3CDTF">2025-05-08T04:07:00Z</dcterms:modified>
</cp:coreProperties>
</file>