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1A9F6527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98454D">
        <w:t>1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6B440708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580E98">
        <w:rPr>
          <w:noProof/>
        </w:rPr>
        <w:t>February 9,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50716" w14:textId="77777777" w:rsidR="008D19F9" w:rsidRDefault="008D19F9" w:rsidP="0029608C">
      <w:r>
        <w:separator/>
      </w:r>
    </w:p>
    <w:p w14:paraId="74ADC908" w14:textId="77777777" w:rsidR="008D19F9" w:rsidRDefault="008D19F9" w:rsidP="0029608C"/>
    <w:p w14:paraId="4A062347" w14:textId="77777777" w:rsidR="008D19F9" w:rsidRDefault="008D19F9"/>
  </w:endnote>
  <w:endnote w:type="continuationSeparator" w:id="0">
    <w:p w14:paraId="34932920" w14:textId="77777777" w:rsidR="008D19F9" w:rsidRDefault="008D19F9" w:rsidP="0029608C">
      <w:r>
        <w:continuationSeparator/>
      </w:r>
    </w:p>
    <w:p w14:paraId="0C9D85AC" w14:textId="77777777" w:rsidR="008D19F9" w:rsidRDefault="008D19F9" w:rsidP="0029608C"/>
    <w:p w14:paraId="121DD12F" w14:textId="77777777" w:rsidR="008D19F9" w:rsidRDefault="008D19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3C44B" w14:textId="77777777" w:rsidR="008D19F9" w:rsidRDefault="008D19F9" w:rsidP="0029608C">
      <w:r>
        <w:separator/>
      </w:r>
    </w:p>
  </w:footnote>
  <w:footnote w:type="continuationSeparator" w:id="0">
    <w:p w14:paraId="3A14E882" w14:textId="77777777" w:rsidR="008D19F9" w:rsidRDefault="008D19F9" w:rsidP="0029608C">
      <w:r>
        <w:continuationSeparator/>
      </w:r>
    </w:p>
    <w:p w14:paraId="4F288636" w14:textId="77777777" w:rsidR="008D19F9" w:rsidRDefault="008D19F9" w:rsidP="0029608C"/>
    <w:p w14:paraId="60B1AE4A" w14:textId="77777777" w:rsidR="008D19F9" w:rsidRDefault="008D19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231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2025-02-10T00:53:00Z</cp:lastPrinted>
  <dcterms:created xsi:type="dcterms:W3CDTF">2025-02-10T00:53:00Z</dcterms:created>
  <dcterms:modified xsi:type="dcterms:W3CDTF">2025-02-10T00:53:00Z</dcterms:modified>
</cp:coreProperties>
</file>