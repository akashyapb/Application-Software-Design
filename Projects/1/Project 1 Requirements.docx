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8CC3B3C" w14:textId="77777777" w:rsidR="00EC2FC6" w:rsidRDefault="00EC2FC6" w:rsidP="00EC2FC6">
      <w:pPr>
        <w:pStyle w:val="Default"/>
      </w:pPr>
    </w:p>
    <w:p w14:paraId="5D729217" w14:textId="4E095625" w:rsidR="00F46B08" w:rsidRDefault="00EC2FC6" w:rsidP="00EC2FC6">
      <w:pPr>
        <w:rPr>
          <w:b/>
          <w:bCs/>
          <w:sz w:val="32"/>
          <w:szCs w:val="32"/>
        </w:rPr>
      </w:pPr>
      <w:r>
        <w:t xml:space="preserve"> </w:t>
      </w:r>
      <w:r>
        <w:rPr>
          <w:b/>
          <w:bCs/>
          <w:sz w:val="32"/>
          <w:szCs w:val="32"/>
        </w:rPr>
        <w:t>Project 1: Java Warm Up</w:t>
      </w:r>
    </w:p>
    <w:p w14:paraId="17B157E0" w14:textId="77777777" w:rsidR="00EC2FC6" w:rsidRDefault="00EC2FC6" w:rsidP="00EC2FC6">
      <w:pPr>
        <w:pStyle w:val="Default"/>
      </w:pPr>
    </w:p>
    <w:p w14:paraId="0984EEB1" w14:textId="77777777" w:rsidR="00EC2FC6" w:rsidRDefault="00EC2FC6" w:rsidP="00EC2FC6">
      <w:pPr>
        <w:pStyle w:val="Default"/>
      </w:pPr>
      <w:r>
        <w:t xml:space="preserve"> </w:t>
      </w:r>
    </w:p>
    <w:p w14:paraId="4BC5A643" w14:textId="77777777" w:rsidR="00EC2FC6" w:rsidRDefault="00EC2FC6" w:rsidP="00EC2FC6">
      <w:pPr>
        <w:pStyle w:val="Default"/>
        <w:numPr>
          <w:ilvl w:val="0"/>
          <w:numId w:val="25"/>
        </w:numPr>
      </w:pPr>
      <w:r>
        <w:t xml:space="preserve">Overview </w:t>
      </w:r>
    </w:p>
    <w:p w14:paraId="78882763" w14:textId="77777777" w:rsidR="00EC2FC6" w:rsidRDefault="00EC2FC6" w:rsidP="00EC2FC6">
      <w:pPr>
        <w:pStyle w:val="Default"/>
        <w:rPr>
          <w:sz w:val="23"/>
          <w:szCs w:val="23"/>
        </w:rPr>
      </w:pPr>
      <w:r>
        <w:rPr>
          <w:sz w:val="23"/>
          <w:szCs w:val="23"/>
        </w:rPr>
        <w:t xml:space="preserve">While it is still at the beginning of the semester and we haven’t learned much of the Java ecosystem, it is a good time for us to utilize Project 1 to warm up your Java skills, incorporate new knowledge of logging and testing, and make sure the tools and the Git repository properly for a productive semester. </w:t>
      </w:r>
    </w:p>
    <w:p w14:paraId="1A5BF302" w14:textId="77777777" w:rsidR="00EC2FC6" w:rsidRDefault="00EC2FC6" w:rsidP="00EC2FC6">
      <w:pPr>
        <w:pStyle w:val="Default"/>
        <w:rPr>
          <w:sz w:val="23"/>
          <w:szCs w:val="23"/>
        </w:rPr>
      </w:pPr>
      <w:r>
        <w:rPr>
          <w:sz w:val="23"/>
          <w:szCs w:val="23"/>
        </w:rPr>
        <w:t xml:space="preserve">You probably don’t need to write many lines of code for this project. Nevertheless, we would still like to practice Agile software development by going through a complete cycle. In particular, we’ll talk about the requirements analysis and the testing in this document. </w:t>
      </w:r>
    </w:p>
    <w:p w14:paraId="548658BC" w14:textId="77777777" w:rsidR="00EC2FC6" w:rsidRDefault="00EC2FC6" w:rsidP="00EC2FC6">
      <w:pPr>
        <w:pStyle w:val="Default"/>
        <w:numPr>
          <w:ilvl w:val="0"/>
          <w:numId w:val="26"/>
        </w:numPr>
        <w:rPr>
          <w:sz w:val="23"/>
          <w:szCs w:val="23"/>
        </w:rPr>
      </w:pPr>
      <w:r>
        <w:rPr>
          <w:sz w:val="23"/>
          <w:szCs w:val="23"/>
        </w:rPr>
        <w:t xml:space="preserve">Project Requirements </w:t>
      </w:r>
    </w:p>
    <w:p w14:paraId="4107094D" w14:textId="77777777" w:rsidR="00EC2FC6" w:rsidRDefault="00EC2FC6" w:rsidP="00EC2FC6">
      <w:pPr>
        <w:pStyle w:val="Default"/>
        <w:rPr>
          <w:sz w:val="23"/>
          <w:szCs w:val="23"/>
        </w:rPr>
      </w:pPr>
    </w:p>
    <w:p w14:paraId="45FCA31E" w14:textId="77777777" w:rsidR="00EC2FC6" w:rsidRDefault="00EC2FC6" w:rsidP="00EC2FC6">
      <w:pPr>
        <w:pStyle w:val="Default"/>
        <w:rPr>
          <w:sz w:val="23"/>
          <w:szCs w:val="23"/>
        </w:rPr>
      </w:pPr>
      <w:r>
        <w:rPr>
          <w:sz w:val="23"/>
          <w:szCs w:val="23"/>
        </w:rPr>
        <w:t xml:space="preserve">Requirement analysis addresses the needs of the end-users of your software products. Many tools and procedures are developed to help analyze the requirements better such as by using user stories. Nevertheless, our focus is to warm up your Java skills in this project, we won’t face end users and will just describe the requirements in plain English. </w:t>
      </w:r>
    </w:p>
    <w:p w14:paraId="080A8F11" w14:textId="77777777" w:rsidR="00EC2FC6" w:rsidRDefault="00EC2FC6" w:rsidP="00EC2FC6">
      <w:pPr>
        <w:pStyle w:val="Default"/>
        <w:numPr>
          <w:ilvl w:val="0"/>
          <w:numId w:val="27"/>
        </w:numPr>
        <w:rPr>
          <w:sz w:val="23"/>
          <w:szCs w:val="23"/>
        </w:rPr>
      </w:pPr>
      <w:r>
        <w:rPr>
          <w:sz w:val="23"/>
          <w:szCs w:val="23"/>
        </w:rPr>
        <w:t xml:space="preserve">State of a Plug </w:t>
      </w:r>
    </w:p>
    <w:p w14:paraId="181F3880" w14:textId="77777777" w:rsidR="00EC2FC6" w:rsidRDefault="00EC2FC6" w:rsidP="00EC2FC6">
      <w:pPr>
        <w:pStyle w:val="Default"/>
        <w:rPr>
          <w:sz w:val="23"/>
          <w:szCs w:val="23"/>
        </w:rPr>
      </w:pPr>
    </w:p>
    <w:p w14:paraId="00C73842" w14:textId="77777777" w:rsidR="00EC2FC6" w:rsidRDefault="00EC2FC6" w:rsidP="00EC2FC6">
      <w:pPr>
        <w:pStyle w:val="Default"/>
        <w:rPr>
          <w:sz w:val="23"/>
          <w:szCs w:val="23"/>
        </w:rPr>
      </w:pPr>
      <w:r>
        <w:rPr>
          <w:sz w:val="23"/>
          <w:szCs w:val="23"/>
        </w:rPr>
        <w:t xml:space="preserve">One should be able to get the state of a plug by calling </w:t>
      </w:r>
      <w:proofErr w:type="spellStart"/>
      <w:r>
        <w:rPr>
          <w:b/>
          <w:bCs/>
          <w:sz w:val="23"/>
          <w:szCs w:val="23"/>
        </w:rPr>
        <w:t>PlugSim.isOn</w:t>
      </w:r>
      <w:proofErr w:type="spellEnd"/>
      <w:r>
        <w:rPr>
          <w:b/>
          <w:bCs/>
          <w:sz w:val="23"/>
          <w:szCs w:val="23"/>
        </w:rPr>
        <w:t>()</w:t>
      </w:r>
      <w:r>
        <w:rPr>
          <w:sz w:val="23"/>
          <w:szCs w:val="23"/>
        </w:rPr>
        <w:t xml:space="preserve">, which either returns true if the plug is on, or returns false if the plug is off. </w:t>
      </w:r>
    </w:p>
    <w:p w14:paraId="75C5E077" w14:textId="77777777" w:rsidR="00EC2FC6" w:rsidRDefault="00EC2FC6" w:rsidP="00EC2FC6">
      <w:pPr>
        <w:pStyle w:val="Default"/>
        <w:numPr>
          <w:ilvl w:val="0"/>
          <w:numId w:val="28"/>
        </w:numPr>
        <w:rPr>
          <w:sz w:val="23"/>
          <w:szCs w:val="23"/>
        </w:rPr>
      </w:pPr>
      <w:r>
        <w:rPr>
          <w:sz w:val="23"/>
          <w:szCs w:val="23"/>
        </w:rPr>
        <w:t xml:space="preserve">Switch On a Plug </w:t>
      </w:r>
    </w:p>
    <w:p w14:paraId="434120AE" w14:textId="77777777" w:rsidR="00EC2FC6" w:rsidRDefault="00EC2FC6" w:rsidP="00EC2FC6">
      <w:pPr>
        <w:pStyle w:val="Default"/>
        <w:rPr>
          <w:sz w:val="23"/>
          <w:szCs w:val="23"/>
        </w:rPr>
      </w:pPr>
    </w:p>
    <w:p w14:paraId="61EE0614" w14:textId="348F845C" w:rsidR="00EC2FC6" w:rsidRDefault="00EC2FC6" w:rsidP="00EC2FC6">
      <w:pPr>
        <w:rPr>
          <w:b/>
          <w:bCs/>
          <w:sz w:val="23"/>
          <w:szCs w:val="23"/>
        </w:rPr>
      </w:pPr>
      <w:r>
        <w:rPr>
          <w:sz w:val="23"/>
          <w:szCs w:val="23"/>
        </w:rPr>
        <w:t xml:space="preserve">One should be able to switch on a plug by calling </w:t>
      </w:r>
      <w:proofErr w:type="spellStart"/>
      <w:r>
        <w:rPr>
          <w:b/>
          <w:bCs/>
          <w:sz w:val="23"/>
          <w:szCs w:val="23"/>
        </w:rPr>
        <w:t>PlugSim.switchOn</w:t>
      </w:r>
      <w:proofErr w:type="spellEnd"/>
      <w:r>
        <w:rPr>
          <w:b/>
          <w:bCs/>
          <w:sz w:val="23"/>
          <w:szCs w:val="23"/>
        </w:rPr>
        <w:t>().</w:t>
      </w:r>
    </w:p>
    <w:p w14:paraId="1B5AA88E" w14:textId="77777777" w:rsidR="00EC2FC6" w:rsidRDefault="00EC2FC6" w:rsidP="00EC2FC6">
      <w:pPr>
        <w:pStyle w:val="Default"/>
      </w:pPr>
    </w:p>
    <w:p w14:paraId="00011C3E" w14:textId="77777777" w:rsidR="00EC2FC6" w:rsidRDefault="00EC2FC6" w:rsidP="00EC2FC6">
      <w:pPr>
        <w:pStyle w:val="Default"/>
        <w:numPr>
          <w:ilvl w:val="0"/>
          <w:numId w:val="29"/>
        </w:numPr>
      </w:pPr>
      <w:r>
        <w:t xml:space="preserve">Switch Off a Plug </w:t>
      </w:r>
    </w:p>
    <w:p w14:paraId="45A52308" w14:textId="77777777" w:rsidR="00EC2FC6" w:rsidRDefault="00EC2FC6" w:rsidP="00EC2FC6">
      <w:pPr>
        <w:pStyle w:val="Default"/>
        <w:rPr>
          <w:sz w:val="23"/>
          <w:szCs w:val="23"/>
        </w:rPr>
      </w:pPr>
      <w:r>
        <w:rPr>
          <w:sz w:val="23"/>
          <w:szCs w:val="23"/>
        </w:rPr>
        <w:t xml:space="preserve">One should be able to switch off a plug by calling </w:t>
      </w:r>
      <w:proofErr w:type="spellStart"/>
      <w:r>
        <w:rPr>
          <w:b/>
          <w:bCs/>
          <w:sz w:val="23"/>
          <w:szCs w:val="23"/>
        </w:rPr>
        <w:t>PlugSim.switchOff</w:t>
      </w:r>
      <w:proofErr w:type="spellEnd"/>
      <w:r>
        <w:rPr>
          <w:b/>
          <w:bCs/>
          <w:sz w:val="23"/>
          <w:szCs w:val="23"/>
        </w:rPr>
        <w:t xml:space="preserve">(). </w:t>
      </w:r>
    </w:p>
    <w:p w14:paraId="6B3DBFB3" w14:textId="77777777" w:rsidR="00EC2FC6" w:rsidRDefault="00EC2FC6" w:rsidP="00EC2FC6">
      <w:pPr>
        <w:pStyle w:val="Default"/>
        <w:numPr>
          <w:ilvl w:val="0"/>
          <w:numId w:val="30"/>
        </w:numPr>
        <w:rPr>
          <w:sz w:val="23"/>
          <w:szCs w:val="23"/>
        </w:rPr>
      </w:pPr>
      <w:r>
        <w:rPr>
          <w:sz w:val="23"/>
          <w:szCs w:val="23"/>
        </w:rPr>
        <w:t xml:space="preserve">Toggle a Plug </w:t>
      </w:r>
    </w:p>
    <w:p w14:paraId="3AF01CE8" w14:textId="77777777" w:rsidR="00EC2FC6" w:rsidRDefault="00EC2FC6" w:rsidP="00EC2FC6">
      <w:pPr>
        <w:pStyle w:val="Default"/>
        <w:rPr>
          <w:sz w:val="23"/>
          <w:szCs w:val="23"/>
        </w:rPr>
      </w:pPr>
    </w:p>
    <w:p w14:paraId="2891B2E5" w14:textId="77777777" w:rsidR="00EC2FC6" w:rsidRDefault="00EC2FC6" w:rsidP="00EC2FC6">
      <w:pPr>
        <w:pStyle w:val="Default"/>
        <w:rPr>
          <w:sz w:val="23"/>
          <w:szCs w:val="23"/>
        </w:rPr>
      </w:pPr>
      <w:r>
        <w:rPr>
          <w:sz w:val="23"/>
          <w:szCs w:val="23"/>
        </w:rPr>
        <w:t xml:space="preserve">One should be able to toggle a plug by calling </w:t>
      </w:r>
      <w:proofErr w:type="spellStart"/>
      <w:r>
        <w:rPr>
          <w:b/>
          <w:bCs/>
          <w:sz w:val="23"/>
          <w:szCs w:val="23"/>
        </w:rPr>
        <w:t>PlugSim.toggle</w:t>
      </w:r>
      <w:proofErr w:type="spellEnd"/>
      <w:r>
        <w:rPr>
          <w:b/>
          <w:bCs/>
          <w:sz w:val="23"/>
          <w:szCs w:val="23"/>
        </w:rPr>
        <w:t xml:space="preserve">(). </w:t>
      </w:r>
    </w:p>
    <w:p w14:paraId="7888C105" w14:textId="77777777" w:rsidR="00EC2FC6" w:rsidRDefault="00EC2FC6" w:rsidP="00EC2FC6">
      <w:pPr>
        <w:pStyle w:val="Default"/>
        <w:numPr>
          <w:ilvl w:val="0"/>
          <w:numId w:val="31"/>
        </w:numPr>
        <w:rPr>
          <w:sz w:val="23"/>
          <w:szCs w:val="23"/>
        </w:rPr>
      </w:pPr>
      <w:r>
        <w:rPr>
          <w:sz w:val="23"/>
          <w:szCs w:val="23"/>
        </w:rPr>
        <w:t xml:space="preserve">Measure Power Consumption </w:t>
      </w:r>
    </w:p>
    <w:p w14:paraId="3161E81C" w14:textId="77777777" w:rsidR="00EC2FC6" w:rsidRDefault="00EC2FC6" w:rsidP="00EC2FC6">
      <w:pPr>
        <w:pStyle w:val="Default"/>
        <w:rPr>
          <w:sz w:val="23"/>
          <w:szCs w:val="23"/>
        </w:rPr>
      </w:pPr>
    </w:p>
    <w:p w14:paraId="1412476D" w14:textId="77777777" w:rsidR="00EC2FC6" w:rsidRDefault="00EC2FC6" w:rsidP="00EC2FC6">
      <w:pPr>
        <w:pStyle w:val="Default"/>
        <w:rPr>
          <w:sz w:val="23"/>
          <w:szCs w:val="23"/>
        </w:rPr>
      </w:pPr>
      <w:r>
        <w:rPr>
          <w:sz w:val="23"/>
          <w:szCs w:val="23"/>
        </w:rPr>
        <w:t xml:space="preserve">One should be able to request to measure the power consumption of a plug by calling </w:t>
      </w:r>
      <w:proofErr w:type="spellStart"/>
      <w:r>
        <w:rPr>
          <w:b/>
          <w:bCs/>
          <w:sz w:val="23"/>
          <w:szCs w:val="23"/>
        </w:rPr>
        <w:t>PlugSim.measurePower</w:t>
      </w:r>
      <w:proofErr w:type="spellEnd"/>
      <w:r>
        <w:rPr>
          <w:b/>
          <w:bCs/>
          <w:sz w:val="23"/>
          <w:szCs w:val="23"/>
        </w:rPr>
        <w:t xml:space="preserve">() </w:t>
      </w:r>
      <w:r>
        <w:rPr>
          <w:sz w:val="23"/>
          <w:szCs w:val="23"/>
        </w:rPr>
        <w:t xml:space="preserve">and to read the last power measurement by </w:t>
      </w:r>
      <w:proofErr w:type="spellStart"/>
      <w:r>
        <w:rPr>
          <w:b/>
          <w:bCs/>
          <w:sz w:val="23"/>
          <w:szCs w:val="23"/>
        </w:rPr>
        <w:t>PlugSim.getPower</w:t>
      </w:r>
      <w:proofErr w:type="spellEnd"/>
      <w:r>
        <w:rPr>
          <w:b/>
          <w:bCs/>
          <w:sz w:val="23"/>
          <w:szCs w:val="23"/>
        </w:rPr>
        <w:t xml:space="preserve">() </w:t>
      </w:r>
    </w:p>
    <w:p w14:paraId="1C4ADE7E" w14:textId="77777777" w:rsidR="00EC2FC6" w:rsidRDefault="00EC2FC6" w:rsidP="00EC2FC6">
      <w:pPr>
        <w:pStyle w:val="Default"/>
        <w:numPr>
          <w:ilvl w:val="0"/>
          <w:numId w:val="32"/>
        </w:numPr>
        <w:rPr>
          <w:sz w:val="23"/>
          <w:szCs w:val="23"/>
        </w:rPr>
      </w:pPr>
      <w:r>
        <w:rPr>
          <w:sz w:val="23"/>
          <w:szCs w:val="23"/>
        </w:rPr>
        <w:t xml:space="preserve">Power Reading of Plugs in Off State </w:t>
      </w:r>
    </w:p>
    <w:p w14:paraId="7F463C98" w14:textId="77777777" w:rsidR="00EC2FC6" w:rsidRDefault="00EC2FC6" w:rsidP="00EC2FC6">
      <w:pPr>
        <w:pStyle w:val="Default"/>
        <w:rPr>
          <w:sz w:val="23"/>
          <w:szCs w:val="23"/>
        </w:rPr>
      </w:pPr>
    </w:p>
    <w:p w14:paraId="448F9598" w14:textId="77777777" w:rsidR="00EC2FC6" w:rsidRDefault="00EC2FC6" w:rsidP="00EC2FC6">
      <w:pPr>
        <w:pStyle w:val="Default"/>
        <w:rPr>
          <w:sz w:val="23"/>
          <w:szCs w:val="23"/>
        </w:rPr>
      </w:pPr>
      <w:r>
        <w:rPr>
          <w:sz w:val="23"/>
          <w:szCs w:val="23"/>
        </w:rPr>
        <w:t xml:space="preserve">The power reading should be 0 if the plug is off. </w:t>
      </w:r>
    </w:p>
    <w:p w14:paraId="536AC428" w14:textId="77777777" w:rsidR="00EC2FC6" w:rsidRDefault="00EC2FC6" w:rsidP="00EC2FC6">
      <w:pPr>
        <w:pStyle w:val="Default"/>
        <w:numPr>
          <w:ilvl w:val="0"/>
          <w:numId w:val="33"/>
        </w:numPr>
        <w:rPr>
          <w:sz w:val="23"/>
          <w:szCs w:val="23"/>
        </w:rPr>
      </w:pPr>
      <w:r>
        <w:rPr>
          <w:sz w:val="23"/>
          <w:szCs w:val="23"/>
        </w:rPr>
        <w:t xml:space="preserve">Power Reading of Specific Plugs </w:t>
      </w:r>
    </w:p>
    <w:p w14:paraId="41F40780" w14:textId="77777777" w:rsidR="00EC2FC6" w:rsidRDefault="00EC2FC6" w:rsidP="00EC2FC6">
      <w:pPr>
        <w:pStyle w:val="Default"/>
        <w:rPr>
          <w:sz w:val="23"/>
          <w:szCs w:val="23"/>
        </w:rPr>
      </w:pPr>
    </w:p>
    <w:p w14:paraId="49D09297" w14:textId="77777777" w:rsidR="00EC2FC6" w:rsidRDefault="00EC2FC6" w:rsidP="00EC2FC6">
      <w:pPr>
        <w:pStyle w:val="Default"/>
        <w:rPr>
          <w:sz w:val="23"/>
          <w:szCs w:val="23"/>
        </w:rPr>
      </w:pPr>
      <w:r>
        <w:rPr>
          <w:sz w:val="23"/>
          <w:szCs w:val="23"/>
        </w:rPr>
        <w:t xml:space="preserve">If the plug has a name of </w:t>
      </w:r>
      <w:r>
        <w:rPr>
          <w:b/>
          <w:bCs/>
          <w:sz w:val="23"/>
          <w:szCs w:val="23"/>
        </w:rPr>
        <w:t>“</w:t>
      </w:r>
      <w:proofErr w:type="spellStart"/>
      <w:r>
        <w:rPr>
          <w:b/>
          <w:bCs/>
          <w:sz w:val="23"/>
          <w:szCs w:val="23"/>
        </w:rPr>
        <w:t>n_a_m_e_._P</w:t>
      </w:r>
      <w:proofErr w:type="spellEnd"/>
      <w:r>
        <w:rPr>
          <w:b/>
          <w:bCs/>
          <w:sz w:val="23"/>
          <w:szCs w:val="23"/>
        </w:rPr>
        <w:t>_” _</w:t>
      </w:r>
      <w:r>
        <w:rPr>
          <w:sz w:val="23"/>
          <w:szCs w:val="23"/>
        </w:rPr>
        <w:t xml:space="preserve">and the plug is on, the power reading should be P. This will help us to test the power measurement functionality. </w:t>
      </w:r>
    </w:p>
    <w:p w14:paraId="61948392" w14:textId="77777777" w:rsidR="00EC2FC6" w:rsidRDefault="00EC2FC6" w:rsidP="00EC2FC6">
      <w:pPr>
        <w:pStyle w:val="Default"/>
        <w:numPr>
          <w:ilvl w:val="0"/>
          <w:numId w:val="34"/>
        </w:numPr>
        <w:rPr>
          <w:sz w:val="23"/>
          <w:szCs w:val="23"/>
        </w:rPr>
      </w:pPr>
      <w:r>
        <w:rPr>
          <w:sz w:val="23"/>
          <w:szCs w:val="23"/>
        </w:rPr>
        <w:t xml:space="preserve">Testing Procedures </w:t>
      </w:r>
    </w:p>
    <w:p w14:paraId="19885447" w14:textId="77777777" w:rsidR="00EC2FC6" w:rsidRDefault="00EC2FC6" w:rsidP="00EC2FC6">
      <w:pPr>
        <w:pStyle w:val="Default"/>
        <w:rPr>
          <w:sz w:val="23"/>
          <w:szCs w:val="23"/>
        </w:rPr>
      </w:pPr>
    </w:p>
    <w:p w14:paraId="1E15F246" w14:textId="77777777" w:rsidR="00EC2FC6" w:rsidRDefault="00EC2FC6" w:rsidP="00EC2FC6">
      <w:pPr>
        <w:pStyle w:val="Default"/>
        <w:rPr>
          <w:sz w:val="23"/>
          <w:szCs w:val="23"/>
        </w:rPr>
      </w:pPr>
      <w:r>
        <w:rPr>
          <w:sz w:val="23"/>
          <w:szCs w:val="23"/>
        </w:rPr>
        <w:t xml:space="preserve">Testing for Project 1 is separated into two parts: unit testing and acceptance testing. </w:t>
      </w:r>
    </w:p>
    <w:p w14:paraId="4AFC3009" w14:textId="77777777" w:rsidR="00EC2FC6" w:rsidRDefault="00EC2FC6" w:rsidP="00EC2FC6">
      <w:pPr>
        <w:pStyle w:val="Default"/>
        <w:numPr>
          <w:ilvl w:val="0"/>
          <w:numId w:val="35"/>
        </w:numPr>
        <w:rPr>
          <w:sz w:val="23"/>
          <w:szCs w:val="23"/>
        </w:rPr>
      </w:pPr>
      <w:r>
        <w:rPr>
          <w:sz w:val="23"/>
          <w:szCs w:val="23"/>
        </w:rPr>
        <w:t xml:space="preserve">Unit testing is applied to individual classes to make sure they work as designed. The only class we work with for Project 1 is PlugSim, so you will need to write your own unit tests to make </w:t>
      </w:r>
      <w:r>
        <w:rPr>
          <w:sz w:val="23"/>
          <w:szCs w:val="23"/>
        </w:rPr>
        <w:lastRenderedPageBreak/>
        <w:t xml:space="preserve">sure that PlugSim works. Two examples of unit tests are provided in </w:t>
      </w:r>
      <w:proofErr w:type="spellStart"/>
      <w:r>
        <w:rPr>
          <w:b/>
          <w:bCs/>
          <w:sz w:val="23"/>
          <w:szCs w:val="23"/>
        </w:rPr>
        <w:t>src</w:t>
      </w:r>
      <w:proofErr w:type="spellEnd"/>
      <w:r>
        <w:rPr>
          <w:b/>
          <w:bCs/>
          <w:sz w:val="23"/>
          <w:szCs w:val="23"/>
        </w:rPr>
        <w:t>/test/java/ece448/</w:t>
      </w:r>
      <w:proofErr w:type="spellStart"/>
      <w:r>
        <w:rPr>
          <w:b/>
          <w:bCs/>
          <w:sz w:val="23"/>
          <w:szCs w:val="23"/>
        </w:rPr>
        <w:t>iot_sim</w:t>
      </w:r>
      <w:proofErr w:type="spellEnd"/>
      <w:r>
        <w:rPr>
          <w:b/>
          <w:bCs/>
          <w:sz w:val="23"/>
          <w:szCs w:val="23"/>
        </w:rPr>
        <w:t>/PlugSimTests.java</w:t>
      </w:r>
      <w:r>
        <w:rPr>
          <w:sz w:val="23"/>
          <w:szCs w:val="23"/>
        </w:rPr>
        <w:t xml:space="preserve">. </w:t>
      </w:r>
    </w:p>
    <w:p w14:paraId="47CBA37C" w14:textId="77777777" w:rsidR="00EC2FC6" w:rsidRDefault="00EC2FC6" w:rsidP="00EC2FC6">
      <w:pPr>
        <w:pStyle w:val="Default"/>
        <w:rPr>
          <w:sz w:val="23"/>
          <w:szCs w:val="23"/>
        </w:rPr>
      </w:pPr>
    </w:p>
    <w:p w14:paraId="6A4B9A32" w14:textId="77777777" w:rsidR="00EC2FC6" w:rsidRDefault="00EC2FC6" w:rsidP="00EC2FC6">
      <w:pPr>
        <w:pStyle w:val="Default"/>
        <w:numPr>
          <w:ilvl w:val="0"/>
          <w:numId w:val="36"/>
        </w:numPr>
        <w:rPr>
          <w:sz w:val="23"/>
          <w:szCs w:val="23"/>
        </w:rPr>
      </w:pPr>
      <w:r>
        <w:rPr>
          <w:sz w:val="23"/>
          <w:szCs w:val="23"/>
        </w:rPr>
        <w:t xml:space="preserve">Acceptance testing is used to make sure all project requirements are met. Our acceptance testing procedures are implemented in </w:t>
      </w:r>
      <w:r>
        <w:rPr>
          <w:b/>
          <w:bCs/>
          <w:sz w:val="23"/>
          <w:szCs w:val="23"/>
        </w:rPr>
        <w:t xml:space="preserve">ece448.grading.GradeP1 </w:t>
      </w:r>
      <w:r>
        <w:rPr>
          <w:sz w:val="23"/>
          <w:szCs w:val="23"/>
        </w:rPr>
        <w:t xml:space="preserve">and you can use </w:t>
      </w:r>
      <w:proofErr w:type="spellStart"/>
      <w:r>
        <w:rPr>
          <w:b/>
          <w:bCs/>
          <w:sz w:val="23"/>
          <w:szCs w:val="23"/>
        </w:rPr>
        <w:t>gradle</w:t>
      </w:r>
      <w:proofErr w:type="spellEnd"/>
      <w:r>
        <w:rPr>
          <w:b/>
          <w:bCs/>
          <w:sz w:val="23"/>
          <w:szCs w:val="23"/>
        </w:rPr>
        <w:t xml:space="preserve"> grade_p1 </w:t>
      </w:r>
      <w:r>
        <w:rPr>
          <w:sz w:val="23"/>
          <w:szCs w:val="23"/>
        </w:rPr>
        <w:t xml:space="preserve">to execute all of them. It should be fairly straightforward to verify all requirements are covered. </w:t>
      </w:r>
    </w:p>
    <w:p w14:paraId="71675B4F" w14:textId="77777777" w:rsidR="00EC2FC6" w:rsidRDefault="00EC2FC6" w:rsidP="00EC2FC6">
      <w:pPr>
        <w:pStyle w:val="Default"/>
        <w:rPr>
          <w:sz w:val="23"/>
          <w:szCs w:val="23"/>
        </w:rPr>
      </w:pPr>
    </w:p>
    <w:p w14:paraId="4DA60E8F" w14:textId="2526DC2A" w:rsidR="00EC2FC6" w:rsidRPr="00D01FAB" w:rsidRDefault="00EC2FC6" w:rsidP="00EC2FC6">
      <w:r>
        <w:rPr>
          <w:sz w:val="23"/>
          <w:szCs w:val="23"/>
        </w:rPr>
        <w:t>Note that in Project 1, we only work with a single class, unit testing, and acceptance testing may look pretty much the same. In upcoming projects, when we need to work with multiple classes, they should be quite different.</w:t>
      </w:r>
    </w:p>
    <w:sectPr w:rsidR="00EC2FC6" w:rsidRPr="00D01FAB" w:rsidSect="00F20CB6">
      <w:headerReference w:type="even" r:id="rId8"/>
      <w:headerReference w:type="default" r:id="rId9"/>
      <w:footerReference w:type="even" r:id="rId10"/>
      <w:footerReference w:type="default" r:id="rId11"/>
      <w:headerReference w:type="first" r:id="rId12"/>
      <w:type w:val="continuous"/>
      <w:pgSz w:w="11906" w:h="16838" w:code="9"/>
      <w:pgMar w:top="1418" w:right="1418" w:bottom="1418" w:left="1418" w:header="720" w:footer="0" w:gutter="284"/>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49D10" w14:textId="77777777" w:rsidR="007A27B4" w:rsidRDefault="007A27B4" w:rsidP="0029608C">
      <w:r>
        <w:separator/>
      </w:r>
    </w:p>
    <w:p w14:paraId="159A48BB" w14:textId="77777777" w:rsidR="007A27B4" w:rsidRDefault="007A27B4" w:rsidP="0029608C"/>
    <w:p w14:paraId="5AE4E036" w14:textId="77777777" w:rsidR="007A27B4" w:rsidRDefault="007A27B4"/>
  </w:endnote>
  <w:endnote w:type="continuationSeparator" w:id="0">
    <w:p w14:paraId="03E46F12" w14:textId="77777777" w:rsidR="007A27B4" w:rsidRDefault="007A27B4" w:rsidP="0029608C">
      <w:r>
        <w:continuationSeparator/>
      </w:r>
    </w:p>
    <w:p w14:paraId="6D85A767" w14:textId="77777777" w:rsidR="007A27B4" w:rsidRDefault="007A27B4" w:rsidP="0029608C"/>
    <w:p w14:paraId="3B741E84" w14:textId="77777777" w:rsidR="007A27B4" w:rsidRDefault="007A2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20B0604020202020204"/>
    <w:charset w:val="00"/>
    <w:family w:val="roman"/>
    <w:pitch w:val="variable"/>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0896862"/>
      <w:docPartObj>
        <w:docPartGallery w:val="Page Numbers (Bottom of Page)"/>
        <w:docPartUnique/>
      </w:docPartObj>
    </w:sdtPr>
    <w:sdtContent>
      <w:p w14:paraId="42FDB9B6" w14:textId="5EDF5009"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81ED5" w14:textId="77777777" w:rsidR="0043625F" w:rsidRDefault="0043625F" w:rsidP="004362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269356"/>
      <w:docPartObj>
        <w:docPartGallery w:val="Page Numbers (Bottom of Page)"/>
        <w:docPartUnique/>
      </w:docPartObj>
    </w:sdtPr>
    <w:sdtContent>
      <w:p w14:paraId="4C7C5E1F" w14:textId="0185A82B"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sdtContent>
  </w:sdt>
  <w:p w14:paraId="4025902F" w14:textId="77777777" w:rsidR="00E9651C" w:rsidRPr="00BC4209" w:rsidRDefault="00E9651C" w:rsidP="0043625F">
    <w:pPr>
      <w:pStyle w:val="Footer"/>
      <w:ind w:right="360"/>
      <w:jc w:val="both"/>
    </w:pPr>
  </w:p>
  <w:p w14:paraId="7C192C85" w14:textId="77777777" w:rsidR="00E9651C" w:rsidRDefault="00E965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1452E" w14:textId="77777777" w:rsidR="007A27B4" w:rsidRDefault="007A27B4" w:rsidP="0029608C">
      <w:r>
        <w:separator/>
      </w:r>
    </w:p>
  </w:footnote>
  <w:footnote w:type="continuationSeparator" w:id="0">
    <w:p w14:paraId="04CFA14D" w14:textId="77777777" w:rsidR="007A27B4" w:rsidRDefault="007A27B4" w:rsidP="0029608C">
      <w:r>
        <w:continuationSeparator/>
      </w:r>
    </w:p>
    <w:p w14:paraId="2C6BAAA4" w14:textId="77777777" w:rsidR="007A27B4" w:rsidRDefault="007A27B4" w:rsidP="0029608C"/>
    <w:p w14:paraId="397E1ABD" w14:textId="77777777" w:rsidR="007A27B4" w:rsidRDefault="007A27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933BD" w14:textId="77777777" w:rsidR="007D5956" w:rsidRDefault="007D5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0C47" w14:textId="4708F61D" w:rsidR="00E9651C" w:rsidRPr="00133F32" w:rsidRDefault="00E9651C" w:rsidP="00A221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E9B38" w14:textId="3E6226B0" w:rsidR="007D5956" w:rsidRDefault="0099136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424B7F"/>
    <w:multiLevelType w:val="hybridMultilevel"/>
    <w:tmpl w:val="FFFFFFFF"/>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A117A3D"/>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38D04E7"/>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F065AC8"/>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A80A4A9"/>
    <w:multiLevelType w:val="hybridMultilevel"/>
    <w:tmpl w:val="FFFFFFFF"/>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F21BAB3"/>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FFFFF7C"/>
    <w:multiLevelType w:val="singleLevel"/>
    <w:tmpl w:val="C2B2AC2A"/>
    <w:lvl w:ilvl="0">
      <w:start w:val="1"/>
      <w:numFmt w:val="decimal"/>
      <w:lvlText w:val="%1."/>
      <w:lvlJc w:val="left"/>
      <w:pPr>
        <w:tabs>
          <w:tab w:val="num" w:pos="1492"/>
        </w:tabs>
        <w:ind w:left="1492" w:hanging="360"/>
      </w:pPr>
    </w:lvl>
  </w:abstractNum>
  <w:abstractNum w:abstractNumId="7" w15:restartNumberingAfterBreak="0">
    <w:nsid w:val="FFFFFF7D"/>
    <w:multiLevelType w:val="singleLevel"/>
    <w:tmpl w:val="5CB40172"/>
    <w:lvl w:ilvl="0">
      <w:start w:val="1"/>
      <w:numFmt w:val="decimal"/>
      <w:lvlText w:val="%1."/>
      <w:lvlJc w:val="left"/>
      <w:pPr>
        <w:tabs>
          <w:tab w:val="num" w:pos="1209"/>
        </w:tabs>
        <w:ind w:left="1209" w:hanging="360"/>
      </w:pPr>
    </w:lvl>
  </w:abstractNum>
  <w:abstractNum w:abstractNumId="8" w15:restartNumberingAfterBreak="0">
    <w:nsid w:val="FFFFFF7E"/>
    <w:multiLevelType w:val="singleLevel"/>
    <w:tmpl w:val="6F7A3B2C"/>
    <w:lvl w:ilvl="0">
      <w:start w:val="1"/>
      <w:numFmt w:val="decimal"/>
      <w:lvlText w:val="%1."/>
      <w:lvlJc w:val="left"/>
      <w:pPr>
        <w:tabs>
          <w:tab w:val="num" w:pos="926"/>
        </w:tabs>
        <w:ind w:left="926" w:hanging="360"/>
      </w:pPr>
    </w:lvl>
  </w:abstractNum>
  <w:abstractNum w:abstractNumId="9" w15:restartNumberingAfterBreak="0">
    <w:nsid w:val="FFFFFF7F"/>
    <w:multiLevelType w:val="singleLevel"/>
    <w:tmpl w:val="2F16DB38"/>
    <w:lvl w:ilvl="0">
      <w:start w:val="1"/>
      <w:numFmt w:val="decimal"/>
      <w:lvlText w:val="%1."/>
      <w:lvlJc w:val="left"/>
      <w:pPr>
        <w:tabs>
          <w:tab w:val="num" w:pos="643"/>
        </w:tabs>
        <w:ind w:left="643" w:hanging="360"/>
      </w:pPr>
    </w:lvl>
  </w:abstractNum>
  <w:abstractNum w:abstractNumId="10" w15:restartNumberingAfterBreak="0">
    <w:nsid w:val="FFFFFF80"/>
    <w:multiLevelType w:val="singleLevel"/>
    <w:tmpl w:val="BCFA5CA0"/>
    <w:lvl w:ilvl="0">
      <w:start w:val="1"/>
      <w:numFmt w:val="bullet"/>
      <w:lvlText w:val=""/>
      <w:lvlJc w:val="left"/>
      <w:pPr>
        <w:tabs>
          <w:tab w:val="num" w:pos="1492"/>
        </w:tabs>
        <w:ind w:left="1492" w:hanging="360"/>
      </w:pPr>
    </w:lvl>
  </w:abstractNum>
  <w:abstractNum w:abstractNumId="11" w15:restartNumberingAfterBreak="0">
    <w:nsid w:val="FFFFFF81"/>
    <w:multiLevelType w:val="singleLevel"/>
    <w:tmpl w:val="FC60A54A"/>
    <w:lvl w:ilvl="0">
      <w:start w:val="1"/>
      <w:numFmt w:val="bullet"/>
      <w:lvlText w:val=""/>
      <w:lvlJc w:val="left"/>
      <w:pPr>
        <w:tabs>
          <w:tab w:val="num" w:pos="1209"/>
        </w:tabs>
        <w:ind w:left="1209" w:hanging="360"/>
      </w:pPr>
    </w:lvl>
  </w:abstractNum>
  <w:abstractNum w:abstractNumId="12" w15:restartNumberingAfterBreak="0">
    <w:nsid w:val="FFFFFF82"/>
    <w:multiLevelType w:val="singleLevel"/>
    <w:tmpl w:val="A988751A"/>
    <w:lvl w:ilvl="0">
      <w:start w:val="1"/>
      <w:numFmt w:val="bullet"/>
      <w:lvlText w:val=""/>
      <w:lvlJc w:val="left"/>
      <w:pPr>
        <w:tabs>
          <w:tab w:val="num" w:pos="926"/>
        </w:tabs>
        <w:ind w:left="926" w:hanging="360"/>
      </w:pPr>
    </w:lvl>
  </w:abstractNum>
  <w:abstractNum w:abstractNumId="13" w15:restartNumberingAfterBreak="0">
    <w:nsid w:val="FFFFFF83"/>
    <w:multiLevelType w:val="singleLevel"/>
    <w:tmpl w:val="DDA22A72"/>
    <w:lvl w:ilvl="0">
      <w:start w:val="1"/>
      <w:numFmt w:val="bullet"/>
      <w:lvlText w:val=""/>
      <w:lvlJc w:val="left"/>
      <w:pPr>
        <w:tabs>
          <w:tab w:val="num" w:pos="643"/>
        </w:tabs>
        <w:ind w:left="643" w:hanging="360"/>
      </w:pPr>
    </w:lvl>
  </w:abstractNum>
  <w:abstractNum w:abstractNumId="14" w15:restartNumberingAfterBreak="0">
    <w:nsid w:val="FFFFFF88"/>
    <w:multiLevelType w:val="singleLevel"/>
    <w:tmpl w:val="A5F66F82"/>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CD967B94"/>
    <w:lvl w:ilvl="0">
      <w:start w:val="1"/>
      <w:numFmt w:val="bullet"/>
      <w:lvlText w:val=""/>
      <w:lvlJc w:val="left"/>
      <w:pPr>
        <w:tabs>
          <w:tab w:val="num" w:pos="360"/>
        </w:tabs>
        <w:ind w:left="360" w:hanging="360"/>
      </w:pPr>
    </w:lvl>
  </w:abstractNum>
  <w:abstractNum w:abstractNumId="16"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7"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18"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9"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20"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22"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23"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24"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25"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26"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7"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28"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29" w15:restartNumberingAfterBreak="0">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30" w15:restartNumberingAfterBreak="0">
    <w:nsid w:val="062B4E1D"/>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7613A01"/>
    <w:multiLevelType w:val="multilevel"/>
    <w:tmpl w:val="F8E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11A5E3C"/>
    <w:multiLevelType w:val="hybridMultilevel"/>
    <w:tmpl w:val="FFFFFFFF"/>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17E9BCBE"/>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1E4B459D"/>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1EC4AB96"/>
    <w:multiLevelType w:val="hybridMultilevel"/>
    <w:tmpl w:val="FFFFFFFF"/>
    <w:lvl w:ilvl="0" w:tplc="FFFFFFFF">
      <w:start w:val="1"/>
      <w:numFmt w:val="upp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980563C"/>
    <w:multiLevelType w:val="multilevel"/>
    <w:tmpl w:val="A9A012DE"/>
    <w:lvl w:ilvl="0">
      <w:start w:val="1"/>
      <w:numFmt w:val="upperLetter"/>
      <w:pStyle w:val="Heading5"/>
      <w:lvlText w:val="Appendix %1."/>
      <w:lvlJc w:val="left"/>
      <w:pPr>
        <w:ind w:left="360" w:hanging="360"/>
      </w:pPr>
    </w:lvl>
    <w:lvl w:ilvl="1">
      <w:start w:val="1"/>
      <w:numFmt w:val="decimal"/>
      <w:pStyle w:val="Heading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Paragraph"/>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2CDC3173"/>
    <w:multiLevelType w:val="multilevel"/>
    <w:tmpl w:val="393AD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5383622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46" w15:restartNumberingAfterBreak="0">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0829212">
    <w:abstractNumId w:val="15"/>
  </w:num>
  <w:num w:numId="2" w16cid:durableId="1304311152">
    <w:abstractNumId w:val="40"/>
  </w:num>
  <w:num w:numId="3" w16cid:durableId="527959689">
    <w:abstractNumId w:val="29"/>
  </w:num>
  <w:num w:numId="4" w16cid:durableId="2136217272">
    <w:abstractNumId w:val="38"/>
  </w:num>
  <w:num w:numId="5" w16cid:durableId="535391431">
    <w:abstractNumId w:val="37"/>
  </w:num>
  <w:num w:numId="6" w16cid:durableId="1219822437">
    <w:abstractNumId w:val="42"/>
  </w:num>
  <w:num w:numId="7" w16cid:durableId="1533567108">
    <w:abstractNumId w:val="41"/>
  </w:num>
  <w:num w:numId="8" w16cid:durableId="287249505">
    <w:abstractNumId w:val="36"/>
  </w:num>
  <w:num w:numId="9" w16cid:durableId="1132095448">
    <w:abstractNumId w:val="46"/>
  </w:num>
  <w:num w:numId="10" w16cid:durableId="1828859707">
    <w:abstractNumId w:val="39"/>
  </w:num>
  <w:num w:numId="11" w16cid:durableId="519902530">
    <w:abstractNumId w:val="47"/>
  </w:num>
  <w:num w:numId="12" w16cid:durableId="643699067">
    <w:abstractNumId w:val="43"/>
  </w:num>
  <w:num w:numId="13" w16cid:durableId="514458983">
    <w:abstractNumId w:val="13"/>
  </w:num>
  <w:num w:numId="14" w16cid:durableId="360011364">
    <w:abstractNumId w:val="12"/>
  </w:num>
  <w:num w:numId="15" w16cid:durableId="1124733215">
    <w:abstractNumId w:val="11"/>
  </w:num>
  <w:num w:numId="16" w16cid:durableId="1622221849">
    <w:abstractNumId w:val="10"/>
  </w:num>
  <w:num w:numId="17" w16cid:durableId="2137329164">
    <w:abstractNumId w:val="14"/>
  </w:num>
  <w:num w:numId="18" w16cid:durableId="811291247">
    <w:abstractNumId w:val="9"/>
  </w:num>
  <w:num w:numId="19" w16cid:durableId="665476797">
    <w:abstractNumId w:val="8"/>
  </w:num>
  <w:num w:numId="20" w16cid:durableId="624694644">
    <w:abstractNumId w:val="7"/>
  </w:num>
  <w:num w:numId="21" w16cid:durableId="1890459991">
    <w:abstractNumId w:val="6"/>
  </w:num>
  <w:num w:numId="22" w16cid:durableId="1339649061">
    <w:abstractNumId w:val="45"/>
  </w:num>
  <w:num w:numId="23" w16cid:durableId="1671254693">
    <w:abstractNumId w:val="48"/>
  </w:num>
  <w:num w:numId="24" w16cid:durableId="585963682">
    <w:abstractNumId w:val="31"/>
  </w:num>
  <w:num w:numId="25" w16cid:durableId="1720015195">
    <w:abstractNumId w:val="2"/>
  </w:num>
  <w:num w:numId="26" w16cid:durableId="922451193">
    <w:abstractNumId w:val="30"/>
  </w:num>
  <w:num w:numId="27" w16cid:durableId="1099519571">
    <w:abstractNumId w:val="4"/>
  </w:num>
  <w:num w:numId="28" w16cid:durableId="1799642970">
    <w:abstractNumId w:val="35"/>
  </w:num>
  <w:num w:numId="29" w16cid:durableId="238057179">
    <w:abstractNumId w:val="3"/>
  </w:num>
  <w:num w:numId="30" w16cid:durableId="1953633129">
    <w:abstractNumId w:val="44"/>
  </w:num>
  <w:num w:numId="31" w16cid:durableId="1201750036">
    <w:abstractNumId w:val="34"/>
  </w:num>
  <w:num w:numId="32" w16cid:durableId="169222921">
    <w:abstractNumId w:val="5"/>
  </w:num>
  <w:num w:numId="33" w16cid:durableId="1046445687">
    <w:abstractNumId w:val="1"/>
  </w:num>
  <w:num w:numId="34" w16cid:durableId="1845901143">
    <w:abstractNumId w:val="33"/>
  </w:num>
  <w:num w:numId="35" w16cid:durableId="869341005">
    <w:abstractNumId w:val="0"/>
  </w:num>
  <w:num w:numId="36" w16cid:durableId="587085016">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BAD"/>
    <w:rsid w:val="0000225C"/>
    <w:rsid w:val="000033C9"/>
    <w:rsid w:val="00003713"/>
    <w:rsid w:val="000038C1"/>
    <w:rsid w:val="000042C9"/>
    <w:rsid w:val="00006CF5"/>
    <w:rsid w:val="00007CA5"/>
    <w:rsid w:val="0001034B"/>
    <w:rsid w:val="000136DB"/>
    <w:rsid w:val="00014223"/>
    <w:rsid w:val="000149E3"/>
    <w:rsid w:val="00014FA2"/>
    <w:rsid w:val="000157C7"/>
    <w:rsid w:val="00015C49"/>
    <w:rsid w:val="00015CA8"/>
    <w:rsid w:val="0001632F"/>
    <w:rsid w:val="00016E9D"/>
    <w:rsid w:val="00020454"/>
    <w:rsid w:val="00020DC5"/>
    <w:rsid w:val="000215BA"/>
    <w:rsid w:val="00021D81"/>
    <w:rsid w:val="00021EF4"/>
    <w:rsid w:val="00022B7E"/>
    <w:rsid w:val="0002317A"/>
    <w:rsid w:val="00023B27"/>
    <w:rsid w:val="00023E24"/>
    <w:rsid w:val="0002468B"/>
    <w:rsid w:val="00025339"/>
    <w:rsid w:val="0002601E"/>
    <w:rsid w:val="00026980"/>
    <w:rsid w:val="00026AF6"/>
    <w:rsid w:val="0003040A"/>
    <w:rsid w:val="0003152A"/>
    <w:rsid w:val="000334C6"/>
    <w:rsid w:val="000335D9"/>
    <w:rsid w:val="0003485D"/>
    <w:rsid w:val="00035B41"/>
    <w:rsid w:val="00036274"/>
    <w:rsid w:val="00037D0B"/>
    <w:rsid w:val="00040568"/>
    <w:rsid w:val="00042059"/>
    <w:rsid w:val="00043AAE"/>
    <w:rsid w:val="0004574A"/>
    <w:rsid w:val="000457FF"/>
    <w:rsid w:val="00046B09"/>
    <w:rsid w:val="000476D7"/>
    <w:rsid w:val="00047FFD"/>
    <w:rsid w:val="00050F6D"/>
    <w:rsid w:val="000511C7"/>
    <w:rsid w:val="000513A1"/>
    <w:rsid w:val="00051637"/>
    <w:rsid w:val="00051697"/>
    <w:rsid w:val="0005353C"/>
    <w:rsid w:val="00053C08"/>
    <w:rsid w:val="000542E9"/>
    <w:rsid w:val="00054D06"/>
    <w:rsid w:val="000565D7"/>
    <w:rsid w:val="000567C3"/>
    <w:rsid w:val="00056B49"/>
    <w:rsid w:val="00056B5F"/>
    <w:rsid w:val="00057190"/>
    <w:rsid w:val="0006019F"/>
    <w:rsid w:val="00060457"/>
    <w:rsid w:val="00060912"/>
    <w:rsid w:val="000613F5"/>
    <w:rsid w:val="00061547"/>
    <w:rsid w:val="00061C88"/>
    <w:rsid w:val="00061E53"/>
    <w:rsid w:val="0006230C"/>
    <w:rsid w:val="000626E0"/>
    <w:rsid w:val="00062EB0"/>
    <w:rsid w:val="00063935"/>
    <w:rsid w:val="00064088"/>
    <w:rsid w:val="00064386"/>
    <w:rsid w:val="00067B32"/>
    <w:rsid w:val="00070DB2"/>
    <w:rsid w:val="0007163C"/>
    <w:rsid w:val="000718CD"/>
    <w:rsid w:val="0007286B"/>
    <w:rsid w:val="0007377A"/>
    <w:rsid w:val="00075786"/>
    <w:rsid w:val="000761CE"/>
    <w:rsid w:val="00077CD0"/>
    <w:rsid w:val="00081035"/>
    <w:rsid w:val="00082C58"/>
    <w:rsid w:val="00082D83"/>
    <w:rsid w:val="000836A7"/>
    <w:rsid w:val="00083B6A"/>
    <w:rsid w:val="000845BF"/>
    <w:rsid w:val="00084C57"/>
    <w:rsid w:val="000857F9"/>
    <w:rsid w:val="0008583C"/>
    <w:rsid w:val="000867BC"/>
    <w:rsid w:val="000875D0"/>
    <w:rsid w:val="00087BDC"/>
    <w:rsid w:val="00091472"/>
    <w:rsid w:val="00091A8F"/>
    <w:rsid w:val="0009309E"/>
    <w:rsid w:val="0009313C"/>
    <w:rsid w:val="00093219"/>
    <w:rsid w:val="00093571"/>
    <w:rsid w:val="00094419"/>
    <w:rsid w:val="00094CBA"/>
    <w:rsid w:val="00096146"/>
    <w:rsid w:val="00096B3A"/>
    <w:rsid w:val="00096CB8"/>
    <w:rsid w:val="000971D7"/>
    <w:rsid w:val="000A0D51"/>
    <w:rsid w:val="000A2005"/>
    <w:rsid w:val="000A224F"/>
    <w:rsid w:val="000A26F3"/>
    <w:rsid w:val="000A2B7A"/>
    <w:rsid w:val="000A2CEF"/>
    <w:rsid w:val="000A37A6"/>
    <w:rsid w:val="000A45C3"/>
    <w:rsid w:val="000A4A23"/>
    <w:rsid w:val="000A5B78"/>
    <w:rsid w:val="000A685C"/>
    <w:rsid w:val="000A6896"/>
    <w:rsid w:val="000B16CA"/>
    <w:rsid w:val="000B1CBA"/>
    <w:rsid w:val="000B2316"/>
    <w:rsid w:val="000B4D4F"/>
    <w:rsid w:val="000B4DD4"/>
    <w:rsid w:val="000B5253"/>
    <w:rsid w:val="000B752A"/>
    <w:rsid w:val="000B7A12"/>
    <w:rsid w:val="000C00DC"/>
    <w:rsid w:val="000C18B1"/>
    <w:rsid w:val="000C1AC9"/>
    <w:rsid w:val="000C4A17"/>
    <w:rsid w:val="000C63BB"/>
    <w:rsid w:val="000C75FE"/>
    <w:rsid w:val="000C7FA8"/>
    <w:rsid w:val="000D0648"/>
    <w:rsid w:val="000D2082"/>
    <w:rsid w:val="000D2EA4"/>
    <w:rsid w:val="000D33CA"/>
    <w:rsid w:val="000D6093"/>
    <w:rsid w:val="000D6C3F"/>
    <w:rsid w:val="000D7251"/>
    <w:rsid w:val="000E059E"/>
    <w:rsid w:val="000E0B86"/>
    <w:rsid w:val="000E0E0D"/>
    <w:rsid w:val="000E1046"/>
    <w:rsid w:val="000E2E5A"/>
    <w:rsid w:val="000E3C0C"/>
    <w:rsid w:val="000E3F66"/>
    <w:rsid w:val="000E4D6F"/>
    <w:rsid w:val="000E6892"/>
    <w:rsid w:val="000E68BE"/>
    <w:rsid w:val="000E71AA"/>
    <w:rsid w:val="000E7375"/>
    <w:rsid w:val="000F01E5"/>
    <w:rsid w:val="000F08CE"/>
    <w:rsid w:val="000F1D92"/>
    <w:rsid w:val="000F1E67"/>
    <w:rsid w:val="000F267A"/>
    <w:rsid w:val="000F2927"/>
    <w:rsid w:val="000F34CD"/>
    <w:rsid w:val="000F3FD1"/>
    <w:rsid w:val="000F4601"/>
    <w:rsid w:val="000F534B"/>
    <w:rsid w:val="000F557E"/>
    <w:rsid w:val="000F6851"/>
    <w:rsid w:val="000F7949"/>
    <w:rsid w:val="001008A5"/>
    <w:rsid w:val="00100E5D"/>
    <w:rsid w:val="001024DA"/>
    <w:rsid w:val="00103E79"/>
    <w:rsid w:val="001041F7"/>
    <w:rsid w:val="0010429E"/>
    <w:rsid w:val="0010491D"/>
    <w:rsid w:val="00104A64"/>
    <w:rsid w:val="0010713E"/>
    <w:rsid w:val="00107D62"/>
    <w:rsid w:val="00107D81"/>
    <w:rsid w:val="001115EF"/>
    <w:rsid w:val="00111E59"/>
    <w:rsid w:val="00112480"/>
    <w:rsid w:val="0011282D"/>
    <w:rsid w:val="00113B4D"/>
    <w:rsid w:val="00113E5F"/>
    <w:rsid w:val="001154F2"/>
    <w:rsid w:val="0011712B"/>
    <w:rsid w:val="00117432"/>
    <w:rsid w:val="00117768"/>
    <w:rsid w:val="0012072C"/>
    <w:rsid w:val="001226A8"/>
    <w:rsid w:val="001227CD"/>
    <w:rsid w:val="001227F3"/>
    <w:rsid w:val="001236F6"/>
    <w:rsid w:val="001259C7"/>
    <w:rsid w:val="0012713A"/>
    <w:rsid w:val="001271F0"/>
    <w:rsid w:val="00131368"/>
    <w:rsid w:val="001315C2"/>
    <w:rsid w:val="0013286D"/>
    <w:rsid w:val="001328D9"/>
    <w:rsid w:val="00133D07"/>
    <w:rsid w:val="00133F32"/>
    <w:rsid w:val="001352C2"/>
    <w:rsid w:val="0013568E"/>
    <w:rsid w:val="00136FC1"/>
    <w:rsid w:val="00140A62"/>
    <w:rsid w:val="00140D78"/>
    <w:rsid w:val="00140D8A"/>
    <w:rsid w:val="001411FF"/>
    <w:rsid w:val="00142994"/>
    <w:rsid w:val="00142F25"/>
    <w:rsid w:val="00144238"/>
    <w:rsid w:val="001455F3"/>
    <w:rsid w:val="0014664C"/>
    <w:rsid w:val="001471C1"/>
    <w:rsid w:val="0014729F"/>
    <w:rsid w:val="00150359"/>
    <w:rsid w:val="00151E10"/>
    <w:rsid w:val="00152219"/>
    <w:rsid w:val="001528A8"/>
    <w:rsid w:val="00153C86"/>
    <w:rsid w:val="001543B7"/>
    <w:rsid w:val="001545D0"/>
    <w:rsid w:val="0015497B"/>
    <w:rsid w:val="001549A4"/>
    <w:rsid w:val="00155AB1"/>
    <w:rsid w:val="0016012E"/>
    <w:rsid w:val="0016088B"/>
    <w:rsid w:val="00161CF3"/>
    <w:rsid w:val="0016207F"/>
    <w:rsid w:val="00163851"/>
    <w:rsid w:val="001643F1"/>
    <w:rsid w:val="001649A9"/>
    <w:rsid w:val="001657A7"/>
    <w:rsid w:val="00165BD2"/>
    <w:rsid w:val="00165E1F"/>
    <w:rsid w:val="00165F83"/>
    <w:rsid w:val="00166CE6"/>
    <w:rsid w:val="001676F4"/>
    <w:rsid w:val="00167A46"/>
    <w:rsid w:val="00170259"/>
    <w:rsid w:val="00170E24"/>
    <w:rsid w:val="00171990"/>
    <w:rsid w:val="001724C6"/>
    <w:rsid w:val="00173723"/>
    <w:rsid w:val="00174688"/>
    <w:rsid w:val="00174A42"/>
    <w:rsid w:val="00176C61"/>
    <w:rsid w:val="00177052"/>
    <w:rsid w:val="001770E2"/>
    <w:rsid w:val="00177F30"/>
    <w:rsid w:val="0018020D"/>
    <w:rsid w:val="0018294D"/>
    <w:rsid w:val="00182E2A"/>
    <w:rsid w:val="00183051"/>
    <w:rsid w:val="001836F1"/>
    <w:rsid w:val="00184DF9"/>
    <w:rsid w:val="00185AE8"/>
    <w:rsid w:val="0018651F"/>
    <w:rsid w:val="001867AD"/>
    <w:rsid w:val="00186CCA"/>
    <w:rsid w:val="00186E8A"/>
    <w:rsid w:val="0018736F"/>
    <w:rsid w:val="001876E3"/>
    <w:rsid w:val="00190EE8"/>
    <w:rsid w:val="0019131F"/>
    <w:rsid w:val="00193101"/>
    <w:rsid w:val="00193583"/>
    <w:rsid w:val="00193C29"/>
    <w:rsid w:val="00194BC8"/>
    <w:rsid w:val="00195198"/>
    <w:rsid w:val="00196006"/>
    <w:rsid w:val="00196654"/>
    <w:rsid w:val="00196FCA"/>
    <w:rsid w:val="0019767D"/>
    <w:rsid w:val="0019782A"/>
    <w:rsid w:val="001A0851"/>
    <w:rsid w:val="001A0DA7"/>
    <w:rsid w:val="001A2964"/>
    <w:rsid w:val="001A464C"/>
    <w:rsid w:val="001A4ACC"/>
    <w:rsid w:val="001A4B45"/>
    <w:rsid w:val="001A4E6E"/>
    <w:rsid w:val="001A5873"/>
    <w:rsid w:val="001A59F7"/>
    <w:rsid w:val="001A5A94"/>
    <w:rsid w:val="001A5CE9"/>
    <w:rsid w:val="001A64A0"/>
    <w:rsid w:val="001A7791"/>
    <w:rsid w:val="001A7C2D"/>
    <w:rsid w:val="001A7F7C"/>
    <w:rsid w:val="001B2AFA"/>
    <w:rsid w:val="001B34FC"/>
    <w:rsid w:val="001B3617"/>
    <w:rsid w:val="001B5EF2"/>
    <w:rsid w:val="001B6179"/>
    <w:rsid w:val="001B7F96"/>
    <w:rsid w:val="001C0D6D"/>
    <w:rsid w:val="001C14F4"/>
    <w:rsid w:val="001C177F"/>
    <w:rsid w:val="001C1C49"/>
    <w:rsid w:val="001C3171"/>
    <w:rsid w:val="001C3E6E"/>
    <w:rsid w:val="001C4E24"/>
    <w:rsid w:val="001C5CB6"/>
    <w:rsid w:val="001C68A7"/>
    <w:rsid w:val="001D0CC3"/>
    <w:rsid w:val="001D1B01"/>
    <w:rsid w:val="001D3268"/>
    <w:rsid w:val="001D3D5E"/>
    <w:rsid w:val="001D46A4"/>
    <w:rsid w:val="001D541A"/>
    <w:rsid w:val="001D772F"/>
    <w:rsid w:val="001D78E1"/>
    <w:rsid w:val="001E0987"/>
    <w:rsid w:val="001E1449"/>
    <w:rsid w:val="001E25BC"/>
    <w:rsid w:val="001E2912"/>
    <w:rsid w:val="001E2F18"/>
    <w:rsid w:val="001E31CB"/>
    <w:rsid w:val="001E532B"/>
    <w:rsid w:val="001E6302"/>
    <w:rsid w:val="001E68B9"/>
    <w:rsid w:val="001E7442"/>
    <w:rsid w:val="001E7A0F"/>
    <w:rsid w:val="001F001E"/>
    <w:rsid w:val="001F014E"/>
    <w:rsid w:val="001F01CA"/>
    <w:rsid w:val="001F108D"/>
    <w:rsid w:val="001F10C6"/>
    <w:rsid w:val="001F12E8"/>
    <w:rsid w:val="001F179D"/>
    <w:rsid w:val="001F21B0"/>
    <w:rsid w:val="001F3AF6"/>
    <w:rsid w:val="001F4520"/>
    <w:rsid w:val="001F51B9"/>
    <w:rsid w:val="001F5689"/>
    <w:rsid w:val="001F7478"/>
    <w:rsid w:val="001F75FF"/>
    <w:rsid w:val="002002AD"/>
    <w:rsid w:val="00200B8B"/>
    <w:rsid w:val="00201333"/>
    <w:rsid w:val="00201A33"/>
    <w:rsid w:val="0020280B"/>
    <w:rsid w:val="00202CFF"/>
    <w:rsid w:val="00203011"/>
    <w:rsid w:val="002069B2"/>
    <w:rsid w:val="0020702C"/>
    <w:rsid w:val="002072E8"/>
    <w:rsid w:val="00207A66"/>
    <w:rsid w:val="00211CAA"/>
    <w:rsid w:val="0021397D"/>
    <w:rsid w:val="00213C57"/>
    <w:rsid w:val="00214BB2"/>
    <w:rsid w:val="00216109"/>
    <w:rsid w:val="0021690E"/>
    <w:rsid w:val="00216FDF"/>
    <w:rsid w:val="002170BE"/>
    <w:rsid w:val="00221508"/>
    <w:rsid w:val="002246F9"/>
    <w:rsid w:val="00225021"/>
    <w:rsid w:val="002260F1"/>
    <w:rsid w:val="00226D9E"/>
    <w:rsid w:val="0022734C"/>
    <w:rsid w:val="00230617"/>
    <w:rsid w:val="00232688"/>
    <w:rsid w:val="00234353"/>
    <w:rsid w:val="00234F33"/>
    <w:rsid w:val="0023593F"/>
    <w:rsid w:val="00235E68"/>
    <w:rsid w:val="002368A1"/>
    <w:rsid w:val="0023748C"/>
    <w:rsid w:val="00241461"/>
    <w:rsid w:val="00242CDD"/>
    <w:rsid w:val="00243072"/>
    <w:rsid w:val="00244872"/>
    <w:rsid w:val="00247C46"/>
    <w:rsid w:val="00250449"/>
    <w:rsid w:val="00250ACE"/>
    <w:rsid w:val="00251116"/>
    <w:rsid w:val="0025378C"/>
    <w:rsid w:val="002539D7"/>
    <w:rsid w:val="00254EC2"/>
    <w:rsid w:val="002553CF"/>
    <w:rsid w:val="00256813"/>
    <w:rsid w:val="00256DF2"/>
    <w:rsid w:val="00256F81"/>
    <w:rsid w:val="00257381"/>
    <w:rsid w:val="00261DCF"/>
    <w:rsid w:val="00261EE3"/>
    <w:rsid w:val="00263405"/>
    <w:rsid w:val="00263F41"/>
    <w:rsid w:val="002649A5"/>
    <w:rsid w:val="00264F33"/>
    <w:rsid w:val="00266B6A"/>
    <w:rsid w:val="00266FBF"/>
    <w:rsid w:val="002700AC"/>
    <w:rsid w:val="00271746"/>
    <w:rsid w:val="00272AE1"/>
    <w:rsid w:val="002738D5"/>
    <w:rsid w:val="00273D5C"/>
    <w:rsid w:val="002740FD"/>
    <w:rsid w:val="00275DD5"/>
    <w:rsid w:val="00276038"/>
    <w:rsid w:val="00276098"/>
    <w:rsid w:val="00276920"/>
    <w:rsid w:val="0028097E"/>
    <w:rsid w:val="00280E19"/>
    <w:rsid w:val="00281271"/>
    <w:rsid w:val="00281461"/>
    <w:rsid w:val="002837CB"/>
    <w:rsid w:val="002853B4"/>
    <w:rsid w:val="002861D3"/>
    <w:rsid w:val="00286D26"/>
    <w:rsid w:val="00290A83"/>
    <w:rsid w:val="0029225C"/>
    <w:rsid w:val="002925BE"/>
    <w:rsid w:val="0029367B"/>
    <w:rsid w:val="002936F5"/>
    <w:rsid w:val="002938B6"/>
    <w:rsid w:val="00294E2A"/>
    <w:rsid w:val="00295F48"/>
    <w:rsid w:val="0029608C"/>
    <w:rsid w:val="002963B6"/>
    <w:rsid w:val="00296538"/>
    <w:rsid w:val="0029663F"/>
    <w:rsid w:val="002975DD"/>
    <w:rsid w:val="002A1401"/>
    <w:rsid w:val="002A158C"/>
    <w:rsid w:val="002A478B"/>
    <w:rsid w:val="002A699F"/>
    <w:rsid w:val="002A6B34"/>
    <w:rsid w:val="002A6EF8"/>
    <w:rsid w:val="002A7489"/>
    <w:rsid w:val="002B058A"/>
    <w:rsid w:val="002B0933"/>
    <w:rsid w:val="002B173C"/>
    <w:rsid w:val="002B22DD"/>
    <w:rsid w:val="002B26B1"/>
    <w:rsid w:val="002B3226"/>
    <w:rsid w:val="002B32FA"/>
    <w:rsid w:val="002B35F2"/>
    <w:rsid w:val="002B3D56"/>
    <w:rsid w:val="002B4197"/>
    <w:rsid w:val="002B481B"/>
    <w:rsid w:val="002B5FFC"/>
    <w:rsid w:val="002B7427"/>
    <w:rsid w:val="002B7579"/>
    <w:rsid w:val="002C0701"/>
    <w:rsid w:val="002C157C"/>
    <w:rsid w:val="002C22C0"/>
    <w:rsid w:val="002C317F"/>
    <w:rsid w:val="002C3B6C"/>
    <w:rsid w:val="002C4529"/>
    <w:rsid w:val="002C456A"/>
    <w:rsid w:val="002C4EB5"/>
    <w:rsid w:val="002C54DF"/>
    <w:rsid w:val="002C6CED"/>
    <w:rsid w:val="002C76AC"/>
    <w:rsid w:val="002D1973"/>
    <w:rsid w:val="002D1DF2"/>
    <w:rsid w:val="002D23A6"/>
    <w:rsid w:val="002D25D7"/>
    <w:rsid w:val="002D3882"/>
    <w:rsid w:val="002D3C07"/>
    <w:rsid w:val="002D53B6"/>
    <w:rsid w:val="002D6D5D"/>
    <w:rsid w:val="002D703E"/>
    <w:rsid w:val="002E0032"/>
    <w:rsid w:val="002E1327"/>
    <w:rsid w:val="002E1449"/>
    <w:rsid w:val="002E1784"/>
    <w:rsid w:val="002E2028"/>
    <w:rsid w:val="002E2FE3"/>
    <w:rsid w:val="002E36AA"/>
    <w:rsid w:val="002E3F64"/>
    <w:rsid w:val="002E41B3"/>
    <w:rsid w:val="002E478F"/>
    <w:rsid w:val="002E525F"/>
    <w:rsid w:val="002E5391"/>
    <w:rsid w:val="002E55A3"/>
    <w:rsid w:val="002E58F2"/>
    <w:rsid w:val="002E5A3B"/>
    <w:rsid w:val="002E6648"/>
    <w:rsid w:val="002E6FFB"/>
    <w:rsid w:val="002E7267"/>
    <w:rsid w:val="002F0D35"/>
    <w:rsid w:val="002F10B9"/>
    <w:rsid w:val="002F162A"/>
    <w:rsid w:val="002F1E88"/>
    <w:rsid w:val="002F32D4"/>
    <w:rsid w:val="002F36F9"/>
    <w:rsid w:val="002F4185"/>
    <w:rsid w:val="002F4C34"/>
    <w:rsid w:val="002F5177"/>
    <w:rsid w:val="002F6928"/>
    <w:rsid w:val="002F781C"/>
    <w:rsid w:val="003012F3"/>
    <w:rsid w:val="00303071"/>
    <w:rsid w:val="00304069"/>
    <w:rsid w:val="003046F2"/>
    <w:rsid w:val="00305A9C"/>
    <w:rsid w:val="00305B23"/>
    <w:rsid w:val="003069AF"/>
    <w:rsid w:val="0030706E"/>
    <w:rsid w:val="0030764B"/>
    <w:rsid w:val="003077EF"/>
    <w:rsid w:val="0031014C"/>
    <w:rsid w:val="0031091D"/>
    <w:rsid w:val="0031115F"/>
    <w:rsid w:val="00311648"/>
    <w:rsid w:val="00311C9B"/>
    <w:rsid w:val="00311DF9"/>
    <w:rsid w:val="00311F40"/>
    <w:rsid w:val="003122FC"/>
    <w:rsid w:val="0031303A"/>
    <w:rsid w:val="0031316E"/>
    <w:rsid w:val="00314336"/>
    <w:rsid w:val="003151D8"/>
    <w:rsid w:val="003156AD"/>
    <w:rsid w:val="003156DD"/>
    <w:rsid w:val="00316EB1"/>
    <w:rsid w:val="00320550"/>
    <w:rsid w:val="0032443D"/>
    <w:rsid w:val="00325862"/>
    <w:rsid w:val="00325C3A"/>
    <w:rsid w:val="00326258"/>
    <w:rsid w:val="00326500"/>
    <w:rsid w:val="00326814"/>
    <w:rsid w:val="00326FED"/>
    <w:rsid w:val="00327DA0"/>
    <w:rsid w:val="00327F79"/>
    <w:rsid w:val="00330B94"/>
    <w:rsid w:val="003310F7"/>
    <w:rsid w:val="00331BC4"/>
    <w:rsid w:val="00333149"/>
    <w:rsid w:val="0033321B"/>
    <w:rsid w:val="0033409E"/>
    <w:rsid w:val="00340F77"/>
    <w:rsid w:val="00341862"/>
    <w:rsid w:val="00341CB9"/>
    <w:rsid w:val="003422F9"/>
    <w:rsid w:val="0034291A"/>
    <w:rsid w:val="00344A9C"/>
    <w:rsid w:val="0034601B"/>
    <w:rsid w:val="003502F4"/>
    <w:rsid w:val="00350538"/>
    <w:rsid w:val="0035064F"/>
    <w:rsid w:val="00351126"/>
    <w:rsid w:val="00351741"/>
    <w:rsid w:val="003517C0"/>
    <w:rsid w:val="003518C5"/>
    <w:rsid w:val="003519C1"/>
    <w:rsid w:val="00352A64"/>
    <w:rsid w:val="00353801"/>
    <w:rsid w:val="00353E50"/>
    <w:rsid w:val="003603B3"/>
    <w:rsid w:val="003604DA"/>
    <w:rsid w:val="003607A5"/>
    <w:rsid w:val="00361905"/>
    <w:rsid w:val="0036201A"/>
    <w:rsid w:val="00362053"/>
    <w:rsid w:val="003624CE"/>
    <w:rsid w:val="00363049"/>
    <w:rsid w:val="003631A7"/>
    <w:rsid w:val="0036649C"/>
    <w:rsid w:val="00366930"/>
    <w:rsid w:val="00366BED"/>
    <w:rsid w:val="003671EC"/>
    <w:rsid w:val="003702D6"/>
    <w:rsid w:val="0037060F"/>
    <w:rsid w:val="00370948"/>
    <w:rsid w:val="00370FFD"/>
    <w:rsid w:val="00371AAB"/>
    <w:rsid w:val="0037291E"/>
    <w:rsid w:val="003736E3"/>
    <w:rsid w:val="00374B02"/>
    <w:rsid w:val="00376D5B"/>
    <w:rsid w:val="00380F45"/>
    <w:rsid w:val="003813A5"/>
    <w:rsid w:val="0038207E"/>
    <w:rsid w:val="00382299"/>
    <w:rsid w:val="00382CA2"/>
    <w:rsid w:val="003837E6"/>
    <w:rsid w:val="003848CE"/>
    <w:rsid w:val="0039036F"/>
    <w:rsid w:val="00392006"/>
    <w:rsid w:val="0039257F"/>
    <w:rsid w:val="003928D2"/>
    <w:rsid w:val="00392D83"/>
    <w:rsid w:val="00393AA3"/>
    <w:rsid w:val="00395198"/>
    <w:rsid w:val="00395D8C"/>
    <w:rsid w:val="003968DB"/>
    <w:rsid w:val="00397E84"/>
    <w:rsid w:val="003A14AC"/>
    <w:rsid w:val="003A2F1F"/>
    <w:rsid w:val="003A4728"/>
    <w:rsid w:val="003A6BB7"/>
    <w:rsid w:val="003B0DE8"/>
    <w:rsid w:val="003B1467"/>
    <w:rsid w:val="003B1D21"/>
    <w:rsid w:val="003B4D46"/>
    <w:rsid w:val="003B531C"/>
    <w:rsid w:val="003B6727"/>
    <w:rsid w:val="003B69D5"/>
    <w:rsid w:val="003B6B01"/>
    <w:rsid w:val="003B6C88"/>
    <w:rsid w:val="003B714F"/>
    <w:rsid w:val="003C0010"/>
    <w:rsid w:val="003C0407"/>
    <w:rsid w:val="003C0ABA"/>
    <w:rsid w:val="003C21FF"/>
    <w:rsid w:val="003C2F8F"/>
    <w:rsid w:val="003C3567"/>
    <w:rsid w:val="003C356A"/>
    <w:rsid w:val="003C3685"/>
    <w:rsid w:val="003C43AB"/>
    <w:rsid w:val="003C4599"/>
    <w:rsid w:val="003C460A"/>
    <w:rsid w:val="003C46DA"/>
    <w:rsid w:val="003C4F0C"/>
    <w:rsid w:val="003C680F"/>
    <w:rsid w:val="003C6C86"/>
    <w:rsid w:val="003C7567"/>
    <w:rsid w:val="003D12C7"/>
    <w:rsid w:val="003D139C"/>
    <w:rsid w:val="003D176D"/>
    <w:rsid w:val="003D22E9"/>
    <w:rsid w:val="003D323D"/>
    <w:rsid w:val="003D32FC"/>
    <w:rsid w:val="003D44E7"/>
    <w:rsid w:val="003D61AC"/>
    <w:rsid w:val="003D7B45"/>
    <w:rsid w:val="003E12BC"/>
    <w:rsid w:val="003E37FF"/>
    <w:rsid w:val="003E3952"/>
    <w:rsid w:val="003E3EAC"/>
    <w:rsid w:val="003E5667"/>
    <w:rsid w:val="003E5CB1"/>
    <w:rsid w:val="003E5D82"/>
    <w:rsid w:val="003E7110"/>
    <w:rsid w:val="003E7942"/>
    <w:rsid w:val="003E7BED"/>
    <w:rsid w:val="003E7E60"/>
    <w:rsid w:val="003F09E9"/>
    <w:rsid w:val="003F0AA2"/>
    <w:rsid w:val="003F4C82"/>
    <w:rsid w:val="003F5AB0"/>
    <w:rsid w:val="003F65AA"/>
    <w:rsid w:val="003F68C7"/>
    <w:rsid w:val="003F715C"/>
    <w:rsid w:val="003F7703"/>
    <w:rsid w:val="0040031A"/>
    <w:rsid w:val="00401099"/>
    <w:rsid w:val="004021A7"/>
    <w:rsid w:val="00403D78"/>
    <w:rsid w:val="00405484"/>
    <w:rsid w:val="004061A3"/>
    <w:rsid w:val="00406DA2"/>
    <w:rsid w:val="00407176"/>
    <w:rsid w:val="00407D63"/>
    <w:rsid w:val="004102CD"/>
    <w:rsid w:val="004128FD"/>
    <w:rsid w:val="00413500"/>
    <w:rsid w:val="004137B0"/>
    <w:rsid w:val="00413BDD"/>
    <w:rsid w:val="0041688B"/>
    <w:rsid w:val="00422BF9"/>
    <w:rsid w:val="0042358F"/>
    <w:rsid w:val="004247CA"/>
    <w:rsid w:val="00426480"/>
    <w:rsid w:val="00427258"/>
    <w:rsid w:val="00427D10"/>
    <w:rsid w:val="0043247E"/>
    <w:rsid w:val="00432799"/>
    <w:rsid w:val="004335DB"/>
    <w:rsid w:val="00434342"/>
    <w:rsid w:val="004346A5"/>
    <w:rsid w:val="0043564A"/>
    <w:rsid w:val="004357AB"/>
    <w:rsid w:val="00436014"/>
    <w:rsid w:val="0043625F"/>
    <w:rsid w:val="004378C0"/>
    <w:rsid w:val="0044159B"/>
    <w:rsid w:val="00441C93"/>
    <w:rsid w:val="004428F3"/>
    <w:rsid w:val="00442D63"/>
    <w:rsid w:val="00444399"/>
    <w:rsid w:val="00444D53"/>
    <w:rsid w:val="00444EB8"/>
    <w:rsid w:val="00444F47"/>
    <w:rsid w:val="004454B0"/>
    <w:rsid w:val="0044576F"/>
    <w:rsid w:val="00446494"/>
    <w:rsid w:val="0045023F"/>
    <w:rsid w:val="004519E0"/>
    <w:rsid w:val="00451D9A"/>
    <w:rsid w:val="00452E99"/>
    <w:rsid w:val="00453068"/>
    <w:rsid w:val="00454837"/>
    <w:rsid w:val="0045558F"/>
    <w:rsid w:val="0045719F"/>
    <w:rsid w:val="0045741E"/>
    <w:rsid w:val="00457BA4"/>
    <w:rsid w:val="00461A99"/>
    <w:rsid w:val="00461AB6"/>
    <w:rsid w:val="004621BE"/>
    <w:rsid w:val="00462875"/>
    <w:rsid w:val="00462BE3"/>
    <w:rsid w:val="0046541C"/>
    <w:rsid w:val="00465BF0"/>
    <w:rsid w:val="00465F1D"/>
    <w:rsid w:val="00466AB7"/>
    <w:rsid w:val="004673B8"/>
    <w:rsid w:val="00471FD1"/>
    <w:rsid w:val="0047271A"/>
    <w:rsid w:val="00473143"/>
    <w:rsid w:val="004736FB"/>
    <w:rsid w:val="00474166"/>
    <w:rsid w:val="004756D3"/>
    <w:rsid w:val="0047570B"/>
    <w:rsid w:val="0047699C"/>
    <w:rsid w:val="00477448"/>
    <w:rsid w:val="00477578"/>
    <w:rsid w:val="00477C3F"/>
    <w:rsid w:val="004803D4"/>
    <w:rsid w:val="004803F7"/>
    <w:rsid w:val="004805DE"/>
    <w:rsid w:val="004808A3"/>
    <w:rsid w:val="00481284"/>
    <w:rsid w:val="00481526"/>
    <w:rsid w:val="0048262E"/>
    <w:rsid w:val="00482AF3"/>
    <w:rsid w:val="004837B9"/>
    <w:rsid w:val="00484AEC"/>
    <w:rsid w:val="00485B44"/>
    <w:rsid w:val="00487187"/>
    <w:rsid w:val="00487621"/>
    <w:rsid w:val="0049014D"/>
    <w:rsid w:val="00490621"/>
    <w:rsid w:val="00491559"/>
    <w:rsid w:val="00492898"/>
    <w:rsid w:val="00492D0F"/>
    <w:rsid w:val="0049486A"/>
    <w:rsid w:val="00496278"/>
    <w:rsid w:val="00496443"/>
    <w:rsid w:val="004974F1"/>
    <w:rsid w:val="0049765F"/>
    <w:rsid w:val="004978ED"/>
    <w:rsid w:val="00497BC6"/>
    <w:rsid w:val="004A0957"/>
    <w:rsid w:val="004A0F6D"/>
    <w:rsid w:val="004A4A06"/>
    <w:rsid w:val="004A4EDD"/>
    <w:rsid w:val="004A6545"/>
    <w:rsid w:val="004A67C8"/>
    <w:rsid w:val="004A7AD3"/>
    <w:rsid w:val="004B1914"/>
    <w:rsid w:val="004B1E36"/>
    <w:rsid w:val="004B269E"/>
    <w:rsid w:val="004B2E7D"/>
    <w:rsid w:val="004B31EC"/>
    <w:rsid w:val="004B32C6"/>
    <w:rsid w:val="004B4F76"/>
    <w:rsid w:val="004B6257"/>
    <w:rsid w:val="004B64A4"/>
    <w:rsid w:val="004B673D"/>
    <w:rsid w:val="004B6E4B"/>
    <w:rsid w:val="004C0B3B"/>
    <w:rsid w:val="004C14BF"/>
    <w:rsid w:val="004C35E5"/>
    <w:rsid w:val="004C38B2"/>
    <w:rsid w:val="004C3B41"/>
    <w:rsid w:val="004C47D1"/>
    <w:rsid w:val="004C47D2"/>
    <w:rsid w:val="004C5448"/>
    <w:rsid w:val="004C7430"/>
    <w:rsid w:val="004D0735"/>
    <w:rsid w:val="004D10D5"/>
    <w:rsid w:val="004D2BF6"/>
    <w:rsid w:val="004D3196"/>
    <w:rsid w:val="004D3C59"/>
    <w:rsid w:val="004D4AA2"/>
    <w:rsid w:val="004D63BE"/>
    <w:rsid w:val="004D6E42"/>
    <w:rsid w:val="004D7CC9"/>
    <w:rsid w:val="004E18B2"/>
    <w:rsid w:val="004E356E"/>
    <w:rsid w:val="004E3B1A"/>
    <w:rsid w:val="004E4535"/>
    <w:rsid w:val="004E47AF"/>
    <w:rsid w:val="004E47DB"/>
    <w:rsid w:val="004E4B00"/>
    <w:rsid w:val="004E5F94"/>
    <w:rsid w:val="004E675A"/>
    <w:rsid w:val="004E6FA6"/>
    <w:rsid w:val="004E7A09"/>
    <w:rsid w:val="004F0847"/>
    <w:rsid w:val="004F1AEF"/>
    <w:rsid w:val="004F4003"/>
    <w:rsid w:val="004F43D8"/>
    <w:rsid w:val="004F4447"/>
    <w:rsid w:val="004F59A5"/>
    <w:rsid w:val="004F635E"/>
    <w:rsid w:val="004F769F"/>
    <w:rsid w:val="004F7DAB"/>
    <w:rsid w:val="004F7F6D"/>
    <w:rsid w:val="005019CB"/>
    <w:rsid w:val="00502767"/>
    <w:rsid w:val="00502935"/>
    <w:rsid w:val="005029E0"/>
    <w:rsid w:val="00502EA8"/>
    <w:rsid w:val="0050343B"/>
    <w:rsid w:val="00505F50"/>
    <w:rsid w:val="00507703"/>
    <w:rsid w:val="00507F2B"/>
    <w:rsid w:val="0051023D"/>
    <w:rsid w:val="00512EEE"/>
    <w:rsid w:val="005139E5"/>
    <w:rsid w:val="00516883"/>
    <w:rsid w:val="00516FBA"/>
    <w:rsid w:val="00517B05"/>
    <w:rsid w:val="00517CAD"/>
    <w:rsid w:val="005247E8"/>
    <w:rsid w:val="00524B9F"/>
    <w:rsid w:val="00526377"/>
    <w:rsid w:val="005272E5"/>
    <w:rsid w:val="0052731E"/>
    <w:rsid w:val="00527E0F"/>
    <w:rsid w:val="00527FD3"/>
    <w:rsid w:val="00530937"/>
    <w:rsid w:val="00530C80"/>
    <w:rsid w:val="00532325"/>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18C"/>
    <w:rsid w:val="00541191"/>
    <w:rsid w:val="00541B7D"/>
    <w:rsid w:val="00541C55"/>
    <w:rsid w:val="005424D3"/>
    <w:rsid w:val="00542589"/>
    <w:rsid w:val="005428A9"/>
    <w:rsid w:val="00543501"/>
    <w:rsid w:val="0054390F"/>
    <w:rsid w:val="00543AC9"/>
    <w:rsid w:val="005441F1"/>
    <w:rsid w:val="00544D12"/>
    <w:rsid w:val="005456BB"/>
    <w:rsid w:val="0054578E"/>
    <w:rsid w:val="00545D81"/>
    <w:rsid w:val="00547900"/>
    <w:rsid w:val="005514E3"/>
    <w:rsid w:val="005537BA"/>
    <w:rsid w:val="00554332"/>
    <w:rsid w:val="00554CAD"/>
    <w:rsid w:val="00554F46"/>
    <w:rsid w:val="0055515B"/>
    <w:rsid w:val="00555215"/>
    <w:rsid w:val="0055683D"/>
    <w:rsid w:val="00560171"/>
    <w:rsid w:val="00561A41"/>
    <w:rsid w:val="00561A78"/>
    <w:rsid w:val="00562323"/>
    <w:rsid w:val="00562A55"/>
    <w:rsid w:val="005637C9"/>
    <w:rsid w:val="00563CD1"/>
    <w:rsid w:val="00564EB7"/>
    <w:rsid w:val="00565819"/>
    <w:rsid w:val="00566338"/>
    <w:rsid w:val="00566775"/>
    <w:rsid w:val="0056701B"/>
    <w:rsid w:val="0056708E"/>
    <w:rsid w:val="005715B4"/>
    <w:rsid w:val="0057206D"/>
    <w:rsid w:val="00572453"/>
    <w:rsid w:val="00572ACD"/>
    <w:rsid w:val="00573F3A"/>
    <w:rsid w:val="0057468F"/>
    <w:rsid w:val="00576AC4"/>
    <w:rsid w:val="00576E44"/>
    <w:rsid w:val="0057777C"/>
    <w:rsid w:val="00577B30"/>
    <w:rsid w:val="00580E98"/>
    <w:rsid w:val="00580F4B"/>
    <w:rsid w:val="00581BC6"/>
    <w:rsid w:val="00583CD9"/>
    <w:rsid w:val="00584ACF"/>
    <w:rsid w:val="00585AEB"/>
    <w:rsid w:val="00585DEE"/>
    <w:rsid w:val="00586C9A"/>
    <w:rsid w:val="00587603"/>
    <w:rsid w:val="00592B9E"/>
    <w:rsid w:val="00593FE4"/>
    <w:rsid w:val="005942A7"/>
    <w:rsid w:val="005952AC"/>
    <w:rsid w:val="00595444"/>
    <w:rsid w:val="00596C62"/>
    <w:rsid w:val="00597268"/>
    <w:rsid w:val="005A1492"/>
    <w:rsid w:val="005A18A9"/>
    <w:rsid w:val="005A2239"/>
    <w:rsid w:val="005A24FA"/>
    <w:rsid w:val="005A4591"/>
    <w:rsid w:val="005A45E3"/>
    <w:rsid w:val="005A4C67"/>
    <w:rsid w:val="005A5043"/>
    <w:rsid w:val="005A55CE"/>
    <w:rsid w:val="005A6EF0"/>
    <w:rsid w:val="005A6F4C"/>
    <w:rsid w:val="005A78DB"/>
    <w:rsid w:val="005B056F"/>
    <w:rsid w:val="005B07CC"/>
    <w:rsid w:val="005B194C"/>
    <w:rsid w:val="005B1BB5"/>
    <w:rsid w:val="005B2EB4"/>
    <w:rsid w:val="005B4B24"/>
    <w:rsid w:val="005B4E1E"/>
    <w:rsid w:val="005B4FA4"/>
    <w:rsid w:val="005B55AE"/>
    <w:rsid w:val="005B7055"/>
    <w:rsid w:val="005B7720"/>
    <w:rsid w:val="005B7730"/>
    <w:rsid w:val="005B7759"/>
    <w:rsid w:val="005C0AA7"/>
    <w:rsid w:val="005C1368"/>
    <w:rsid w:val="005C1C3B"/>
    <w:rsid w:val="005C1E8E"/>
    <w:rsid w:val="005C41B0"/>
    <w:rsid w:val="005C488C"/>
    <w:rsid w:val="005C5DD0"/>
    <w:rsid w:val="005D28C3"/>
    <w:rsid w:val="005D295A"/>
    <w:rsid w:val="005D300F"/>
    <w:rsid w:val="005D6F3B"/>
    <w:rsid w:val="005D7CFC"/>
    <w:rsid w:val="005E06BF"/>
    <w:rsid w:val="005E1817"/>
    <w:rsid w:val="005E1A4C"/>
    <w:rsid w:val="005E1B54"/>
    <w:rsid w:val="005E1C1F"/>
    <w:rsid w:val="005E25F9"/>
    <w:rsid w:val="005E3BCF"/>
    <w:rsid w:val="005E4E08"/>
    <w:rsid w:val="005E5667"/>
    <w:rsid w:val="005E57A3"/>
    <w:rsid w:val="005E5804"/>
    <w:rsid w:val="005E649C"/>
    <w:rsid w:val="005F0C38"/>
    <w:rsid w:val="005F1053"/>
    <w:rsid w:val="005F16B3"/>
    <w:rsid w:val="005F6B6E"/>
    <w:rsid w:val="0060096D"/>
    <w:rsid w:val="00601482"/>
    <w:rsid w:val="0060187F"/>
    <w:rsid w:val="00602CDE"/>
    <w:rsid w:val="00603815"/>
    <w:rsid w:val="00605443"/>
    <w:rsid w:val="006070F3"/>
    <w:rsid w:val="006071C3"/>
    <w:rsid w:val="006075E6"/>
    <w:rsid w:val="00607BE7"/>
    <w:rsid w:val="0061054B"/>
    <w:rsid w:val="00611F42"/>
    <w:rsid w:val="00612B16"/>
    <w:rsid w:val="00612E6E"/>
    <w:rsid w:val="00613188"/>
    <w:rsid w:val="00614657"/>
    <w:rsid w:val="00614925"/>
    <w:rsid w:val="00615D20"/>
    <w:rsid w:val="00616A0B"/>
    <w:rsid w:val="00616D7D"/>
    <w:rsid w:val="0061702E"/>
    <w:rsid w:val="006205C4"/>
    <w:rsid w:val="00621C1E"/>
    <w:rsid w:val="0062213F"/>
    <w:rsid w:val="00622E87"/>
    <w:rsid w:val="006235ED"/>
    <w:rsid w:val="00624E1A"/>
    <w:rsid w:val="0062721F"/>
    <w:rsid w:val="006276A3"/>
    <w:rsid w:val="006277B4"/>
    <w:rsid w:val="00627B9C"/>
    <w:rsid w:val="00632524"/>
    <w:rsid w:val="006339A9"/>
    <w:rsid w:val="006350E2"/>
    <w:rsid w:val="00636981"/>
    <w:rsid w:val="00637339"/>
    <w:rsid w:val="00637531"/>
    <w:rsid w:val="00637976"/>
    <w:rsid w:val="00640D29"/>
    <w:rsid w:val="00642317"/>
    <w:rsid w:val="00643183"/>
    <w:rsid w:val="00643261"/>
    <w:rsid w:val="00643A54"/>
    <w:rsid w:val="0064551A"/>
    <w:rsid w:val="0064657B"/>
    <w:rsid w:val="006466F0"/>
    <w:rsid w:val="00646C85"/>
    <w:rsid w:val="0064774E"/>
    <w:rsid w:val="006477DC"/>
    <w:rsid w:val="00647980"/>
    <w:rsid w:val="00647F9B"/>
    <w:rsid w:val="006501C8"/>
    <w:rsid w:val="00650602"/>
    <w:rsid w:val="006509C5"/>
    <w:rsid w:val="00650C52"/>
    <w:rsid w:val="00651068"/>
    <w:rsid w:val="00652F05"/>
    <w:rsid w:val="0065342D"/>
    <w:rsid w:val="00654B26"/>
    <w:rsid w:val="00654FC4"/>
    <w:rsid w:val="0065569F"/>
    <w:rsid w:val="0065573C"/>
    <w:rsid w:val="006560B0"/>
    <w:rsid w:val="00656903"/>
    <w:rsid w:val="00657C55"/>
    <w:rsid w:val="00660A6E"/>
    <w:rsid w:val="00661668"/>
    <w:rsid w:val="00661B2A"/>
    <w:rsid w:val="00662392"/>
    <w:rsid w:val="00663ACF"/>
    <w:rsid w:val="00664475"/>
    <w:rsid w:val="00664F73"/>
    <w:rsid w:val="00665C35"/>
    <w:rsid w:val="00666DEE"/>
    <w:rsid w:val="006672A3"/>
    <w:rsid w:val="006678D8"/>
    <w:rsid w:val="006701BB"/>
    <w:rsid w:val="006706C9"/>
    <w:rsid w:val="006734B4"/>
    <w:rsid w:val="00674561"/>
    <w:rsid w:val="006749B5"/>
    <w:rsid w:val="006755D5"/>
    <w:rsid w:val="006759BA"/>
    <w:rsid w:val="00675DA3"/>
    <w:rsid w:val="00676349"/>
    <w:rsid w:val="006766F0"/>
    <w:rsid w:val="00677163"/>
    <w:rsid w:val="00677448"/>
    <w:rsid w:val="00677C55"/>
    <w:rsid w:val="006804C4"/>
    <w:rsid w:val="006821C3"/>
    <w:rsid w:val="006845F1"/>
    <w:rsid w:val="00684819"/>
    <w:rsid w:val="00684A14"/>
    <w:rsid w:val="006851D7"/>
    <w:rsid w:val="00685A9C"/>
    <w:rsid w:val="00686CFF"/>
    <w:rsid w:val="00687031"/>
    <w:rsid w:val="00690BE0"/>
    <w:rsid w:val="00691841"/>
    <w:rsid w:val="006920EA"/>
    <w:rsid w:val="00697D06"/>
    <w:rsid w:val="006A02EC"/>
    <w:rsid w:val="006A03A4"/>
    <w:rsid w:val="006A08DA"/>
    <w:rsid w:val="006A1336"/>
    <w:rsid w:val="006A1FA2"/>
    <w:rsid w:val="006A29FB"/>
    <w:rsid w:val="006A2D75"/>
    <w:rsid w:val="006A46AD"/>
    <w:rsid w:val="006A5431"/>
    <w:rsid w:val="006A653D"/>
    <w:rsid w:val="006A7A87"/>
    <w:rsid w:val="006B1D94"/>
    <w:rsid w:val="006B2212"/>
    <w:rsid w:val="006B27C9"/>
    <w:rsid w:val="006B2913"/>
    <w:rsid w:val="006B3602"/>
    <w:rsid w:val="006B42D5"/>
    <w:rsid w:val="006B4F2A"/>
    <w:rsid w:val="006B5674"/>
    <w:rsid w:val="006B5E69"/>
    <w:rsid w:val="006B6390"/>
    <w:rsid w:val="006B689A"/>
    <w:rsid w:val="006C0D71"/>
    <w:rsid w:val="006C2331"/>
    <w:rsid w:val="006C36A6"/>
    <w:rsid w:val="006C3B99"/>
    <w:rsid w:val="006C4E2F"/>
    <w:rsid w:val="006C70E1"/>
    <w:rsid w:val="006C74F3"/>
    <w:rsid w:val="006D0B75"/>
    <w:rsid w:val="006D2E6C"/>
    <w:rsid w:val="006D37BF"/>
    <w:rsid w:val="006D42F8"/>
    <w:rsid w:val="006D4DD1"/>
    <w:rsid w:val="006D5C0C"/>
    <w:rsid w:val="006D6FEB"/>
    <w:rsid w:val="006D71ED"/>
    <w:rsid w:val="006D7DCD"/>
    <w:rsid w:val="006D7F22"/>
    <w:rsid w:val="006E2886"/>
    <w:rsid w:val="006E2AA8"/>
    <w:rsid w:val="006E2B84"/>
    <w:rsid w:val="006E3C82"/>
    <w:rsid w:val="006E45CD"/>
    <w:rsid w:val="006E4912"/>
    <w:rsid w:val="006E5C0C"/>
    <w:rsid w:val="006E77A9"/>
    <w:rsid w:val="006E7B93"/>
    <w:rsid w:val="006F062E"/>
    <w:rsid w:val="006F0E30"/>
    <w:rsid w:val="006F1749"/>
    <w:rsid w:val="006F214F"/>
    <w:rsid w:val="006F35FC"/>
    <w:rsid w:val="006F395B"/>
    <w:rsid w:val="006F4967"/>
    <w:rsid w:val="006F4A74"/>
    <w:rsid w:val="006F4C6B"/>
    <w:rsid w:val="006F5FC5"/>
    <w:rsid w:val="006F6107"/>
    <w:rsid w:val="006F6925"/>
    <w:rsid w:val="006F7193"/>
    <w:rsid w:val="007000D3"/>
    <w:rsid w:val="00702BBD"/>
    <w:rsid w:val="00704269"/>
    <w:rsid w:val="00704D62"/>
    <w:rsid w:val="00704DFF"/>
    <w:rsid w:val="00706480"/>
    <w:rsid w:val="00706AE9"/>
    <w:rsid w:val="00706F86"/>
    <w:rsid w:val="007102DF"/>
    <w:rsid w:val="007109C3"/>
    <w:rsid w:val="00710CB8"/>
    <w:rsid w:val="007111B2"/>
    <w:rsid w:val="00711E47"/>
    <w:rsid w:val="007122CE"/>
    <w:rsid w:val="00712B71"/>
    <w:rsid w:val="00713202"/>
    <w:rsid w:val="007136CF"/>
    <w:rsid w:val="00713C33"/>
    <w:rsid w:val="00715246"/>
    <w:rsid w:val="007157A9"/>
    <w:rsid w:val="00715F78"/>
    <w:rsid w:val="007168D3"/>
    <w:rsid w:val="007171A5"/>
    <w:rsid w:val="00721865"/>
    <w:rsid w:val="00723C40"/>
    <w:rsid w:val="007250AC"/>
    <w:rsid w:val="00725274"/>
    <w:rsid w:val="00727315"/>
    <w:rsid w:val="00727BD7"/>
    <w:rsid w:val="00730B18"/>
    <w:rsid w:val="007320A2"/>
    <w:rsid w:val="00732AAC"/>
    <w:rsid w:val="0073366E"/>
    <w:rsid w:val="00733A3E"/>
    <w:rsid w:val="0073463C"/>
    <w:rsid w:val="00734BAF"/>
    <w:rsid w:val="0073624F"/>
    <w:rsid w:val="00737195"/>
    <w:rsid w:val="007407DF"/>
    <w:rsid w:val="007408F3"/>
    <w:rsid w:val="00740BD6"/>
    <w:rsid w:val="00740BD8"/>
    <w:rsid w:val="00740E48"/>
    <w:rsid w:val="007415EC"/>
    <w:rsid w:val="00741CFA"/>
    <w:rsid w:val="007424F6"/>
    <w:rsid w:val="00742780"/>
    <w:rsid w:val="00742951"/>
    <w:rsid w:val="00745BBB"/>
    <w:rsid w:val="00745D9D"/>
    <w:rsid w:val="00745EC6"/>
    <w:rsid w:val="007462AC"/>
    <w:rsid w:val="0074755E"/>
    <w:rsid w:val="00750D37"/>
    <w:rsid w:val="007520AA"/>
    <w:rsid w:val="00752983"/>
    <w:rsid w:val="00752BC0"/>
    <w:rsid w:val="00752F56"/>
    <w:rsid w:val="00754886"/>
    <w:rsid w:val="00754BE4"/>
    <w:rsid w:val="0076050F"/>
    <w:rsid w:val="0076178D"/>
    <w:rsid w:val="007618FE"/>
    <w:rsid w:val="0076292F"/>
    <w:rsid w:val="00762CF5"/>
    <w:rsid w:val="00763907"/>
    <w:rsid w:val="00763D7F"/>
    <w:rsid w:val="00764198"/>
    <w:rsid w:val="00764851"/>
    <w:rsid w:val="00764B2B"/>
    <w:rsid w:val="00765417"/>
    <w:rsid w:val="0076589E"/>
    <w:rsid w:val="00766740"/>
    <w:rsid w:val="007669B5"/>
    <w:rsid w:val="00767B38"/>
    <w:rsid w:val="00767B78"/>
    <w:rsid w:val="00770D2F"/>
    <w:rsid w:val="00771775"/>
    <w:rsid w:val="007727AF"/>
    <w:rsid w:val="00774388"/>
    <w:rsid w:val="00774777"/>
    <w:rsid w:val="007757BB"/>
    <w:rsid w:val="00776E98"/>
    <w:rsid w:val="00776EAF"/>
    <w:rsid w:val="00776EE9"/>
    <w:rsid w:val="007771E4"/>
    <w:rsid w:val="007800FD"/>
    <w:rsid w:val="0078051C"/>
    <w:rsid w:val="007813B5"/>
    <w:rsid w:val="0078142E"/>
    <w:rsid w:val="00782C1E"/>
    <w:rsid w:val="00783744"/>
    <w:rsid w:val="0078445A"/>
    <w:rsid w:val="007852CD"/>
    <w:rsid w:val="0078576D"/>
    <w:rsid w:val="00785E0C"/>
    <w:rsid w:val="007860D4"/>
    <w:rsid w:val="00786A75"/>
    <w:rsid w:val="00787788"/>
    <w:rsid w:val="00790EFB"/>
    <w:rsid w:val="00792259"/>
    <w:rsid w:val="007925EF"/>
    <w:rsid w:val="00792EAE"/>
    <w:rsid w:val="007939DF"/>
    <w:rsid w:val="007949BF"/>
    <w:rsid w:val="0079603E"/>
    <w:rsid w:val="00796086"/>
    <w:rsid w:val="00796CCD"/>
    <w:rsid w:val="00797D8A"/>
    <w:rsid w:val="007A0360"/>
    <w:rsid w:val="007A0715"/>
    <w:rsid w:val="007A167F"/>
    <w:rsid w:val="007A1D3B"/>
    <w:rsid w:val="007A1F44"/>
    <w:rsid w:val="007A27B4"/>
    <w:rsid w:val="007A2DDA"/>
    <w:rsid w:val="007A2E7C"/>
    <w:rsid w:val="007A3AA9"/>
    <w:rsid w:val="007A4013"/>
    <w:rsid w:val="007A5D2D"/>
    <w:rsid w:val="007A7457"/>
    <w:rsid w:val="007A7FB3"/>
    <w:rsid w:val="007B09C9"/>
    <w:rsid w:val="007B0AE2"/>
    <w:rsid w:val="007B17E6"/>
    <w:rsid w:val="007B272F"/>
    <w:rsid w:val="007B29A1"/>
    <w:rsid w:val="007B305B"/>
    <w:rsid w:val="007B3B56"/>
    <w:rsid w:val="007B4016"/>
    <w:rsid w:val="007B5FC9"/>
    <w:rsid w:val="007B630F"/>
    <w:rsid w:val="007B6630"/>
    <w:rsid w:val="007B7A13"/>
    <w:rsid w:val="007B7D9D"/>
    <w:rsid w:val="007C0302"/>
    <w:rsid w:val="007C20E7"/>
    <w:rsid w:val="007C2C6D"/>
    <w:rsid w:val="007C3338"/>
    <w:rsid w:val="007C38AB"/>
    <w:rsid w:val="007C3A7B"/>
    <w:rsid w:val="007C3C6C"/>
    <w:rsid w:val="007C45B6"/>
    <w:rsid w:val="007C4F33"/>
    <w:rsid w:val="007C5AF8"/>
    <w:rsid w:val="007C602A"/>
    <w:rsid w:val="007C6375"/>
    <w:rsid w:val="007C7027"/>
    <w:rsid w:val="007C793A"/>
    <w:rsid w:val="007C7C8D"/>
    <w:rsid w:val="007D0CDF"/>
    <w:rsid w:val="007D13A2"/>
    <w:rsid w:val="007D150C"/>
    <w:rsid w:val="007D1DFD"/>
    <w:rsid w:val="007D25D6"/>
    <w:rsid w:val="007D2A49"/>
    <w:rsid w:val="007D2F70"/>
    <w:rsid w:val="007D305D"/>
    <w:rsid w:val="007D31BC"/>
    <w:rsid w:val="007D462F"/>
    <w:rsid w:val="007D571A"/>
    <w:rsid w:val="007D5956"/>
    <w:rsid w:val="007D5E24"/>
    <w:rsid w:val="007D666E"/>
    <w:rsid w:val="007D70BD"/>
    <w:rsid w:val="007D7E98"/>
    <w:rsid w:val="007E025E"/>
    <w:rsid w:val="007E1A86"/>
    <w:rsid w:val="007E323E"/>
    <w:rsid w:val="007E373E"/>
    <w:rsid w:val="007E39F8"/>
    <w:rsid w:val="007E67C2"/>
    <w:rsid w:val="007E6B44"/>
    <w:rsid w:val="007E73DA"/>
    <w:rsid w:val="007F0068"/>
    <w:rsid w:val="007F032A"/>
    <w:rsid w:val="007F0705"/>
    <w:rsid w:val="007F0F40"/>
    <w:rsid w:val="007F1BD1"/>
    <w:rsid w:val="007F1CA3"/>
    <w:rsid w:val="007F2B7A"/>
    <w:rsid w:val="007F2DF1"/>
    <w:rsid w:val="007F3DCC"/>
    <w:rsid w:val="007F48D8"/>
    <w:rsid w:val="007F4A16"/>
    <w:rsid w:val="007F5CD1"/>
    <w:rsid w:val="007F6C8A"/>
    <w:rsid w:val="0080034E"/>
    <w:rsid w:val="00800CE2"/>
    <w:rsid w:val="008013A8"/>
    <w:rsid w:val="008021BE"/>
    <w:rsid w:val="00802564"/>
    <w:rsid w:val="00803717"/>
    <w:rsid w:val="00804745"/>
    <w:rsid w:val="008059AB"/>
    <w:rsid w:val="00805FDA"/>
    <w:rsid w:val="008064A7"/>
    <w:rsid w:val="00812189"/>
    <w:rsid w:val="008125AF"/>
    <w:rsid w:val="00812920"/>
    <w:rsid w:val="00812D88"/>
    <w:rsid w:val="008142CB"/>
    <w:rsid w:val="00815376"/>
    <w:rsid w:val="00815B2C"/>
    <w:rsid w:val="00815DE9"/>
    <w:rsid w:val="00815F54"/>
    <w:rsid w:val="00817232"/>
    <w:rsid w:val="0081778E"/>
    <w:rsid w:val="008207C3"/>
    <w:rsid w:val="008212D1"/>
    <w:rsid w:val="008213A0"/>
    <w:rsid w:val="00822094"/>
    <w:rsid w:val="0082356E"/>
    <w:rsid w:val="00823BA4"/>
    <w:rsid w:val="008248CF"/>
    <w:rsid w:val="00824D3A"/>
    <w:rsid w:val="00824E68"/>
    <w:rsid w:val="0082665A"/>
    <w:rsid w:val="00827D0F"/>
    <w:rsid w:val="00830C65"/>
    <w:rsid w:val="008312AC"/>
    <w:rsid w:val="0083157A"/>
    <w:rsid w:val="008321D2"/>
    <w:rsid w:val="0083239B"/>
    <w:rsid w:val="00832F90"/>
    <w:rsid w:val="0083393C"/>
    <w:rsid w:val="00835C32"/>
    <w:rsid w:val="00835D80"/>
    <w:rsid w:val="00840143"/>
    <w:rsid w:val="00841C6E"/>
    <w:rsid w:val="00841D1F"/>
    <w:rsid w:val="0084573B"/>
    <w:rsid w:val="00846581"/>
    <w:rsid w:val="008473EC"/>
    <w:rsid w:val="00847592"/>
    <w:rsid w:val="00850F7C"/>
    <w:rsid w:val="008528BF"/>
    <w:rsid w:val="00853266"/>
    <w:rsid w:val="00853F3C"/>
    <w:rsid w:val="008553FF"/>
    <w:rsid w:val="00860A88"/>
    <w:rsid w:val="008628CE"/>
    <w:rsid w:val="00863941"/>
    <w:rsid w:val="0086458F"/>
    <w:rsid w:val="0086667F"/>
    <w:rsid w:val="00866B34"/>
    <w:rsid w:val="00871403"/>
    <w:rsid w:val="00871B81"/>
    <w:rsid w:val="00872561"/>
    <w:rsid w:val="00872B5C"/>
    <w:rsid w:val="008741FD"/>
    <w:rsid w:val="00874700"/>
    <w:rsid w:val="0087475E"/>
    <w:rsid w:val="00875029"/>
    <w:rsid w:val="008751FB"/>
    <w:rsid w:val="0088081C"/>
    <w:rsid w:val="0088094E"/>
    <w:rsid w:val="00880ACD"/>
    <w:rsid w:val="0088138F"/>
    <w:rsid w:val="008846E9"/>
    <w:rsid w:val="00885E16"/>
    <w:rsid w:val="00887EE2"/>
    <w:rsid w:val="00890C48"/>
    <w:rsid w:val="00892ACC"/>
    <w:rsid w:val="00894B43"/>
    <w:rsid w:val="00895941"/>
    <w:rsid w:val="008A18CD"/>
    <w:rsid w:val="008A1E39"/>
    <w:rsid w:val="008A2D68"/>
    <w:rsid w:val="008A2EE6"/>
    <w:rsid w:val="008A5C7F"/>
    <w:rsid w:val="008A752B"/>
    <w:rsid w:val="008A7545"/>
    <w:rsid w:val="008B0C75"/>
    <w:rsid w:val="008B19B2"/>
    <w:rsid w:val="008B3764"/>
    <w:rsid w:val="008B4182"/>
    <w:rsid w:val="008B51B0"/>
    <w:rsid w:val="008B58A9"/>
    <w:rsid w:val="008B7183"/>
    <w:rsid w:val="008C35ED"/>
    <w:rsid w:val="008C37E9"/>
    <w:rsid w:val="008C446E"/>
    <w:rsid w:val="008C4D79"/>
    <w:rsid w:val="008D11AC"/>
    <w:rsid w:val="008D144B"/>
    <w:rsid w:val="008D19F9"/>
    <w:rsid w:val="008D1B3D"/>
    <w:rsid w:val="008D26A3"/>
    <w:rsid w:val="008D3F6C"/>
    <w:rsid w:val="008D4A2B"/>
    <w:rsid w:val="008D5B3F"/>
    <w:rsid w:val="008D7196"/>
    <w:rsid w:val="008D72D4"/>
    <w:rsid w:val="008E06F8"/>
    <w:rsid w:val="008E1283"/>
    <w:rsid w:val="008E16EC"/>
    <w:rsid w:val="008E19ED"/>
    <w:rsid w:val="008E3D93"/>
    <w:rsid w:val="008E415D"/>
    <w:rsid w:val="008E5AD5"/>
    <w:rsid w:val="008E6DEF"/>
    <w:rsid w:val="008E7515"/>
    <w:rsid w:val="008E79AD"/>
    <w:rsid w:val="008F0A07"/>
    <w:rsid w:val="008F2AE5"/>
    <w:rsid w:val="008F3553"/>
    <w:rsid w:val="008F387A"/>
    <w:rsid w:val="008F40BF"/>
    <w:rsid w:val="008F55F4"/>
    <w:rsid w:val="008F66E0"/>
    <w:rsid w:val="008F7300"/>
    <w:rsid w:val="008F747A"/>
    <w:rsid w:val="008F7761"/>
    <w:rsid w:val="00900250"/>
    <w:rsid w:val="009006CA"/>
    <w:rsid w:val="00900EA8"/>
    <w:rsid w:val="00900F37"/>
    <w:rsid w:val="009010DD"/>
    <w:rsid w:val="0090199D"/>
    <w:rsid w:val="00901D69"/>
    <w:rsid w:val="00902B88"/>
    <w:rsid w:val="0090398C"/>
    <w:rsid w:val="009042F8"/>
    <w:rsid w:val="0090557F"/>
    <w:rsid w:val="0090604F"/>
    <w:rsid w:val="00906595"/>
    <w:rsid w:val="00906688"/>
    <w:rsid w:val="00906BFE"/>
    <w:rsid w:val="00906F58"/>
    <w:rsid w:val="00907203"/>
    <w:rsid w:val="0091025D"/>
    <w:rsid w:val="00911BB1"/>
    <w:rsid w:val="00911C1C"/>
    <w:rsid w:val="00912C90"/>
    <w:rsid w:val="00912DCE"/>
    <w:rsid w:val="0091393F"/>
    <w:rsid w:val="00913AEB"/>
    <w:rsid w:val="0091411B"/>
    <w:rsid w:val="009147F0"/>
    <w:rsid w:val="009155A6"/>
    <w:rsid w:val="00916397"/>
    <w:rsid w:val="0091660E"/>
    <w:rsid w:val="0091704E"/>
    <w:rsid w:val="009170CF"/>
    <w:rsid w:val="009171E5"/>
    <w:rsid w:val="009178E6"/>
    <w:rsid w:val="00921327"/>
    <w:rsid w:val="00922C19"/>
    <w:rsid w:val="00922F11"/>
    <w:rsid w:val="00923B88"/>
    <w:rsid w:val="0092408D"/>
    <w:rsid w:val="009249AA"/>
    <w:rsid w:val="00925129"/>
    <w:rsid w:val="009255F3"/>
    <w:rsid w:val="009262C5"/>
    <w:rsid w:val="0092681B"/>
    <w:rsid w:val="009306F6"/>
    <w:rsid w:val="00931715"/>
    <w:rsid w:val="00932B2B"/>
    <w:rsid w:val="00932E3D"/>
    <w:rsid w:val="009337F8"/>
    <w:rsid w:val="00933FD4"/>
    <w:rsid w:val="00934DE6"/>
    <w:rsid w:val="00936C6C"/>
    <w:rsid w:val="00937181"/>
    <w:rsid w:val="00940408"/>
    <w:rsid w:val="00941AB9"/>
    <w:rsid w:val="00941D77"/>
    <w:rsid w:val="009426CC"/>
    <w:rsid w:val="009426D8"/>
    <w:rsid w:val="009448C5"/>
    <w:rsid w:val="00946139"/>
    <w:rsid w:val="009467CE"/>
    <w:rsid w:val="00951763"/>
    <w:rsid w:val="0095183D"/>
    <w:rsid w:val="00953B8E"/>
    <w:rsid w:val="00953BCB"/>
    <w:rsid w:val="0095594D"/>
    <w:rsid w:val="00955C43"/>
    <w:rsid w:val="00957127"/>
    <w:rsid w:val="009605E8"/>
    <w:rsid w:val="009640D0"/>
    <w:rsid w:val="009643C3"/>
    <w:rsid w:val="0096545C"/>
    <w:rsid w:val="00966EA4"/>
    <w:rsid w:val="00971824"/>
    <w:rsid w:val="00971BD4"/>
    <w:rsid w:val="00971C73"/>
    <w:rsid w:val="00973723"/>
    <w:rsid w:val="00974181"/>
    <w:rsid w:val="00974814"/>
    <w:rsid w:val="00975A9F"/>
    <w:rsid w:val="00976AFA"/>
    <w:rsid w:val="00976EBD"/>
    <w:rsid w:val="00980928"/>
    <w:rsid w:val="009824B3"/>
    <w:rsid w:val="0098454D"/>
    <w:rsid w:val="0098610E"/>
    <w:rsid w:val="0098677B"/>
    <w:rsid w:val="00987118"/>
    <w:rsid w:val="00987175"/>
    <w:rsid w:val="00987A8D"/>
    <w:rsid w:val="0099022B"/>
    <w:rsid w:val="00990BD7"/>
    <w:rsid w:val="00990EA0"/>
    <w:rsid w:val="0099136F"/>
    <w:rsid w:val="00991615"/>
    <w:rsid w:val="0099418D"/>
    <w:rsid w:val="00994DDB"/>
    <w:rsid w:val="00994FA0"/>
    <w:rsid w:val="00995A97"/>
    <w:rsid w:val="00996DE1"/>
    <w:rsid w:val="00996EEF"/>
    <w:rsid w:val="009A0130"/>
    <w:rsid w:val="009A130B"/>
    <w:rsid w:val="009A15D2"/>
    <w:rsid w:val="009A179F"/>
    <w:rsid w:val="009A234D"/>
    <w:rsid w:val="009A27F1"/>
    <w:rsid w:val="009A3FA8"/>
    <w:rsid w:val="009A442F"/>
    <w:rsid w:val="009A469D"/>
    <w:rsid w:val="009B0B09"/>
    <w:rsid w:val="009B33B2"/>
    <w:rsid w:val="009B3B26"/>
    <w:rsid w:val="009B3F56"/>
    <w:rsid w:val="009B5869"/>
    <w:rsid w:val="009B6C54"/>
    <w:rsid w:val="009B6D62"/>
    <w:rsid w:val="009B6D7E"/>
    <w:rsid w:val="009B7DB1"/>
    <w:rsid w:val="009C014B"/>
    <w:rsid w:val="009C050B"/>
    <w:rsid w:val="009C134C"/>
    <w:rsid w:val="009C158B"/>
    <w:rsid w:val="009C1EB9"/>
    <w:rsid w:val="009C2BEA"/>
    <w:rsid w:val="009C334B"/>
    <w:rsid w:val="009C4117"/>
    <w:rsid w:val="009C4B2C"/>
    <w:rsid w:val="009C4C01"/>
    <w:rsid w:val="009C556D"/>
    <w:rsid w:val="009C6832"/>
    <w:rsid w:val="009C7E51"/>
    <w:rsid w:val="009D1C21"/>
    <w:rsid w:val="009D2143"/>
    <w:rsid w:val="009D31B5"/>
    <w:rsid w:val="009D337D"/>
    <w:rsid w:val="009D3B14"/>
    <w:rsid w:val="009D4F50"/>
    <w:rsid w:val="009D5719"/>
    <w:rsid w:val="009D59F6"/>
    <w:rsid w:val="009D5E11"/>
    <w:rsid w:val="009D77E3"/>
    <w:rsid w:val="009E170B"/>
    <w:rsid w:val="009E17E6"/>
    <w:rsid w:val="009E1CDF"/>
    <w:rsid w:val="009E2B01"/>
    <w:rsid w:val="009E2C2F"/>
    <w:rsid w:val="009E4334"/>
    <w:rsid w:val="009E51BA"/>
    <w:rsid w:val="009E557C"/>
    <w:rsid w:val="009E55D3"/>
    <w:rsid w:val="009E5A08"/>
    <w:rsid w:val="009E5A14"/>
    <w:rsid w:val="009E5B07"/>
    <w:rsid w:val="009E63AA"/>
    <w:rsid w:val="009E6D71"/>
    <w:rsid w:val="009E74C1"/>
    <w:rsid w:val="009E7801"/>
    <w:rsid w:val="009F0054"/>
    <w:rsid w:val="009F13DD"/>
    <w:rsid w:val="009F5B31"/>
    <w:rsid w:val="009F5F0E"/>
    <w:rsid w:val="009F74DC"/>
    <w:rsid w:val="009F7718"/>
    <w:rsid w:val="00A00690"/>
    <w:rsid w:val="00A009E5"/>
    <w:rsid w:val="00A0134B"/>
    <w:rsid w:val="00A01C09"/>
    <w:rsid w:val="00A02C9E"/>
    <w:rsid w:val="00A02EA2"/>
    <w:rsid w:val="00A03745"/>
    <w:rsid w:val="00A04EC1"/>
    <w:rsid w:val="00A05570"/>
    <w:rsid w:val="00A0629C"/>
    <w:rsid w:val="00A111AB"/>
    <w:rsid w:val="00A118D5"/>
    <w:rsid w:val="00A11AFE"/>
    <w:rsid w:val="00A11DC2"/>
    <w:rsid w:val="00A12B56"/>
    <w:rsid w:val="00A13054"/>
    <w:rsid w:val="00A13832"/>
    <w:rsid w:val="00A1452C"/>
    <w:rsid w:val="00A150B3"/>
    <w:rsid w:val="00A15CD1"/>
    <w:rsid w:val="00A16BD5"/>
    <w:rsid w:val="00A17A40"/>
    <w:rsid w:val="00A20E1E"/>
    <w:rsid w:val="00A20EAF"/>
    <w:rsid w:val="00A21162"/>
    <w:rsid w:val="00A21A4F"/>
    <w:rsid w:val="00A21C31"/>
    <w:rsid w:val="00A22129"/>
    <w:rsid w:val="00A22ABF"/>
    <w:rsid w:val="00A237F2"/>
    <w:rsid w:val="00A24492"/>
    <w:rsid w:val="00A255FB"/>
    <w:rsid w:val="00A257F7"/>
    <w:rsid w:val="00A273C7"/>
    <w:rsid w:val="00A30545"/>
    <w:rsid w:val="00A30A19"/>
    <w:rsid w:val="00A30E01"/>
    <w:rsid w:val="00A32298"/>
    <w:rsid w:val="00A32AFC"/>
    <w:rsid w:val="00A32F44"/>
    <w:rsid w:val="00A33675"/>
    <w:rsid w:val="00A33683"/>
    <w:rsid w:val="00A34117"/>
    <w:rsid w:val="00A37E6C"/>
    <w:rsid w:val="00A40576"/>
    <w:rsid w:val="00A4058B"/>
    <w:rsid w:val="00A42DDD"/>
    <w:rsid w:val="00A43330"/>
    <w:rsid w:val="00A4341C"/>
    <w:rsid w:val="00A45D85"/>
    <w:rsid w:val="00A45ECC"/>
    <w:rsid w:val="00A5050A"/>
    <w:rsid w:val="00A50F7C"/>
    <w:rsid w:val="00A51294"/>
    <w:rsid w:val="00A520E3"/>
    <w:rsid w:val="00A52968"/>
    <w:rsid w:val="00A5376F"/>
    <w:rsid w:val="00A55053"/>
    <w:rsid w:val="00A55D7A"/>
    <w:rsid w:val="00A57B85"/>
    <w:rsid w:val="00A60B43"/>
    <w:rsid w:val="00A60D53"/>
    <w:rsid w:val="00A619C2"/>
    <w:rsid w:val="00A623A4"/>
    <w:rsid w:val="00A62B55"/>
    <w:rsid w:val="00A6727D"/>
    <w:rsid w:val="00A67375"/>
    <w:rsid w:val="00A70522"/>
    <w:rsid w:val="00A70B10"/>
    <w:rsid w:val="00A727A2"/>
    <w:rsid w:val="00A73D27"/>
    <w:rsid w:val="00A7628E"/>
    <w:rsid w:val="00A76FC4"/>
    <w:rsid w:val="00A77A49"/>
    <w:rsid w:val="00A8014D"/>
    <w:rsid w:val="00A803D1"/>
    <w:rsid w:val="00A80D70"/>
    <w:rsid w:val="00A81AED"/>
    <w:rsid w:val="00A81F7E"/>
    <w:rsid w:val="00A8256F"/>
    <w:rsid w:val="00A83A29"/>
    <w:rsid w:val="00A83FF0"/>
    <w:rsid w:val="00A85599"/>
    <w:rsid w:val="00A86F09"/>
    <w:rsid w:val="00A90B43"/>
    <w:rsid w:val="00A90B72"/>
    <w:rsid w:val="00A92778"/>
    <w:rsid w:val="00A932B6"/>
    <w:rsid w:val="00A93DA3"/>
    <w:rsid w:val="00A960CA"/>
    <w:rsid w:val="00A96386"/>
    <w:rsid w:val="00A97735"/>
    <w:rsid w:val="00A97903"/>
    <w:rsid w:val="00AA020A"/>
    <w:rsid w:val="00AA024E"/>
    <w:rsid w:val="00AA0682"/>
    <w:rsid w:val="00AA24C5"/>
    <w:rsid w:val="00AA25C3"/>
    <w:rsid w:val="00AA2707"/>
    <w:rsid w:val="00AA28EE"/>
    <w:rsid w:val="00AA2FFA"/>
    <w:rsid w:val="00AA3D57"/>
    <w:rsid w:val="00AA4401"/>
    <w:rsid w:val="00AA4818"/>
    <w:rsid w:val="00AA4C9B"/>
    <w:rsid w:val="00AA4F81"/>
    <w:rsid w:val="00AA5EB7"/>
    <w:rsid w:val="00AA612A"/>
    <w:rsid w:val="00AA62F6"/>
    <w:rsid w:val="00AA6ED1"/>
    <w:rsid w:val="00AB0D80"/>
    <w:rsid w:val="00AB177A"/>
    <w:rsid w:val="00AB335F"/>
    <w:rsid w:val="00AB359D"/>
    <w:rsid w:val="00AB3FB2"/>
    <w:rsid w:val="00AB5A04"/>
    <w:rsid w:val="00AB692C"/>
    <w:rsid w:val="00AB71A1"/>
    <w:rsid w:val="00AB7815"/>
    <w:rsid w:val="00AC1CCB"/>
    <w:rsid w:val="00AC303A"/>
    <w:rsid w:val="00AC32DE"/>
    <w:rsid w:val="00AC4FA4"/>
    <w:rsid w:val="00AC50C9"/>
    <w:rsid w:val="00AC55CA"/>
    <w:rsid w:val="00AC5C37"/>
    <w:rsid w:val="00AC6E4F"/>
    <w:rsid w:val="00AD04A2"/>
    <w:rsid w:val="00AD0DDF"/>
    <w:rsid w:val="00AD0EE5"/>
    <w:rsid w:val="00AD178D"/>
    <w:rsid w:val="00AD1DA8"/>
    <w:rsid w:val="00AD3091"/>
    <w:rsid w:val="00AD36C0"/>
    <w:rsid w:val="00AD37F4"/>
    <w:rsid w:val="00AD393E"/>
    <w:rsid w:val="00AD3AE9"/>
    <w:rsid w:val="00AD5DCF"/>
    <w:rsid w:val="00AD5ECF"/>
    <w:rsid w:val="00AD6AAF"/>
    <w:rsid w:val="00AD722E"/>
    <w:rsid w:val="00AE0569"/>
    <w:rsid w:val="00AE0AE3"/>
    <w:rsid w:val="00AE0B7B"/>
    <w:rsid w:val="00AE16D8"/>
    <w:rsid w:val="00AE1AA3"/>
    <w:rsid w:val="00AE1D7B"/>
    <w:rsid w:val="00AE2624"/>
    <w:rsid w:val="00AE4B9D"/>
    <w:rsid w:val="00AE6229"/>
    <w:rsid w:val="00AE63BA"/>
    <w:rsid w:val="00AE6C33"/>
    <w:rsid w:val="00AE7CBC"/>
    <w:rsid w:val="00AE7D71"/>
    <w:rsid w:val="00AF1662"/>
    <w:rsid w:val="00AF2E62"/>
    <w:rsid w:val="00AF3F40"/>
    <w:rsid w:val="00AF48EA"/>
    <w:rsid w:val="00AF49C0"/>
    <w:rsid w:val="00AF5AC9"/>
    <w:rsid w:val="00AF6A7A"/>
    <w:rsid w:val="00AF7131"/>
    <w:rsid w:val="00AF7EF0"/>
    <w:rsid w:val="00B003E1"/>
    <w:rsid w:val="00B0058C"/>
    <w:rsid w:val="00B00700"/>
    <w:rsid w:val="00B011EC"/>
    <w:rsid w:val="00B019BC"/>
    <w:rsid w:val="00B03A66"/>
    <w:rsid w:val="00B03D8A"/>
    <w:rsid w:val="00B04B49"/>
    <w:rsid w:val="00B06158"/>
    <w:rsid w:val="00B07B92"/>
    <w:rsid w:val="00B10572"/>
    <w:rsid w:val="00B140CD"/>
    <w:rsid w:val="00B14FF0"/>
    <w:rsid w:val="00B20E61"/>
    <w:rsid w:val="00B2133B"/>
    <w:rsid w:val="00B21FC5"/>
    <w:rsid w:val="00B2207C"/>
    <w:rsid w:val="00B23215"/>
    <w:rsid w:val="00B2354E"/>
    <w:rsid w:val="00B249CB"/>
    <w:rsid w:val="00B24A70"/>
    <w:rsid w:val="00B26859"/>
    <w:rsid w:val="00B26B30"/>
    <w:rsid w:val="00B27D5A"/>
    <w:rsid w:val="00B31AC1"/>
    <w:rsid w:val="00B31B10"/>
    <w:rsid w:val="00B32814"/>
    <w:rsid w:val="00B3397D"/>
    <w:rsid w:val="00B351AB"/>
    <w:rsid w:val="00B352B0"/>
    <w:rsid w:val="00B35C67"/>
    <w:rsid w:val="00B35D14"/>
    <w:rsid w:val="00B3642F"/>
    <w:rsid w:val="00B364B0"/>
    <w:rsid w:val="00B37BA1"/>
    <w:rsid w:val="00B40152"/>
    <w:rsid w:val="00B403A3"/>
    <w:rsid w:val="00B403AC"/>
    <w:rsid w:val="00B407D8"/>
    <w:rsid w:val="00B410A8"/>
    <w:rsid w:val="00B4145A"/>
    <w:rsid w:val="00B41F4C"/>
    <w:rsid w:val="00B42028"/>
    <w:rsid w:val="00B42944"/>
    <w:rsid w:val="00B433FE"/>
    <w:rsid w:val="00B4439C"/>
    <w:rsid w:val="00B45189"/>
    <w:rsid w:val="00B45198"/>
    <w:rsid w:val="00B5006D"/>
    <w:rsid w:val="00B508A0"/>
    <w:rsid w:val="00B50D13"/>
    <w:rsid w:val="00B51084"/>
    <w:rsid w:val="00B5115D"/>
    <w:rsid w:val="00B5234D"/>
    <w:rsid w:val="00B5393B"/>
    <w:rsid w:val="00B539A0"/>
    <w:rsid w:val="00B551C0"/>
    <w:rsid w:val="00B553BC"/>
    <w:rsid w:val="00B55B7E"/>
    <w:rsid w:val="00B566D2"/>
    <w:rsid w:val="00B570BF"/>
    <w:rsid w:val="00B57F8B"/>
    <w:rsid w:val="00B6004E"/>
    <w:rsid w:val="00B6164A"/>
    <w:rsid w:val="00B61ACB"/>
    <w:rsid w:val="00B61B9C"/>
    <w:rsid w:val="00B62A3E"/>
    <w:rsid w:val="00B630FB"/>
    <w:rsid w:val="00B637F1"/>
    <w:rsid w:val="00B639F1"/>
    <w:rsid w:val="00B646BC"/>
    <w:rsid w:val="00B65258"/>
    <w:rsid w:val="00B657DC"/>
    <w:rsid w:val="00B66D17"/>
    <w:rsid w:val="00B66EE7"/>
    <w:rsid w:val="00B70153"/>
    <w:rsid w:val="00B71276"/>
    <w:rsid w:val="00B76CC7"/>
    <w:rsid w:val="00B77C8C"/>
    <w:rsid w:val="00B815D4"/>
    <w:rsid w:val="00B8205F"/>
    <w:rsid w:val="00B83940"/>
    <w:rsid w:val="00B83C31"/>
    <w:rsid w:val="00B83DA6"/>
    <w:rsid w:val="00B847C4"/>
    <w:rsid w:val="00B84B6E"/>
    <w:rsid w:val="00B84EF4"/>
    <w:rsid w:val="00B85705"/>
    <w:rsid w:val="00B8652C"/>
    <w:rsid w:val="00B86C93"/>
    <w:rsid w:val="00B87591"/>
    <w:rsid w:val="00B8771A"/>
    <w:rsid w:val="00B90606"/>
    <w:rsid w:val="00B91867"/>
    <w:rsid w:val="00B92F65"/>
    <w:rsid w:val="00B94A37"/>
    <w:rsid w:val="00B953FE"/>
    <w:rsid w:val="00B9643B"/>
    <w:rsid w:val="00B972F9"/>
    <w:rsid w:val="00BA0D7A"/>
    <w:rsid w:val="00BA1415"/>
    <w:rsid w:val="00BA1E31"/>
    <w:rsid w:val="00BA2103"/>
    <w:rsid w:val="00BA2840"/>
    <w:rsid w:val="00BA314D"/>
    <w:rsid w:val="00BA38A0"/>
    <w:rsid w:val="00BA4375"/>
    <w:rsid w:val="00BA4E91"/>
    <w:rsid w:val="00BA5CB2"/>
    <w:rsid w:val="00BA6C74"/>
    <w:rsid w:val="00BB02C6"/>
    <w:rsid w:val="00BB1FA7"/>
    <w:rsid w:val="00BB21B2"/>
    <w:rsid w:val="00BB2774"/>
    <w:rsid w:val="00BB3F82"/>
    <w:rsid w:val="00BB5455"/>
    <w:rsid w:val="00BB6331"/>
    <w:rsid w:val="00BB67DE"/>
    <w:rsid w:val="00BB79E7"/>
    <w:rsid w:val="00BB7C5C"/>
    <w:rsid w:val="00BC05C3"/>
    <w:rsid w:val="00BC083A"/>
    <w:rsid w:val="00BC0F9C"/>
    <w:rsid w:val="00BC19CA"/>
    <w:rsid w:val="00BC4046"/>
    <w:rsid w:val="00BC4209"/>
    <w:rsid w:val="00BC470C"/>
    <w:rsid w:val="00BC4FB4"/>
    <w:rsid w:val="00BC6440"/>
    <w:rsid w:val="00BC665E"/>
    <w:rsid w:val="00BC666B"/>
    <w:rsid w:val="00BC69CE"/>
    <w:rsid w:val="00BC6EA1"/>
    <w:rsid w:val="00BC7463"/>
    <w:rsid w:val="00BC7695"/>
    <w:rsid w:val="00BC7EA2"/>
    <w:rsid w:val="00BD09FE"/>
    <w:rsid w:val="00BD1413"/>
    <w:rsid w:val="00BD1B0B"/>
    <w:rsid w:val="00BD2EEA"/>
    <w:rsid w:val="00BD3F74"/>
    <w:rsid w:val="00BD406C"/>
    <w:rsid w:val="00BD6029"/>
    <w:rsid w:val="00BD6214"/>
    <w:rsid w:val="00BD6D69"/>
    <w:rsid w:val="00BD7E4F"/>
    <w:rsid w:val="00BE0B5F"/>
    <w:rsid w:val="00BE1D86"/>
    <w:rsid w:val="00BE2431"/>
    <w:rsid w:val="00BE2D0A"/>
    <w:rsid w:val="00BE2FE6"/>
    <w:rsid w:val="00BE3B78"/>
    <w:rsid w:val="00BE46FB"/>
    <w:rsid w:val="00BE4B46"/>
    <w:rsid w:val="00BE4E50"/>
    <w:rsid w:val="00BE6E7C"/>
    <w:rsid w:val="00BF0D4A"/>
    <w:rsid w:val="00BF1FB6"/>
    <w:rsid w:val="00BF3848"/>
    <w:rsid w:val="00BF5612"/>
    <w:rsid w:val="00BF5B22"/>
    <w:rsid w:val="00BF5F96"/>
    <w:rsid w:val="00BF6168"/>
    <w:rsid w:val="00BF64E0"/>
    <w:rsid w:val="00BF6F58"/>
    <w:rsid w:val="00BF755A"/>
    <w:rsid w:val="00BF7878"/>
    <w:rsid w:val="00BF7A74"/>
    <w:rsid w:val="00C001B3"/>
    <w:rsid w:val="00C006E4"/>
    <w:rsid w:val="00C009D7"/>
    <w:rsid w:val="00C01985"/>
    <w:rsid w:val="00C02A1A"/>
    <w:rsid w:val="00C02BF1"/>
    <w:rsid w:val="00C0328B"/>
    <w:rsid w:val="00C056AB"/>
    <w:rsid w:val="00C06E6F"/>
    <w:rsid w:val="00C078F7"/>
    <w:rsid w:val="00C07D31"/>
    <w:rsid w:val="00C11FE6"/>
    <w:rsid w:val="00C1221E"/>
    <w:rsid w:val="00C14B39"/>
    <w:rsid w:val="00C15885"/>
    <w:rsid w:val="00C16DB9"/>
    <w:rsid w:val="00C17AB0"/>
    <w:rsid w:val="00C17EB7"/>
    <w:rsid w:val="00C20073"/>
    <w:rsid w:val="00C20819"/>
    <w:rsid w:val="00C20E36"/>
    <w:rsid w:val="00C2274C"/>
    <w:rsid w:val="00C22EE2"/>
    <w:rsid w:val="00C232B5"/>
    <w:rsid w:val="00C2411A"/>
    <w:rsid w:val="00C243F8"/>
    <w:rsid w:val="00C24D0D"/>
    <w:rsid w:val="00C25333"/>
    <w:rsid w:val="00C261E2"/>
    <w:rsid w:val="00C312C2"/>
    <w:rsid w:val="00C315F3"/>
    <w:rsid w:val="00C318EC"/>
    <w:rsid w:val="00C322D6"/>
    <w:rsid w:val="00C32C27"/>
    <w:rsid w:val="00C331F5"/>
    <w:rsid w:val="00C34E6F"/>
    <w:rsid w:val="00C35E49"/>
    <w:rsid w:val="00C36144"/>
    <w:rsid w:val="00C361A2"/>
    <w:rsid w:val="00C36DF5"/>
    <w:rsid w:val="00C37FBE"/>
    <w:rsid w:val="00C41ED0"/>
    <w:rsid w:val="00C427DA"/>
    <w:rsid w:val="00C4358F"/>
    <w:rsid w:val="00C43688"/>
    <w:rsid w:val="00C43A3A"/>
    <w:rsid w:val="00C43C28"/>
    <w:rsid w:val="00C44CA4"/>
    <w:rsid w:val="00C4593F"/>
    <w:rsid w:val="00C45A2E"/>
    <w:rsid w:val="00C46779"/>
    <w:rsid w:val="00C5004B"/>
    <w:rsid w:val="00C513EE"/>
    <w:rsid w:val="00C528FA"/>
    <w:rsid w:val="00C5294A"/>
    <w:rsid w:val="00C52F64"/>
    <w:rsid w:val="00C53213"/>
    <w:rsid w:val="00C541EB"/>
    <w:rsid w:val="00C54DF8"/>
    <w:rsid w:val="00C550C7"/>
    <w:rsid w:val="00C55C1D"/>
    <w:rsid w:val="00C5754F"/>
    <w:rsid w:val="00C57B16"/>
    <w:rsid w:val="00C615D0"/>
    <w:rsid w:val="00C61937"/>
    <w:rsid w:val="00C61960"/>
    <w:rsid w:val="00C61C55"/>
    <w:rsid w:val="00C6285A"/>
    <w:rsid w:val="00C63D1B"/>
    <w:rsid w:val="00C6445F"/>
    <w:rsid w:val="00C65783"/>
    <w:rsid w:val="00C6714A"/>
    <w:rsid w:val="00C6734E"/>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79F1"/>
    <w:rsid w:val="00C80843"/>
    <w:rsid w:val="00C81129"/>
    <w:rsid w:val="00C81362"/>
    <w:rsid w:val="00C8136A"/>
    <w:rsid w:val="00C81ACB"/>
    <w:rsid w:val="00C83A6C"/>
    <w:rsid w:val="00C83BBF"/>
    <w:rsid w:val="00C83D06"/>
    <w:rsid w:val="00C84A03"/>
    <w:rsid w:val="00C84A3A"/>
    <w:rsid w:val="00C85D19"/>
    <w:rsid w:val="00C8696C"/>
    <w:rsid w:val="00C8761B"/>
    <w:rsid w:val="00C876C2"/>
    <w:rsid w:val="00C87BD1"/>
    <w:rsid w:val="00C9284E"/>
    <w:rsid w:val="00C92CB7"/>
    <w:rsid w:val="00C937BB"/>
    <w:rsid w:val="00C93F69"/>
    <w:rsid w:val="00C947F4"/>
    <w:rsid w:val="00C977FC"/>
    <w:rsid w:val="00C97EB4"/>
    <w:rsid w:val="00C97F00"/>
    <w:rsid w:val="00CA049D"/>
    <w:rsid w:val="00CA0E0B"/>
    <w:rsid w:val="00CA22CC"/>
    <w:rsid w:val="00CA23CE"/>
    <w:rsid w:val="00CA28B2"/>
    <w:rsid w:val="00CA2D0C"/>
    <w:rsid w:val="00CA43BF"/>
    <w:rsid w:val="00CA48D5"/>
    <w:rsid w:val="00CA582A"/>
    <w:rsid w:val="00CA5CDE"/>
    <w:rsid w:val="00CA76CE"/>
    <w:rsid w:val="00CA7BC1"/>
    <w:rsid w:val="00CB0844"/>
    <w:rsid w:val="00CB0907"/>
    <w:rsid w:val="00CB3727"/>
    <w:rsid w:val="00CB4965"/>
    <w:rsid w:val="00CB6B0C"/>
    <w:rsid w:val="00CB7711"/>
    <w:rsid w:val="00CB7D2E"/>
    <w:rsid w:val="00CC0485"/>
    <w:rsid w:val="00CC298E"/>
    <w:rsid w:val="00CC2ABD"/>
    <w:rsid w:val="00CC33F3"/>
    <w:rsid w:val="00CC5FDD"/>
    <w:rsid w:val="00CC6872"/>
    <w:rsid w:val="00CD04A1"/>
    <w:rsid w:val="00CD0B1B"/>
    <w:rsid w:val="00CD0F84"/>
    <w:rsid w:val="00CD24EB"/>
    <w:rsid w:val="00CD3ACC"/>
    <w:rsid w:val="00CD4336"/>
    <w:rsid w:val="00CD49C8"/>
    <w:rsid w:val="00CD514A"/>
    <w:rsid w:val="00CD5B09"/>
    <w:rsid w:val="00CD5F09"/>
    <w:rsid w:val="00CD6D1F"/>
    <w:rsid w:val="00CE09BE"/>
    <w:rsid w:val="00CE1339"/>
    <w:rsid w:val="00CE16A0"/>
    <w:rsid w:val="00CE3336"/>
    <w:rsid w:val="00CE3633"/>
    <w:rsid w:val="00CE3832"/>
    <w:rsid w:val="00CE3E93"/>
    <w:rsid w:val="00CE4626"/>
    <w:rsid w:val="00CE5FE1"/>
    <w:rsid w:val="00CE7AFF"/>
    <w:rsid w:val="00CF152A"/>
    <w:rsid w:val="00CF1799"/>
    <w:rsid w:val="00CF1E80"/>
    <w:rsid w:val="00CF221D"/>
    <w:rsid w:val="00CF24C9"/>
    <w:rsid w:val="00CF25D8"/>
    <w:rsid w:val="00CF2B85"/>
    <w:rsid w:val="00CF3AB9"/>
    <w:rsid w:val="00CF4F92"/>
    <w:rsid w:val="00CF52E9"/>
    <w:rsid w:val="00CF55F4"/>
    <w:rsid w:val="00CF5F11"/>
    <w:rsid w:val="00CF7290"/>
    <w:rsid w:val="00CF763F"/>
    <w:rsid w:val="00CF7C88"/>
    <w:rsid w:val="00D0140B"/>
    <w:rsid w:val="00D01FAB"/>
    <w:rsid w:val="00D02046"/>
    <w:rsid w:val="00D021CE"/>
    <w:rsid w:val="00D03086"/>
    <w:rsid w:val="00D03B35"/>
    <w:rsid w:val="00D04BBF"/>
    <w:rsid w:val="00D07129"/>
    <w:rsid w:val="00D108E0"/>
    <w:rsid w:val="00D108FD"/>
    <w:rsid w:val="00D109A7"/>
    <w:rsid w:val="00D10B6D"/>
    <w:rsid w:val="00D11B86"/>
    <w:rsid w:val="00D122D1"/>
    <w:rsid w:val="00D12A4E"/>
    <w:rsid w:val="00D12C1A"/>
    <w:rsid w:val="00D13556"/>
    <w:rsid w:val="00D17243"/>
    <w:rsid w:val="00D172DE"/>
    <w:rsid w:val="00D17476"/>
    <w:rsid w:val="00D2045D"/>
    <w:rsid w:val="00D20EE1"/>
    <w:rsid w:val="00D20EFD"/>
    <w:rsid w:val="00D2117D"/>
    <w:rsid w:val="00D21D33"/>
    <w:rsid w:val="00D23EAE"/>
    <w:rsid w:val="00D246D2"/>
    <w:rsid w:val="00D24F8E"/>
    <w:rsid w:val="00D272D7"/>
    <w:rsid w:val="00D30B5E"/>
    <w:rsid w:val="00D312EC"/>
    <w:rsid w:val="00D32333"/>
    <w:rsid w:val="00D3252C"/>
    <w:rsid w:val="00D333D3"/>
    <w:rsid w:val="00D33670"/>
    <w:rsid w:val="00D33968"/>
    <w:rsid w:val="00D33A21"/>
    <w:rsid w:val="00D33B8A"/>
    <w:rsid w:val="00D34C7B"/>
    <w:rsid w:val="00D35173"/>
    <w:rsid w:val="00D37D87"/>
    <w:rsid w:val="00D40CCB"/>
    <w:rsid w:val="00D41F8A"/>
    <w:rsid w:val="00D438D9"/>
    <w:rsid w:val="00D4486E"/>
    <w:rsid w:val="00D47F3A"/>
    <w:rsid w:val="00D500C0"/>
    <w:rsid w:val="00D507C8"/>
    <w:rsid w:val="00D512EC"/>
    <w:rsid w:val="00D535F9"/>
    <w:rsid w:val="00D54589"/>
    <w:rsid w:val="00D552BE"/>
    <w:rsid w:val="00D55931"/>
    <w:rsid w:val="00D566CE"/>
    <w:rsid w:val="00D56933"/>
    <w:rsid w:val="00D569D3"/>
    <w:rsid w:val="00D60049"/>
    <w:rsid w:val="00D603CA"/>
    <w:rsid w:val="00D613AC"/>
    <w:rsid w:val="00D62517"/>
    <w:rsid w:val="00D62BE0"/>
    <w:rsid w:val="00D65125"/>
    <w:rsid w:val="00D658EA"/>
    <w:rsid w:val="00D659A8"/>
    <w:rsid w:val="00D65E8D"/>
    <w:rsid w:val="00D66E3B"/>
    <w:rsid w:val="00D6791C"/>
    <w:rsid w:val="00D67923"/>
    <w:rsid w:val="00D70250"/>
    <w:rsid w:val="00D71D9A"/>
    <w:rsid w:val="00D72692"/>
    <w:rsid w:val="00D73C45"/>
    <w:rsid w:val="00D73FDA"/>
    <w:rsid w:val="00D775DF"/>
    <w:rsid w:val="00D778CC"/>
    <w:rsid w:val="00D8142B"/>
    <w:rsid w:val="00D827E1"/>
    <w:rsid w:val="00D82B77"/>
    <w:rsid w:val="00D8345B"/>
    <w:rsid w:val="00D835B7"/>
    <w:rsid w:val="00D837CD"/>
    <w:rsid w:val="00D83D84"/>
    <w:rsid w:val="00D83F17"/>
    <w:rsid w:val="00D84458"/>
    <w:rsid w:val="00D84B6C"/>
    <w:rsid w:val="00D8513D"/>
    <w:rsid w:val="00D85809"/>
    <w:rsid w:val="00D8603D"/>
    <w:rsid w:val="00D86432"/>
    <w:rsid w:val="00D873C3"/>
    <w:rsid w:val="00D8766C"/>
    <w:rsid w:val="00D90863"/>
    <w:rsid w:val="00D9167A"/>
    <w:rsid w:val="00D91E6E"/>
    <w:rsid w:val="00D939E9"/>
    <w:rsid w:val="00D945FD"/>
    <w:rsid w:val="00D95D2D"/>
    <w:rsid w:val="00D96D00"/>
    <w:rsid w:val="00D96ECE"/>
    <w:rsid w:val="00D96FFA"/>
    <w:rsid w:val="00D97089"/>
    <w:rsid w:val="00D97169"/>
    <w:rsid w:val="00DA0B89"/>
    <w:rsid w:val="00DA2B45"/>
    <w:rsid w:val="00DA3561"/>
    <w:rsid w:val="00DA38CB"/>
    <w:rsid w:val="00DA4EAE"/>
    <w:rsid w:val="00DA5351"/>
    <w:rsid w:val="00DA580D"/>
    <w:rsid w:val="00DA755B"/>
    <w:rsid w:val="00DB0389"/>
    <w:rsid w:val="00DB0740"/>
    <w:rsid w:val="00DB0BC1"/>
    <w:rsid w:val="00DB3F53"/>
    <w:rsid w:val="00DB4058"/>
    <w:rsid w:val="00DB4A1E"/>
    <w:rsid w:val="00DB5892"/>
    <w:rsid w:val="00DB71F4"/>
    <w:rsid w:val="00DC00C6"/>
    <w:rsid w:val="00DC086E"/>
    <w:rsid w:val="00DC08C4"/>
    <w:rsid w:val="00DC2884"/>
    <w:rsid w:val="00DC2B31"/>
    <w:rsid w:val="00DC3BDA"/>
    <w:rsid w:val="00DC59F6"/>
    <w:rsid w:val="00DC6C66"/>
    <w:rsid w:val="00DC6D7A"/>
    <w:rsid w:val="00DC707B"/>
    <w:rsid w:val="00DC7724"/>
    <w:rsid w:val="00DD01D0"/>
    <w:rsid w:val="00DD041F"/>
    <w:rsid w:val="00DD1B32"/>
    <w:rsid w:val="00DD1E47"/>
    <w:rsid w:val="00DD3964"/>
    <w:rsid w:val="00DD54FD"/>
    <w:rsid w:val="00DD592A"/>
    <w:rsid w:val="00DD61E6"/>
    <w:rsid w:val="00DD6519"/>
    <w:rsid w:val="00DE1972"/>
    <w:rsid w:val="00DE1C76"/>
    <w:rsid w:val="00DE1D1B"/>
    <w:rsid w:val="00DE2A8C"/>
    <w:rsid w:val="00DE48BD"/>
    <w:rsid w:val="00DE565F"/>
    <w:rsid w:val="00DE601E"/>
    <w:rsid w:val="00DE6B47"/>
    <w:rsid w:val="00DE6C7E"/>
    <w:rsid w:val="00DF0C53"/>
    <w:rsid w:val="00DF1337"/>
    <w:rsid w:val="00DF2642"/>
    <w:rsid w:val="00DF29CF"/>
    <w:rsid w:val="00DF3559"/>
    <w:rsid w:val="00DF3D26"/>
    <w:rsid w:val="00DF50F2"/>
    <w:rsid w:val="00DF529D"/>
    <w:rsid w:val="00DF5363"/>
    <w:rsid w:val="00DF53A1"/>
    <w:rsid w:val="00DF59FA"/>
    <w:rsid w:val="00DF78DF"/>
    <w:rsid w:val="00DF7F16"/>
    <w:rsid w:val="00E01489"/>
    <w:rsid w:val="00E02BE3"/>
    <w:rsid w:val="00E03B94"/>
    <w:rsid w:val="00E04917"/>
    <w:rsid w:val="00E04BA4"/>
    <w:rsid w:val="00E1019E"/>
    <w:rsid w:val="00E12358"/>
    <w:rsid w:val="00E12DEB"/>
    <w:rsid w:val="00E135CB"/>
    <w:rsid w:val="00E153C5"/>
    <w:rsid w:val="00E15B55"/>
    <w:rsid w:val="00E16783"/>
    <w:rsid w:val="00E17149"/>
    <w:rsid w:val="00E17F81"/>
    <w:rsid w:val="00E20692"/>
    <w:rsid w:val="00E20959"/>
    <w:rsid w:val="00E218CF"/>
    <w:rsid w:val="00E23BA5"/>
    <w:rsid w:val="00E25000"/>
    <w:rsid w:val="00E2547E"/>
    <w:rsid w:val="00E25CA7"/>
    <w:rsid w:val="00E26657"/>
    <w:rsid w:val="00E279C1"/>
    <w:rsid w:val="00E30CA8"/>
    <w:rsid w:val="00E30E34"/>
    <w:rsid w:val="00E3112E"/>
    <w:rsid w:val="00E31EE3"/>
    <w:rsid w:val="00E3461C"/>
    <w:rsid w:val="00E3490D"/>
    <w:rsid w:val="00E36697"/>
    <w:rsid w:val="00E372DE"/>
    <w:rsid w:val="00E378EB"/>
    <w:rsid w:val="00E400D5"/>
    <w:rsid w:val="00E411A4"/>
    <w:rsid w:val="00E41425"/>
    <w:rsid w:val="00E417F4"/>
    <w:rsid w:val="00E41ABF"/>
    <w:rsid w:val="00E41B0A"/>
    <w:rsid w:val="00E41D9C"/>
    <w:rsid w:val="00E42E2E"/>
    <w:rsid w:val="00E4310D"/>
    <w:rsid w:val="00E43180"/>
    <w:rsid w:val="00E431B8"/>
    <w:rsid w:val="00E43F0C"/>
    <w:rsid w:val="00E44810"/>
    <w:rsid w:val="00E44E6E"/>
    <w:rsid w:val="00E459E3"/>
    <w:rsid w:val="00E50B25"/>
    <w:rsid w:val="00E511DE"/>
    <w:rsid w:val="00E53F55"/>
    <w:rsid w:val="00E55388"/>
    <w:rsid w:val="00E57120"/>
    <w:rsid w:val="00E57280"/>
    <w:rsid w:val="00E61350"/>
    <w:rsid w:val="00E61E32"/>
    <w:rsid w:val="00E61F09"/>
    <w:rsid w:val="00E622F9"/>
    <w:rsid w:val="00E633B5"/>
    <w:rsid w:val="00E63912"/>
    <w:rsid w:val="00E65590"/>
    <w:rsid w:val="00E66E87"/>
    <w:rsid w:val="00E70421"/>
    <w:rsid w:val="00E7318D"/>
    <w:rsid w:val="00E7494D"/>
    <w:rsid w:val="00E7499F"/>
    <w:rsid w:val="00E76FC0"/>
    <w:rsid w:val="00E80152"/>
    <w:rsid w:val="00E8018E"/>
    <w:rsid w:val="00E80475"/>
    <w:rsid w:val="00E81681"/>
    <w:rsid w:val="00E82BC9"/>
    <w:rsid w:val="00E82FC7"/>
    <w:rsid w:val="00E845E9"/>
    <w:rsid w:val="00E8510B"/>
    <w:rsid w:val="00E85268"/>
    <w:rsid w:val="00E859EE"/>
    <w:rsid w:val="00E864FE"/>
    <w:rsid w:val="00E86508"/>
    <w:rsid w:val="00E901EB"/>
    <w:rsid w:val="00E91DAF"/>
    <w:rsid w:val="00E9252F"/>
    <w:rsid w:val="00E936E0"/>
    <w:rsid w:val="00E94C65"/>
    <w:rsid w:val="00E95A29"/>
    <w:rsid w:val="00E9651C"/>
    <w:rsid w:val="00EA0074"/>
    <w:rsid w:val="00EA1D5F"/>
    <w:rsid w:val="00EA3232"/>
    <w:rsid w:val="00EA324F"/>
    <w:rsid w:val="00EA48A3"/>
    <w:rsid w:val="00EA4F9C"/>
    <w:rsid w:val="00EA4FA8"/>
    <w:rsid w:val="00EA623B"/>
    <w:rsid w:val="00EA74C7"/>
    <w:rsid w:val="00EA79A8"/>
    <w:rsid w:val="00EB1EE0"/>
    <w:rsid w:val="00EB3CEA"/>
    <w:rsid w:val="00EB3F01"/>
    <w:rsid w:val="00EB445B"/>
    <w:rsid w:val="00EB46B1"/>
    <w:rsid w:val="00EB4B49"/>
    <w:rsid w:val="00EB4CA9"/>
    <w:rsid w:val="00EB63E7"/>
    <w:rsid w:val="00EB65E4"/>
    <w:rsid w:val="00EB66C1"/>
    <w:rsid w:val="00EB7C09"/>
    <w:rsid w:val="00EB7E7D"/>
    <w:rsid w:val="00EC0118"/>
    <w:rsid w:val="00EC0219"/>
    <w:rsid w:val="00EC0D8F"/>
    <w:rsid w:val="00EC0F17"/>
    <w:rsid w:val="00EC2FC6"/>
    <w:rsid w:val="00EC3AF7"/>
    <w:rsid w:val="00EC3C60"/>
    <w:rsid w:val="00EC432B"/>
    <w:rsid w:val="00EC49A6"/>
    <w:rsid w:val="00EC6B5F"/>
    <w:rsid w:val="00EC794A"/>
    <w:rsid w:val="00EC7A22"/>
    <w:rsid w:val="00ED0FD5"/>
    <w:rsid w:val="00ED23A6"/>
    <w:rsid w:val="00ED478F"/>
    <w:rsid w:val="00ED4895"/>
    <w:rsid w:val="00ED4CD7"/>
    <w:rsid w:val="00ED5259"/>
    <w:rsid w:val="00ED6C66"/>
    <w:rsid w:val="00ED78FE"/>
    <w:rsid w:val="00EE07AC"/>
    <w:rsid w:val="00EE2115"/>
    <w:rsid w:val="00EE2678"/>
    <w:rsid w:val="00EE27A5"/>
    <w:rsid w:val="00EE3327"/>
    <w:rsid w:val="00EE3BAB"/>
    <w:rsid w:val="00EE3D8B"/>
    <w:rsid w:val="00EE3E3E"/>
    <w:rsid w:val="00EE6327"/>
    <w:rsid w:val="00EF3559"/>
    <w:rsid w:val="00EF5405"/>
    <w:rsid w:val="00EF559E"/>
    <w:rsid w:val="00EF7F1C"/>
    <w:rsid w:val="00F003AF"/>
    <w:rsid w:val="00F00411"/>
    <w:rsid w:val="00F00E63"/>
    <w:rsid w:val="00F010FA"/>
    <w:rsid w:val="00F039CC"/>
    <w:rsid w:val="00F04230"/>
    <w:rsid w:val="00F04B6C"/>
    <w:rsid w:val="00F04D1A"/>
    <w:rsid w:val="00F052CE"/>
    <w:rsid w:val="00F06ED8"/>
    <w:rsid w:val="00F074AB"/>
    <w:rsid w:val="00F0780C"/>
    <w:rsid w:val="00F07832"/>
    <w:rsid w:val="00F07F92"/>
    <w:rsid w:val="00F10473"/>
    <w:rsid w:val="00F111A6"/>
    <w:rsid w:val="00F12327"/>
    <w:rsid w:val="00F12FE0"/>
    <w:rsid w:val="00F13569"/>
    <w:rsid w:val="00F13C0A"/>
    <w:rsid w:val="00F1498E"/>
    <w:rsid w:val="00F20050"/>
    <w:rsid w:val="00F200F3"/>
    <w:rsid w:val="00F2013B"/>
    <w:rsid w:val="00F20496"/>
    <w:rsid w:val="00F20CB6"/>
    <w:rsid w:val="00F20F9D"/>
    <w:rsid w:val="00F21E42"/>
    <w:rsid w:val="00F21F88"/>
    <w:rsid w:val="00F24F90"/>
    <w:rsid w:val="00F26B7A"/>
    <w:rsid w:val="00F27224"/>
    <w:rsid w:val="00F27CD5"/>
    <w:rsid w:val="00F308E2"/>
    <w:rsid w:val="00F30C65"/>
    <w:rsid w:val="00F3137D"/>
    <w:rsid w:val="00F333EE"/>
    <w:rsid w:val="00F358E8"/>
    <w:rsid w:val="00F3614D"/>
    <w:rsid w:val="00F36719"/>
    <w:rsid w:val="00F37B85"/>
    <w:rsid w:val="00F37CD7"/>
    <w:rsid w:val="00F37DCC"/>
    <w:rsid w:val="00F402CD"/>
    <w:rsid w:val="00F4168E"/>
    <w:rsid w:val="00F42455"/>
    <w:rsid w:val="00F43025"/>
    <w:rsid w:val="00F43D17"/>
    <w:rsid w:val="00F45BDB"/>
    <w:rsid w:val="00F45D6F"/>
    <w:rsid w:val="00F465D0"/>
    <w:rsid w:val="00F46B08"/>
    <w:rsid w:val="00F46E45"/>
    <w:rsid w:val="00F500D5"/>
    <w:rsid w:val="00F5011A"/>
    <w:rsid w:val="00F50AE7"/>
    <w:rsid w:val="00F5277A"/>
    <w:rsid w:val="00F532F9"/>
    <w:rsid w:val="00F53910"/>
    <w:rsid w:val="00F54E08"/>
    <w:rsid w:val="00F54E8E"/>
    <w:rsid w:val="00F553F1"/>
    <w:rsid w:val="00F55D13"/>
    <w:rsid w:val="00F576C3"/>
    <w:rsid w:val="00F57822"/>
    <w:rsid w:val="00F5788C"/>
    <w:rsid w:val="00F60234"/>
    <w:rsid w:val="00F60EB7"/>
    <w:rsid w:val="00F62D18"/>
    <w:rsid w:val="00F65330"/>
    <w:rsid w:val="00F667B9"/>
    <w:rsid w:val="00F66E15"/>
    <w:rsid w:val="00F67504"/>
    <w:rsid w:val="00F67699"/>
    <w:rsid w:val="00F70015"/>
    <w:rsid w:val="00F70542"/>
    <w:rsid w:val="00F705BC"/>
    <w:rsid w:val="00F711FE"/>
    <w:rsid w:val="00F719C9"/>
    <w:rsid w:val="00F71B54"/>
    <w:rsid w:val="00F738A9"/>
    <w:rsid w:val="00F77C8E"/>
    <w:rsid w:val="00F80DD8"/>
    <w:rsid w:val="00F82B80"/>
    <w:rsid w:val="00F8386E"/>
    <w:rsid w:val="00F84E70"/>
    <w:rsid w:val="00F858E3"/>
    <w:rsid w:val="00F85D77"/>
    <w:rsid w:val="00F86066"/>
    <w:rsid w:val="00F87B08"/>
    <w:rsid w:val="00F87C8B"/>
    <w:rsid w:val="00F90EAB"/>
    <w:rsid w:val="00F91D00"/>
    <w:rsid w:val="00F92D74"/>
    <w:rsid w:val="00F931A7"/>
    <w:rsid w:val="00F933B6"/>
    <w:rsid w:val="00F938F6"/>
    <w:rsid w:val="00F94D59"/>
    <w:rsid w:val="00F95172"/>
    <w:rsid w:val="00F95777"/>
    <w:rsid w:val="00F95995"/>
    <w:rsid w:val="00F95E39"/>
    <w:rsid w:val="00F96AE4"/>
    <w:rsid w:val="00FA03EF"/>
    <w:rsid w:val="00FA11BD"/>
    <w:rsid w:val="00FA21AD"/>
    <w:rsid w:val="00FA274B"/>
    <w:rsid w:val="00FA29C5"/>
    <w:rsid w:val="00FA3D7A"/>
    <w:rsid w:val="00FA4613"/>
    <w:rsid w:val="00FA48B9"/>
    <w:rsid w:val="00FA5502"/>
    <w:rsid w:val="00FA5BB7"/>
    <w:rsid w:val="00FA70D9"/>
    <w:rsid w:val="00FA70DC"/>
    <w:rsid w:val="00FA79C7"/>
    <w:rsid w:val="00FA7D14"/>
    <w:rsid w:val="00FA7E32"/>
    <w:rsid w:val="00FB0D14"/>
    <w:rsid w:val="00FB126C"/>
    <w:rsid w:val="00FB15C9"/>
    <w:rsid w:val="00FB4C97"/>
    <w:rsid w:val="00FB5721"/>
    <w:rsid w:val="00FB6F78"/>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BC6"/>
    <w:rsid w:val="00FD1AC4"/>
    <w:rsid w:val="00FD1DC7"/>
    <w:rsid w:val="00FD1E03"/>
    <w:rsid w:val="00FD536A"/>
    <w:rsid w:val="00FD7497"/>
    <w:rsid w:val="00FE0507"/>
    <w:rsid w:val="00FE34C3"/>
    <w:rsid w:val="00FE39DA"/>
    <w:rsid w:val="00FE39F4"/>
    <w:rsid w:val="00FE3CDC"/>
    <w:rsid w:val="00FE3EC6"/>
    <w:rsid w:val="00FE490C"/>
    <w:rsid w:val="00FE4D24"/>
    <w:rsid w:val="00FE620F"/>
    <w:rsid w:val="00FE6304"/>
    <w:rsid w:val="00FF016D"/>
    <w:rsid w:val="00FF035E"/>
    <w:rsid w:val="00FF0B7E"/>
    <w:rsid w:val="00FF432A"/>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2929C82D"/>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Normal">
    <w:name w:val="Normal"/>
    <w:qFormat/>
    <w:rsid w:val="001411FF"/>
    <w:pPr>
      <w:spacing w:after="120" w:line="264" w:lineRule="auto"/>
      <w:jc w:val="both"/>
    </w:pPr>
    <w:rPr>
      <w:rFonts w:ascii="Palatino Linotype" w:hAnsi="Palatino Linotype"/>
      <w:sz w:val="24"/>
      <w:lang w:val="en-US" w:eastAsia="ar-SA"/>
    </w:rPr>
  </w:style>
  <w:style w:type="paragraph" w:styleId="Heading1">
    <w:name w:val="heading 1"/>
    <w:basedOn w:val="Normal"/>
    <w:next w:val="Normal"/>
    <w:link w:val="Heading1Char"/>
    <w:qFormat/>
    <w:rsid w:val="00FE490C"/>
    <w:pPr>
      <w:numPr>
        <w:numId w:val="4"/>
      </w:numPr>
      <w:tabs>
        <w:tab w:val="left" w:pos="993"/>
      </w:tabs>
      <w:suppressAutoHyphens/>
      <w:spacing w:before="360"/>
      <w:ind w:right="562"/>
      <w:jc w:val="left"/>
      <w:outlineLvl w:val="0"/>
    </w:pPr>
    <w:rPr>
      <w:b/>
      <w:iCs/>
      <w:kern w:val="28"/>
      <w:sz w:val="32"/>
      <w:szCs w:val="32"/>
    </w:rPr>
  </w:style>
  <w:style w:type="paragraph" w:styleId="Heading2">
    <w:name w:val="heading 2"/>
    <w:basedOn w:val="Heading1"/>
    <w:next w:val="Normal"/>
    <w:link w:val="Heading2Char"/>
    <w:qFormat/>
    <w:rsid w:val="003B6C88"/>
    <w:pPr>
      <w:numPr>
        <w:ilvl w:val="1"/>
      </w:numPr>
      <w:ind w:left="578" w:hanging="578"/>
      <w:outlineLvl w:val="1"/>
    </w:pPr>
    <w:rPr>
      <w:bCs/>
      <w:iCs w:val="0"/>
      <w:sz w:val="28"/>
      <w:szCs w:val="28"/>
    </w:rPr>
  </w:style>
  <w:style w:type="paragraph" w:styleId="Heading3">
    <w:name w:val="heading 3"/>
    <w:basedOn w:val="Normal"/>
    <w:next w:val="Normal"/>
    <w:qFormat/>
    <w:rsid w:val="003B6C88"/>
    <w:pPr>
      <w:keepNext/>
      <w:numPr>
        <w:ilvl w:val="2"/>
        <w:numId w:val="4"/>
      </w:numPr>
      <w:spacing w:before="240" w:after="60"/>
      <w:outlineLvl w:val="2"/>
    </w:pPr>
    <w:rPr>
      <w:b/>
      <w:szCs w:val="24"/>
    </w:rPr>
  </w:style>
  <w:style w:type="paragraph" w:styleId="Heading4">
    <w:name w:val="heading 4"/>
    <w:basedOn w:val="Normal"/>
    <w:next w:val="Normal"/>
    <w:locked/>
    <w:rsid w:val="00FB5721"/>
    <w:pPr>
      <w:keepNext/>
      <w:widowControl w:val="0"/>
      <w:numPr>
        <w:ilvl w:val="3"/>
        <w:numId w:val="4"/>
      </w:numPr>
      <w:spacing w:before="240"/>
      <w:jc w:val="left"/>
      <w:outlineLvl w:val="3"/>
    </w:pPr>
    <w:rPr>
      <w:b/>
      <w:bCs/>
      <w:szCs w:val="22"/>
    </w:rPr>
  </w:style>
  <w:style w:type="paragraph" w:styleId="Heading5">
    <w:name w:val="heading 5"/>
    <w:basedOn w:val="Normal"/>
    <w:next w:val="Normal"/>
    <w:qFormat/>
    <w:rsid w:val="00427D10"/>
    <w:pPr>
      <w:numPr>
        <w:numId w:val="5"/>
      </w:numPr>
      <w:suppressLineNumbers/>
      <w:spacing w:before="240"/>
      <w:ind w:left="1701" w:hanging="1701"/>
      <w:jc w:val="left"/>
      <w:outlineLvl w:val="4"/>
    </w:pPr>
    <w:rPr>
      <w:b/>
      <w:bCs/>
      <w:kern w:val="28"/>
      <w:sz w:val="28"/>
      <w:szCs w:val="28"/>
    </w:rPr>
  </w:style>
  <w:style w:type="paragraph" w:styleId="Heading6">
    <w:name w:val="heading 6"/>
    <w:basedOn w:val="Heading5"/>
    <w:next w:val="Normal"/>
    <w:qFormat/>
    <w:rsid w:val="00427D10"/>
    <w:pPr>
      <w:numPr>
        <w:ilvl w:val="1"/>
      </w:numPr>
      <w:ind w:left="567" w:hanging="567"/>
      <w:outlineLvl w:val="5"/>
    </w:pPr>
    <w:rPr>
      <w:sz w:val="24"/>
    </w:rPr>
  </w:style>
  <w:style w:type="paragraph" w:styleId="Heading7">
    <w:name w:val="heading 7"/>
    <w:basedOn w:val="Normal"/>
    <w:next w:val="Normal"/>
    <w:locked/>
    <w:pPr>
      <w:widowControl w:val="0"/>
      <w:numPr>
        <w:ilvl w:val="6"/>
        <w:numId w:val="4"/>
      </w:numPr>
      <w:spacing w:after="60"/>
      <w:outlineLvl w:val="6"/>
    </w:pPr>
    <w:rPr>
      <w:rFonts w:ascii="CG Times (W1)" w:hAnsi="CG Times (W1)"/>
      <w:i/>
    </w:rPr>
  </w:style>
  <w:style w:type="paragraph" w:styleId="Heading8">
    <w:name w:val="heading 8"/>
    <w:basedOn w:val="Normal"/>
    <w:next w:val="Normal"/>
    <w:locked/>
    <w:pPr>
      <w:widowControl w:val="0"/>
      <w:numPr>
        <w:ilvl w:val="7"/>
        <w:numId w:val="4"/>
      </w:numPr>
      <w:spacing w:after="60"/>
      <w:outlineLvl w:val="7"/>
    </w:pPr>
    <w:rPr>
      <w:rFonts w:ascii="CG Times (W1)" w:hAnsi="CG Times (W1)"/>
      <w:i/>
    </w:rPr>
  </w:style>
  <w:style w:type="paragraph" w:styleId="Heading9">
    <w:name w:val="heading 9"/>
    <w:basedOn w:val="Normal"/>
    <w:next w:val="Normal"/>
    <w:locked/>
    <w:pPr>
      <w:widowControl w:val="0"/>
      <w:numPr>
        <w:ilvl w:val="8"/>
        <w:numId w:val="4"/>
      </w:numPr>
      <w:spacing w:after="60"/>
      <w:outlineLvl w:val="8"/>
    </w:pPr>
    <w:rPr>
      <w:rFonts w:ascii="CG Times (W1)" w:hAnsi="CG Times (W1)"/>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90C"/>
    <w:rPr>
      <w:rFonts w:ascii="Palatino Linotype" w:hAnsi="Palatino Linotype"/>
      <w:b/>
      <w:iCs/>
      <w:noProof/>
      <w:kern w:val="28"/>
      <w:sz w:val="32"/>
      <w:szCs w:val="32"/>
      <w:lang w:val="en-US" w:eastAsia="ar-SA"/>
    </w:rPr>
  </w:style>
  <w:style w:type="character" w:customStyle="1" w:styleId="Heading2Char">
    <w:name w:val="Heading 2 Char"/>
    <w:basedOn w:val="DefaultParagraphFont"/>
    <w:link w:val="Heading2"/>
    <w:rsid w:val="003B6C88"/>
    <w:rPr>
      <w:rFonts w:ascii="Palatino Linotype" w:hAnsi="Palatino Linotype"/>
      <w:b/>
      <w:bCs/>
      <w:noProof/>
      <w:kern w:val="28"/>
      <w:sz w:val="28"/>
      <w:szCs w:val="28"/>
      <w:lang w:val="en-GB" w:eastAsia="ar-SA"/>
    </w:rPr>
  </w:style>
  <w:style w:type="paragraph" w:customStyle="1" w:styleId="FrontPage">
    <w:name w:val="FrontPage"/>
    <w:basedOn w:val="Normal"/>
    <w:link w:val="FrontPageZchn"/>
    <w:qFormat/>
    <w:rsid w:val="003C680F"/>
    <w:pPr>
      <w:jc w:val="center"/>
    </w:pPr>
  </w:style>
  <w:style w:type="character" w:customStyle="1" w:styleId="FrontPageZchn">
    <w:name w:val="FrontPage Zchn"/>
    <w:basedOn w:val="DefaultParagraphFont"/>
    <w:link w:val="FrontPage"/>
    <w:rsid w:val="003C680F"/>
    <w:rPr>
      <w:rFonts w:ascii="Palatino Linotype" w:hAnsi="Palatino Linotype"/>
      <w:sz w:val="24"/>
      <w:lang w:val="en-GB" w:eastAsia="ar-SA"/>
    </w:rPr>
  </w:style>
  <w:style w:type="paragraph" w:customStyle="1" w:styleId="FrontPageTitle">
    <w:name w:val="FrontPageTitle"/>
    <w:basedOn w:val="Normal"/>
    <w:link w:val="FrontPageTitleZchn"/>
    <w:qFormat/>
    <w:rsid w:val="003C680F"/>
    <w:pPr>
      <w:suppressAutoHyphens/>
      <w:jc w:val="center"/>
    </w:pPr>
    <w:rPr>
      <w:sz w:val="36"/>
    </w:rPr>
  </w:style>
  <w:style w:type="character" w:customStyle="1" w:styleId="FrontPageTitleZchn">
    <w:name w:val="FrontPageTitle Zchn"/>
    <w:basedOn w:val="DefaultParagraphFont"/>
    <w:link w:val="FrontPageTitle"/>
    <w:rsid w:val="003C680F"/>
    <w:rPr>
      <w:rFonts w:ascii="Palatino Linotype" w:hAnsi="Palatino Linotype"/>
      <w:sz w:val="36"/>
      <w:lang w:val="en-GB" w:eastAsia="ar-SA"/>
    </w:rPr>
  </w:style>
  <w:style w:type="paragraph" w:customStyle="1" w:styleId="TableText">
    <w:name w:val="TableText"/>
    <w:basedOn w:val="Normal"/>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DefaultParagraphFont"/>
    <w:link w:val="TableText"/>
    <w:rsid w:val="00FC4871"/>
    <w:rPr>
      <w:rFonts w:ascii="Calibri" w:eastAsia="Arial" w:hAnsi="Calibri"/>
      <w:lang w:eastAsia="ar-SA"/>
    </w:rPr>
  </w:style>
  <w:style w:type="paragraph" w:customStyle="1" w:styleId="Equation">
    <w:name w:val="Equation"/>
    <w:basedOn w:val="Normal"/>
    <w:link w:val="EquationZchn"/>
    <w:qFormat/>
    <w:locked/>
    <w:rsid w:val="00DB0740"/>
    <w:pPr>
      <w:tabs>
        <w:tab w:val="left" w:pos="567"/>
        <w:tab w:val="right" w:pos="8789"/>
      </w:tabs>
      <w:jc w:val="left"/>
    </w:pPr>
    <w:rPr>
      <w:rFonts w:ascii="Cambria Math" w:hAnsi="Cambria Math"/>
    </w:rPr>
  </w:style>
  <w:style w:type="character" w:customStyle="1" w:styleId="EquationZchn">
    <w:name w:val="Equation Zchn"/>
    <w:basedOn w:val="DefaultParagraphFont"/>
    <w:link w:val="Equation"/>
    <w:rsid w:val="00DB0740"/>
    <w:rPr>
      <w:rFonts w:ascii="Cambria Math" w:hAnsi="Cambria Math"/>
      <w:noProof/>
      <w:sz w:val="24"/>
      <w:lang w:val="en-GB" w:eastAsia="ar-SA"/>
    </w:rPr>
  </w:style>
  <w:style w:type="paragraph" w:styleId="Header">
    <w:name w:val="header"/>
    <w:basedOn w:val="Normal"/>
    <w:link w:val="HeaderChar"/>
    <w:uiPriority w:val="99"/>
    <w:unhideWhenUsed/>
    <w:rsid w:val="00133F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3F32"/>
    <w:rPr>
      <w:rFonts w:ascii="Palatino Linotype" w:hAnsi="Palatino Linotype"/>
      <w:sz w:val="24"/>
      <w:lang w:val="en-GB" w:eastAsia="ar-SA"/>
    </w:rPr>
  </w:style>
  <w:style w:type="paragraph" w:styleId="Footer">
    <w:name w:val="footer"/>
    <w:basedOn w:val="Normal"/>
    <w:link w:val="FooterChar"/>
    <w:uiPriority w:val="99"/>
    <w:rsid w:val="003F4C82"/>
    <w:pPr>
      <w:tabs>
        <w:tab w:val="right" w:pos="9072"/>
      </w:tabs>
      <w:jc w:val="center"/>
    </w:pPr>
    <w:rPr>
      <w:bCs/>
      <w:sz w:val="22"/>
    </w:rPr>
  </w:style>
  <w:style w:type="character" w:customStyle="1" w:styleId="FooterChar">
    <w:name w:val="Footer Char"/>
    <w:basedOn w:val="DefaultParagraphFont"/>
    <w:link w:val="Footer"/>
    <w:uiPriority w:val="99"/>
    <w:rsid w:val="003F4C82"/>
    <w:rPr>
      <w:rFonts w:ascii="Cambria" w:hAnsi="Cambria"/>
      <w:bCs/>
      <w:sz w:val="22"/>
      <w:lang w:val="en-US" w:eastAsia="ar-SA"/>
    </w:rPr>
  </w:style>
  <w:style w:type="paragraph" w:styleId="TOC1">
    <w:name w:val="toc 1"/>
    <w:basedOn w:val="Normal"/>
    <w:next w:val="Normal"/>
    <w:autoRedefine/>
    <w:uiPriority w:val="39"/>
    <w:qFormat/>
    <w:rsid w:val="007407DF"/>
    <w:pPr>
      <w:spacing w:before="120" w:after="0"/>
      <w:jc w:val="left"/>
    </w:pPr>
    <w:rPr>
      <w:rFonts w:cstheme="minorHAnsi"/>
      <w:b/>
      <w:bCs/>
      <w:iCs/>
      <w:szCs w:val="24"/>
    </w:rPr>
  </w:style>
  <w:style w:type="paragraph" w:styleId="TOC2">
    <w:name w:val="toc 2"/>
    <w:basedOn w:val="Normal"/>
    <w:next w:val="Normal"/>
    <w:autoRedefine/>
    <w:uiPriority w:val="39"/>
    <w:qFormat/>
    <w:rsid w:val="007407DF"/>
    <w:pPr>
      <w:spacing w:before="120" w:after="0"/>
      <w:ind w:left="240"/>
      <w:jc w:val="left"/>
    </w:pPr>
    <w:rPr>
      <w:rFonts w:cstheme="minorHAnsi"/>
      <w:b/>
      <w:bCs/>
      <w:i/>
      <w:sz w:val="22"/>
      <w:szCs w:val="22"/>
    </w:rPr>
  </w:style>
  <w:style w:type="paragraph" w:styleId="TOC3">
    <w:name w:val="toc 3"/>
    <w:basedOn w:val="Normal"/>
    <w:next w:val="Normal"/>
    <w:autoRedefine/>
    <w:uiPriority w:val="39"/>
    <w:qFormat/>
    <w:rsid w:val="007407DF"/>
    <w:pPr>
      <w:spacing w:after="0"/>
      <w:ind w:left="480"/>
      <w:jc w:val="left"/>
    </w:pPr>
    <w:rPr>
      <w:rFonts w:cstheme="minorHAnsi"/>
      <w:i/>
      <w:sz w:val="20"/>
    </w:rPr>
  </w:style>
  <w:style w:type="paragraph" w:customStyle="1" w:styleId="Abbreviation">
    <w:name w:val="Abbreviation"/>
    <w:basedOn w:val="Normal"/>
    <w:link w:val="AbbreviationZchn"/>
    <w:qFormat/>
    <w:rsid w:val="00D108E0"/>
    <w:pPr>
      <w:spacing w:after="0"/>
      <w:ind w:left="1134" w:hanging="1134"/>
    </w:pPr>
  </w:style>
  <w:style w:type="character" w:customStyle="1" w:styleId="AbbreviationZchn">
    <w:name w:val="Abbreviation Zchn"/>
    <w:basedOn w:val="DefaultParagraphFont"/>
    <w:link w:val="Abbreviation"/>
    <w:rsid w:val="00D108E0"/>
    <w:rPr>
      <w:rFonts w:ascii="Palatino Linotype" w:hAnsi="Palatino Linotype"/>
      <w:sz w:val="24"/>
      <w:lang w:val="en-GB" w:eastAsia="ar-SA"/>
    </w:rPr>
  </w:style>
  <w:style w:type="paragraph" w:customStyle="1" w:styleId="Subheading">
    <w:name w:val="Subheading"/>
    <w:basedOn w:val="Normal"/>
    <w:link w:val="SubheadingZchn"/>
    <w:qFormat/>
    <w:rsid w:val="00706480"/>
    <w:pPr>
      <w:spacing w:before="180" w:after="60" w:line="240" w:lineRule="auto"/>
    </w:pPr>
    <w:rPr>
      <w:b/>
    </w:rPr>
  </w:style>
  <w:style w:type="character" w:customStyle="1" w:styleId="SubheadingZchn">
    <w:name w:val="Subheading Zchn"/>
    <w:basedOn w:val="DefaultParagraphFont"/>
    <w:link w:val="Subheading"/>
    <w:rsid w:val="00706480"/>
    <w:rPr>
      <w:rFonts w:ascii="Palatino Linotype" w:hAnsi="Palatino Linotype"/>
      <w:b/>
      <w:sz w:val="24"/>
      <w:lang w:val="en-GB" w:eastAsia="ar-SA"/>
    </w:rPr>
  </w:style>
  <w:style w:type="paragraph" w:styleId="TOC4">
    <w:name w:val="toc 4"/>
    <w:basedOn w:val="Normal"/>
    <w:next w:val="Normal"/>
    <w:uiPriority w:val="39"/>
    <w:locked/>
    <w:rsid w:val="00CD6D1F"/>
    <w:pPr>
      <w:spacing w:after="0"/>
      <w:ind w:left="720"/>
      <w:jc w:val="left"/>
    </w:pPr>
    <w:rPr>
      <w:rFonts w:asciiTheme="minorHAnsi" w:hAnsiTheme="minorHAnsi" w:cstheme="minorHAnsi"/>
      <w:sz w:val="20"/>
    </w:rPr>
  </w:style>
  <w:style w:type="paragraph" w:styleId="TOC5">
    <w:name w:val="toc 5"/>
    <w:basedOn w:val="Normal"/>
    <w:rsid w:val="001A464C"/>
    <w:pPr>
      <w:spacing w:after="0"/>
      <w:ind w:left="960"/>
      <w:jc w:val="left"/>
    </w:pPr>
    <w:rPr>
      <w:rFonts w:asciiTheme="minorHAnsi" w:hAnsiTheme="minorHAnsi" w:cstheme="minorHAnsi"/>
      <w:sz w:val="20"/>
    </w:rPr>
  </w:style>
  <w:style w:type="paragraph" w:styleId="TOC6">
    <w:name w:val="toc 6"/>
    <w:basedOn w:val="Normal"/>
    <w:rsid w:val="00A37E6C"/>
    <w:pPr>
      <w:spacing w:after="0"/>
      <w:ind w:left="1200"/>
      <w:jc w:val="left"/>
    </w:pPr>
    <w:rPr>
      <w:rFonts w:asciiTheme="minorHAnsi" w:hAnsiTheme="minorHAnsi" w:cstheme="minorHAnsi"/>
      <w:sz w:val="20"/>
    </w:rPr>
  </w:style>
  <w:style w:type="paragraph" w:styleId="TOC7">
    <w:name w:val="toc 7"/>
    <w:basedOn w:val="Normal"/>
    <w:locked/>
    <w:rsid w:val="00A37E6C"/>
    <w:pPr>
      <w:spacing w:after="0"/>
      <w:ind w:left="1440"/>
      <w:jc w:val="left"/>
    </w:pPr>
    <w:rPr>
      <w:rFonts w:asciiTheme="minorHAnsi" w:hAnsiTheme="minorHAnsi" w:cstheme="minorHAnsi"/>
      <w:sz w:val="20"/>
    </w:rPr>
  </w:style>
  <w:style w:type="paragraph" w:styleId="TOC8">
    <w:name w:val="toc 8"/>
    <w:basedOn w:val="Normal"/>
    <w:locked/>
    <w:rsid w:val="00A37E6C"/>
    <w:pPr>
      <w:spacing w:after="0"/>
      <w:ind w:left="1680"/>
      <w:jc w:val="left"/>
    </w:pPr>
    <w:rPr>
      <w:rFonts w:asciiTheme="minorHAnsi" w:hAnsiTheme="minorHAnsi" w:cstheme="minorHAnsi"/>
      <w:sz w:val="20"/>
    </w:rPr>
  </w:style>
  <w:style w:type="paragraph" w:styleId="TOC9">
    <w:name w:val="toc 9"/>
    <w:basedOn w:val="Normal"/>
    <w:locked/>
    <w:rsid w:val="00A37E6C"/>
    <w:pPr>
      <w:spacing w:after="0"/>
      <w:ind w:left="1920"/>
      <w:jc w:val="left"/>
    </w:pPr>
    <w:rPr>
      <w:rFonts w:asciiTheme="minorHAnsi" w:hAnsiTheme="minorHAnsi" w:cstheme="minorHAnsi"/>
      <w:sz w:val="20"/>
    </w:rPr>
  </w:style>
  <w:style w:type="paragraph" w:customStyle="1" w:styleId="TableHeader">
    <w:name w:val="TableHeader"/>
    <w:basedOn w:val="Normal"/>
    <w:link w:val="TableHeaderChar"/>
    <w:rsid w:val="00547900"/>
    <w:pPr>
      <w:suppressAutoHyphens/>
      <w:snapToGrid w:val="0"/>
      <w:spacing w:before="60" w:after="60"/>
      <w:jc w:val="left"/>
    </w:pPr>
    <w:rPr>
      <w:rFonts w:asciiTheme="minorHAnsi" w:hAnsiTheme="minorHAnsi" w:cstheme="minorHAnsi"/>
      <w:b/>
      <w:sz w:val="22"/>
      <w:lang w:eastAsia="en-US"/>
    </w:rPr>
  </w:style>
  <w:style w:type="character" w:customStyle="1" w:styleId="TableHeaderChar">
    <w:name w:val="TableHeader Char"/>
    <w:basedOn w:val="DefaultParagraphFont"/>
    <w:link w:val="TableHeader"/>
    <w:rsid w:val="00547900"/>
    <w:rPr>
      <w:rFonts w:asciiTheme="minorHAnsi" w:hAnsiTheme="minorHAnsi" w:cstheme="minorHAnsi"/>
      <w:b/>
      <w:sz w:val="22"/>
      <w:lang w:val="en-GB" w:eastAsia="en-US"/>
    </w:rPr>
  </w:style>
  <w:style w:type="paragraph" w:styleId="FootnoteText">
    <w:name w:val="footnote text"/>
    <w:basedOn w:val="Normal"/>
    <w:link w:val="FootnoteTextChar"/>
    <w:unhideWhenUsed/>
    <w:rsid w:val="008013A8"/>
    <w:pPr>
      <w:spacing w:after="0"/>
      <w:jc w:val="left"/>
    </w:pPr>
    <w:rPr>
      <w:rFonts w:eastAsia="Calibri"/>
      <w:sz w:val="20"/>
      <w:lang w:eastAsia="en-US" w:bidi="en-US"/>
    </w:rPr>
  </w:style>
  <w:style w:type="character" w:customStyle="1" w:styleId="FootnoteTextChar">
    <w:name w:val="Footnote Text Char"/>
    <w:basedOn w:val="DefaultParagraphFont"/>
    <w:link w:val="FootnoteText"/>
    <w:rsid w:val="008013A8"/>
    <w:rPr>
      <w:rFonts w:ascii="Palatino Linotype" w:eastAsia="Calibri" w:hAnsi="Palatino Linotype"/>
      <w:lang w:val="en-GB" w:eastAsia="en-US" w:bidi="en-US"/>
    </w:rPr>
  </w:style>
  <w:style w:type="character" w:styleId="FootnoteReference">
    <w:name w:val="footnote reference"/>
    <w:basedOn w:val="DefaultParagraphFont"/>
    <w:unhideWhenUsed/>
    <w:rsid w:val="00BE2D0A"/>
    <w:rPr>
      <w:vertAlign w:val="superscript"/>
    </w:rPr>
  </w:style>
  <w:style w:type="character" w:customStyle="1" w:styleId="CharChar">
    <w:name w:val="Char Char"/>
    <w:basedOn w:val="DefaultParagraphFont"/>
    <w:semiHidden/>
    <w:locked/>
    <w:rsid w:val="00DD1E47"/>
    <w:rPr>
      <w:sz w:val="20"/>
    </w:rPr>
  </w:style>
  <w:style w:type="paragraph" w:customStyle="1" w:styleId="TableTitle">
    <w:name w:val="TableTitle"/>
    <w:basedOn w:val="TableText"/>
    <w:rsid w:val="00DC00C6"/>
    <w:rPr>
      <w:b/>
      <w:lang w:val="en-US"/>
    </w:rPr>
  </w:style>
  <w:style w:type="paragraph" w:styleId="DocumentMap">
    <w:name w:val="Document Map"/>
    <w:basedOn w:val="Normal"/>
    <w:semiHidden/>
    <w:rsid w:val="002B35F2"/>
    <w:pPr>
      <w:shd w:val="clear" w:color="auto" w:fill="000080"/>
    </w:pPr>
    <w:rPr>
      <w:rFonts w:ascii="Tahoma" w:hAnsi="Tahoma" w:cs="Tahoma"/>
      <w:sz w:val="20"/>
    </w:rPr>
  </w:style>
  <w:style w:type="paragraph" w:styleId="Index1">
    <w:name w:val="index 1"/>
    <w:basedOn w:val="Normal"/>
    <w:next w:val="Normal"/>
    <w:autoRedefine/>
    <w:semiHidden/>
    <w:locked/>
    <w:rsid w:val="00D30B5E"/>
    <w:pPr>
      <w:ind w:left="220" w:hanging="220"/>
    </w:pPr>
    <w:rPr>
      <w:sz w:val="20"/>
    </w:rPr>
  </w:style>
  <w:style w:type="paragraph" w:styleId="Index2">
    <w:name w:val="index 2"/>
    <w:basedOn w:val="Normal"/>
    <w:next w:val="Normal"/>
    <w:autoRedefine/>
    <w:semiHidden/>
    <w:locked/>
    <w:rsid w:val="00D30B5E"/>
    <w:pPr>
      <w:ind w:left="440" w:hanging="220"/>
    </w:pPr>
    <w:rPr>
      <w:sz w:val="18"/>
    </w:rPr>
  </w:style>
  <w:style w:type="table" w:customStyle="1" w:styleId="BlueTable">
    <w:name w:val="BlueTable"/>
    <w:basedOn w:val="TableNormal"/>
    <w:locked/>
    <w:rsid w:val="00AD178D"/>
    <w:rPr>
      <w:rFonts w:ascii="Calibri" w:hAnsi="Calibri"/>
    </w:rPr>
    <w:tblPr>
      <w:tblBorders>
        <w:insideH w:val="single" w:sz="4" w:space="0" w:color="006699"/>
      </w:tblBorders>
    </w:tblPr>
  </w:style>
  <w:style w:type="paragraph" w:customStyle="1" w:styleId="Heading0">
    <w:name w:val="Heading 0"/>
    <w:basedOn w:val="Heading1"/>
    <w:rsid w:val="00B5115D"/>
    <w:pPr>
      <w:numPr>
        <w:numId w:val="0"/>
      </w:numPr>
    </w:pPr>
    <w:rPr>
      <w:sz w:val="28"/>
    </w:rPr>
  </w:style>
  <w:style w:type="paragraph" w:customStyle="1" w:styleId="HeadingTOC">
    <w:name w:val="HeadingTOC"/>
    <w:basedOn w:val="Normal"/>
    <w:rsid w:val="003C680F"/>
    <w:pPr>
      <w:suppressAutoHyphens/>
      <w:spacing w:before="240" w:after="240"/>
      <w:jc w:val="left"/>
    </w:pPr>
    <w:rPr>
      <w:rFonts w:cs="Arial"/>
      <w:b/>
      <w:kern w:val="40"/>
      <w:sz w:val="28"/>
      <w:szCs w:val="56"/>
    </w:rPr>
  </w:style>
  <w:style w:type="character" w:styleId="PageNumber">
    <w:name w:val="page number"/>
    <w:basedOn w:val="DefaultParagraphFont"/>
    <w:rsid w:val="003E3EAC"/>
  </w:style>
  <w:style w:type="paragraph" w:styleId="ListParagraph">
    <w:name w:val="List Paragraph"/>
    <w:basedOn w:val="Normal"/>
    <w:link w:val="ListParagraphChar"/>
    <w:uiPriority w:val="34"/>
    <w:qFormat/>
    <w:rsid w:val="00E9651C"/>
    <w:pPr>
      <w:numPr>
        <w:ilvl w:val="6"/>
        <w:numId w:val="5"/>
      </w:numPr>
      <w:ind w:left="425" w:hanging="425"/>
      <w:contextualSpacing/>
      <w:jc w:val="left"/>
    </w:pPr>
  </w:style>
  <w:style w:type="character" w:customStyle="1" w:styleId="ListParagraphChar">
    <w:name w:val="List Paragraph Char"/>
    <w:basedOn w:val="DefaultParagraphFont"/>
    <w:link w:val="ListParagraph"/>
    <w:uiPriority w:val="34"/>
    <w:rsid w:val="00E9651C"/>
    <w:rPr>
      <w:rFonts w:ascii="Palatino Linotype" w:hAnsi="Palatino Linotype"/>
      <w:sz w:val="24"/>
      <w:lang w:val="en-GB" w:eastAsia="ar-SA"/>
    </w:rPr>
  </w:style>
  <w:style w:type="table" w:styleId="TableGrid8">
    <w:name w:val="Table Grid 8"/>
    <w:basedOn w:val="TableNormal"/>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1">
    <w:name w:val="Colorful Grid Accent 1"/>
    <w:basedOn w:val="TableNormal"/>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535"/>
    <w:rPr>
      <w:color w:val="808080"/>
    </w:rPr>
  </w:style>
  <w:style w:type="table" w:styleId="LightShading">
    <w:name w:val="Light Shading"/>
    <w:basedOn w:val="TableNormal"/>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Normal"/>
    <w:link w:val="BlockQuoteZchn"/>
    <w:qFormat/>
    <w:rsid w:val="002D23A6"/>
    <w:pPr>
      <w:ind w:left="425" w:right="284"/>
    </w:pPr>
    <w:rPr>
      <w:i/>
      <w:szCs w:val="22"/>
    </w:rPr>
  </w:style>
  <w:style w:type="character" w:customStyle="1" w:styleId="BlockQuoteZchn">
    <w:name w:val="BlockQuote Zchn"/>
    <w:basedOn w:val="DefaultParagraphFont"/>
    <w:link w:val="BlockQuote"/>
    <w:rsid w:val="00311F40"/>
    <w:rPr>
      <w:rFonts w:ascii="Palatino Linotype" w:hAnsi="Palatino Linotype"/>
      <w:i/>
      <w:sz w:val="24"/>
      <w:szCs w:val="22"/>
      <w:lang w:val="en-US" w:eastAsia="ar-SA"/>
    </w:rPr>
  </w:style>
  <w:style w:type="paragraph" w:customStyle="1" w:styleId="Table">
    <w:name w:val="Table"/>
    <w:basedOn w:val="Normal"/>
    <w:locked/>
    <w:rsid w:val="007C7027"/>
    <w:pPr>
      <w:widowControl w:val="0"/>
      <w:autoSpaceDE w:val="0"/>
      <w:autoSpaceDN w:val="0"/>
      <w:adjustRightInd w:val="0"/>
      <w:spacing w:after="60"/>
      <w:ind w:left="11" w:right="386" w:hanging="11"/>
      <w:jc w:val="left"/>
    </w:pPr>
    <w:rPr>
      <w:rFonts w:ascii="Arial" w:hAnsi="Arial" w:cs="Arial"/>
      <w:sz w:val="20"/>
      <w:szCs w:val="22"/>
      <w:lang w:eastAsia="en-US"/>
    </w:rPr>
  </w:style>
  <w:style w:type="paragraph" w:styleId="Bibliography">
    <w:name w:val="Bibliography"/>
    <w:basedOn w:val="Normal"/>
    <w:next w:val="Normal"/>
    <w:uiPriority w:val="37"/>
    <w:unhideWhenUsed/>
    <w:rsid w:val="00583CD9"/>
    <w:pPr>
      <w:ind w:left="720" w:hanging="720"/>
      <w:jc w:val="left"/>
    </w:pPr>
    <w:rPr>
      <w:sz w:val="20"/>
    </w:rPr>
  </w:style>
  <w:style w:type="table" w:styleId="PlainTable1">
    <w:name w:val="Plain Table 1"/>
    <w:basedOn w:val="TableNormal"/>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E620F"/>
    <w:pPr>
      <w:tabs>
        <w:tab w:val="right" w:pos="8776"/>
      </w:tabs>
      <w:ind w:left="993" w:hanging="993"/>
      <w:jc w:val="left"/>
    </w:pPr>
  </w:style>
  <w:style w:type="paragraph" w:customStyle="1" w:styleId="SourceCode">
    <w:name w:val="SourceCode"/>
    <w:basedOn w:val="Normal"/>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DefaultParagraphFont"/>
    <w:link w:val="SourceCode"/>
    <w:rsid w:val="0022734C"/>
    <w:rPr>
      <w:rFonts w:ascii="Lucida Console" w:hAnsi="Lucida Console"/>
      <w:lang w:val="en-US" w:eastAsia="ar-SA"/>
    </w:rPr>
  </w:style>
  <w:style w:type="paragraph" w:customStyle="1" w:styleId="FigureCaption">
    <w:name w:val="FigureCaption"/>
    <w:basedOn w:val="Normal"/>
    <w:link w:val="FigureCaptionZchn"/>
    <w:qFormat/>
    <w:locked/>
    <w:rsid w:val="00DB5892"/>
    <w:pPr>
      <w:spacing w:after="240"/>
    </w:pPr>
    <w:rPr>
      <w:rFonts w:asciiTheme="minorHAnsi" w:hAnsiTheme="minorHAnsi"/>
      <w:sz w:val="22"/>
    </w:rPr>
  </w:style>
  <w:style w:type="character" w:customStyle="1" w:styleId="FigureCaptionZchn">
    <w:name w:val="FigureCaption Zchn"/>
    <w:basedOn w:val="DefaultParagraphFont"/>
    <w:link w:val="FigureCaption"/>
    <w:rsid w:val="00DB5892"/>
    <w:rPr>
      <w:rFonts w:asciiTheme="minorHAnsi" w:hAnsiTheme="minorHAnsi"/>
      <w:sz w:val="22"/>
      <w:lang w:val="en-US" w:eastAsia="ar-SA"/>
    </w:rPr>
  </w:style>
  <w:style w:type="paragraph" w:customStyle="1" w:styleId="TableCaption">
    <w:name w:val="TableCaption"/>
    <w:basedOn w:val="Normal"/>
    <w:link w:val="TableCaptionZchn"/>
    <w:qFormat/>
    <w:rsid w:val="00DB5892"/>
    <w:pPr>
      <w:spacing w:before="240"/>
    </w:pPr>
    <w:rPr>
      <w:rFonts w:asciiTheme="minorHAnsi" w:hAnsiTheme="minorHAnsi"/>
      <w:sz w:val="22"/>
    </w:rPr>
  </w:style>
  <w:style w:type="character" w:customStyle="1" w:styleId="TableCaptionZchn">
    <w:name w:val="TableCaption Zchn"/>
    <w:basedOn w:val="DefaultParagraphFont"/>
    <w:link w:val="TableCaption"/>
    <w:rsid w:val="00DB5892"/>
    <w:rPr>
      <w:rFonts w:asciiTheme="minorHAnsi" w:hAnsiTheme="minorHAnsi"/>
      <w:sz w:val="22"/>
      <w:lang w:val="en-US" w:eastAsia="ar-SA"/>
    </w:rPr>
  </w:style>
  <w:style w:type="paragraph" w:customStyle="1" w:styleId="DeclarationTitle">
    <w:name w:val="DeclarationTitle"/>
    <w:basedOn w:val="Normal"/>
    <w:link w:val="DeclarationTitleZchn"/>
    <w:rsid w:val="00D33968"/>
    <w:pPr>
      <w:jc w:val="center"/>
    </w:pPr>
    <w:rPr>
      <w:rFonts w:asciiTheme="minorHAnsi" w:hAnsiTheme="minorHAnsi" w:cstheme="minorHAnsi"/>
      <w:b/>
      <w:sz w:val="36"/>
    </w:rPr>
  </w:style>
  <w:style w:type="character" w:customStyle="1" w:styleId="DeclarationTitleZchn">
    <w:name w:val="DeclarationTitle Zchn"/>
    <w:basedOn w:val="DefaultParagraphFont"/>
    <w:link w:val="DeclarationTitle"/>
    <w:rsid w:val="00D33968"/>
    <w:rPr>
      <w:rFonts w:asciiTheme="minorHAnsi" w:hAnsiTheme="minorHAnsi" w:cstheme="minorHAnsi"/>
      <w:b/>
      <w:sz w:val="36"/>
      <w:lang w:val="en-US" w:eastAsia="ar-SA"/>
    </w:rPr>
  </w:style>
  <w:style w:type="paragraph" w:customStyle="1" w:styleId="DeclarationText">
    <w:name w:val="DeclarationText"/>
    <w:basedOn w:val="Normal"/>
    <w:link w:val="DeclarationTextZchn"/>
    <w:rsid w:val="00D33968"/>
    <w:pPr>
      <w:pBdr>
        <w:top w:val="single" w:sz="4" w:space="1" w:color="auto"/>
        <w:left w:val="single" w:sz="4" w:space="4" w:color="auto"/>
        <w:bottom w:val="single" w:sz="4" w:space="1" w:color="auto"/>
        <w:right w:val="single" w:sz="4" w:space="4" w:color="auto"/>
      </w:pBdr>
      <w:suppressAutoHyphens/>
      <w:jc w:val="left"/>
    </w:pPr>
    <w:rPr>
      <w:rFonts w:asciiTheme="minorHAnsi" w:hAnsiTheme="minorHAnsi" w:cstheme="minorHAnsi"/>
      <w:b/>
      <w:sz w:val="28"/>
    </w:rPr>
  </w:style>
  <w:style w:type="character" w:customStyle="1" w:styleId="DeclarationTextZchn">
    <w:name w:val="DeclarationText Zchn"/>
    <w:basedOn w:val="DefaultParagraphFont"/>
    <w:link w:val="DeclarationText"/>
    <w:rsid w:val="00D33968"/>
    <w:rPr>
      <w:rFonts w:asciiTheme="minorHAnsi" w:hAnsiTheme="minorHAnsi" w:cstheme="minorHAnsi"/>
      <w:b/>
      <w:sz w:val="28"/>
      <w:lang w:val="en-US" w:eastAsia="ar-SA"/>
    </w:rPr>
  </w:style>
  <w:style w:type="paragraph" w:customStyle="1" w:styleId="InterviewQuestion">
    <w:name w:val="InterviewQuestion"/>
    <w:basedOn w:val="Normal"/>
    <w:link w:val="InterviewQuestionZchn"/>
    <w:qFormat/>
    <w:rsid w:val="00E7499F"/>
    <w:pPr>
      <w:widowControl w:val="0"/>
      <w:pBdr>
        <w:top w:val="nil"/>
        <w:left w:val="nil"/>
        <w:bottom w:val="nil"/>
        <w:right w:val="nil"/>
        <w:between w:val="nil"/>
      </w:pBdr>
    </w:pPr>
    <w:rPr>
      <w:rFonts w:asciiTheme="minorHAnsi" w:hAnsiTheme="minorHAnsi"/>
      <w:b/>
      <w:color w:val="000000"/>
      <w:sz w:val="22"/>
      <w:szCs w:val="24"/>
      <w:lang w:val="en-BZ" w:eastAsia="en-GB"/>
    </w:rPr>
  </w:style>
  <w:style w:type="character" w:customStyle="1" w:styleId="InterviewQuestionZchn">
    <w:name w:val="InterviewQuestion Zchn"/>
    <w:basedOn w:val="DefaultParagraphFon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Normal"/>
    <w:link w:val="InterviewAnswerZchn"/>
    <w:qFormat/>
    <w:rsid w:val="00E7499F"/>
    <w:pPr>
      <w:widowControl w:val="0"/>
      <w:pBdr>
        <w:top w:val="nil"/>
        <w:left w:val="nil"/>
        <w:bottom w:val="nil"/>
        <w:right w:val="nil"/>
        <w:between w:val="nil"/>
      </w:pBdr>
    </w:pPr>
    <w:rPr>
      <w:i/>
      <w:color w:val="000000"/>
      <w:sz w:val="22"/>
      <w:szCs w:val="24"/>
      <w:lang w:val="en-BZ" w:eastAsia="en-GB"/>
    </w:rPr>
  </w:style>
  <w:style w:type="character" w:customStyle="1" w:styleId="InterviewAnswerZchn">
    <w:name w:val="InterviewAnswer Zchn"/>
    <w:basedOn w:val="DefaultParagraphFont"/>
    <w:link w:val="InterviewAnswer"/>
    <w:rsid w:val="00E7499F"/>
    <w:rPr>
      <w:rFonts w:ascii="Palatino Linotype" w:hAnsi="Palatino Linotype"/>
      <w:i/>
      <w:color w:val="000000"/>
      <w:sz w:val="22"/>
      <w:szCs w:val="24"/>
      <w:lang w:val="en-BZ" w:eastAsia="en-GB"/>
    </w:rPr>
  </w:style>
  <w:style w:type="character" w:styleId="LineNumber">
    <w:name w:val="line number"/>
    <w:basedOn w:val="DefaultParagraphFont"/>
    <w:semiHidden/>
    <w:unhideWhenUsed/>
    <w:rsid w:val="00CD6D1F"/>
    <w:rPr>
      <w:rFonts w:ascii="Palatino Linotype" w:hAnsi="Palatino Linotype"/>
      <w:sz w:val="16"/>
    </w:rPr>
  </w:style>
  <w:style w:type="character" w:styleId="HTMLCite">
    <w:name w:val="HTML Cite"/>
    <w:basedOn w:val="DefaultParagraphFont"/>
    <w:uiPriority w:val="99"/>
    <w:semiHidden/>
    <w:unhideWhenUsed/>
    <w:locked/>
    <w:rsid w:val="004F635E"/>
    <w:rPr>
      <w:i/>
      <w:iCs/>
    </w:rPr>
  </w:style>
  <w:style w:type="paragraph" w:customStyle="1" w:styleId="Objective">
    <w:name w:val="Objective"/>
    <w:link w:val="ObjectiveZchn"/>
    <w:qFormat/>
    <w:rsid w:val="00C7554D"/>
    <w:pPr>
      <w:numPr>
        <w:numId w:val="6"/>
      </w:numPr>
      <w:ind w:left="357" w:hanging="357"/>
      <w:contextualSpacing/>
    </w:pPr>
    <w:rPr>
      <w:rFonts w:ascii="Palatino Linotype" w:hAnsi="Palatino Linotype"/>
      <w:b/>
      <w:sz w:val="24"/>
      <w:lang w:val="en-GB" w:eastAsia="ar-SA"/>
    </w:rPr>
  </w:style>
  <w:style w:type="character" w:customStyle="1" w:styleId="ObjectiveZchn">
    <w:name w:val="Objective Zchn"/>
    <w:basedOn w:val="ListParagraphChar"/>
    <w:link w:val="Objective"/>
    <w:rsid w:val="00C7554D"/>
    <w:rPr>
      <w:rFonts w:ascii="Palatino Linotype" w:hAnsi="Palatino Linotype"/>
      <w:b/>
      <w:sz w:val="24"/>
      <w:lang w:val="en-GB" w:eastAsia="ar-SA"/>
    </w:rPr>
  </w:style>
  <w:style w:type="paragraph" w:customStyle="1" w:styleId="ObjectiveExplanation">
    <w:name w:val="ObjectiveExplanation"/>
    <w:basedOn w:val="Normal"/>
    <w:link w:val="ObjectiveExplanationZchn"/>
    <w:qFormat/>
    <w:rsid w:val="005A55CE"/>
    <w:pPr>
      <w:ind w:left="360"/>
      <w:contextualSpacing/>
    </w:pPr>
  </w:style>
  <w:style w:type="character" w:customStyle="1" w:styleId="ObjectiveExplanationZchn">
    <w:name w:val="ObjectiveExplanation Zchn"/>
    <w:basedOn w:val="DefaultParagraphFont"/>
    <w:link w:val="ObjectiveExplanation"/>
    <w:rsid w:val="005A55CE"/>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BalloonText">
    <w:name w:val="Balloon Text"/>
    <w:basedOn w:val="Normal"/>
    <w:link w:val="BalloonTextChar"/>
    <w:semiHidden/>
    <w:unhideWhenUsed/>
    <w:rsid w:val="00F00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003AF"/>
    <w:rPr>
      <w:rFonts w:ascii="Segoe UI" w:hAnsi="Segoe UI" w:cs="Segoe UI"/>
      <w:sz w:val="18"/>
      <w:szCs w:val="18"/>
      <w:lang w:val="en-GB" w:eastAsia="ar-SA"/>
    </w:rPr>
  </w:style>
  <w:style w:type="paragraph" w:styleId="Caption">
    <w:name w:val="caption"/>
    <w:basedOn w:val="FigureCaption"/>
    <w:next w:val="Normal"/>
    <w:unhideWhenUsed/>
    <w:qFormat/>
    <w:rsid w:val="00F003AF"/>
  </w:style>
  <w:style w:type="character" w:styleId="Hyperlink">
    <w:name w:val="Hyperlink"/>
    <w:basedOn w:val="DefaultParagraphFont"/>
    <w:uiPriority w:val="99"/>
    <w:unhideWhenUsed/>
    <w:locked/>
    <w:rsid w:val="00D109A7"/>
    <w:rPr>
      <w:color w:val="0000FF" w:themeColor="hyperlink"/>
      <w:u w:val="single"/>
    </w:rPr>
  </w:style>
  <w:style w:type="paragraph" w:customStyle="1" w:styleId="Dedication">
    <w:name w:val="Dedication"/>
    <w:basedOn w:val="Normal"/>
    <w:link w:val="DedicationChar"/>
    <w:qFormat/>
    <w:rsid w:val="001A4B45"/>
    <w:pPr>
      <w:suppressAutoHyphens/>
      <w:spacing w:before="720" w:after="240"/>
      <w:jc w:val="left"/>
    </w:pPr>
    <w:rPr>
      <w:i/>
      <w:iCs/>
      <w:sz w:val="32"/>
      <w:szCs w:val="24"/>
    </w:rPr>
  </w:style>
  <w:style w:type="character" w:customStyle="1" w:styleId="DedicationChar">
    <w:name w:val="Dedication Char"/>
    <w:basedOn w:val="DefaultParagraphFont"/>
    <w:link w:val="Dedication"/>
    <w:rsid w:val="001A4B45"/>
    <w:rPr>
      <w:rFonts w:ascii="Palatino Linotype" w:hAnsi="Palatino Linotype"/>
      <w:i/>
      <w:iCs/>
      <w:sz w:val="32"/>
      <w:szCs w:val="24"/>
      <w:lang w:val="en-GB" w:eastAsia="ar-SA"/>
    </w:rPr>
  </w:style>
  <w:style w:type="paragraph" w:customStyle="1" w:styleId="EquationList">
    <w:name w:val="EquationList"/>
    <w:basedOn w:val="Normal"/>
    <w:link w:val="EquationListChar"/>
    <w:qFormat/>
    <w:rsid w:val="00652F05"/>
    <w:pPr>
      <w:tabs>
        <w:tab w:val="right" w:pos="8786"/>
      </w:tabs>
    </w:pPr>
  </w:style>
  <w:style w:type="character" w:customStyle="1" w:styleId="EquationListChar">
    <w:name w:val="EquationList Char"/>
    <w:basedOn w:val="DefaultParagraphFont"/>
    <w:link w:val="EquationList"/>
    <w:rsid w:val="00652F05"/>
    <w:rPr>
      <w:rFonts w:ascii="Palatino Linotype" w:hAnsi="Palatino Linotype"/>
      <w:sz w:val="24"/>
      <w:lang w:val="en-GB" w:eastAsia="ar-SA"/>
    </w:rPr>
  </w:style>
  <w:style w:type="paragraph" w:styleId="TOCHeading">
    <w:name w:val="TOC Heading"/>
    <w:basedOn w:val="Heading1"/>
    <w:next w:val="Normal"/>
    <w:uiPriority w:val="39"/>
    <w:unhideWhenUsed/>
    <w:qFormat/>
    <w:rsid w:val="00932B2B"/>
    <w:pPr>
      <w:keepNext/>
      <w:keepLines/>
      <w:numPr>
        <w:numId w:val="0"/>
      </w:numPr>
      <w:tabs>
        <w:tab w:val="clear" w:pos="993"/>
      </w:tabs>
      <w:suppressAutoHyphens w:val="0"/>
      <w:spacing w:before="480" w:after="0" w:line="276" w:lineRule="auto"/>
      <w:ind w:right="0"/>
      <w:outlineLvl w:val="9"/>
    </w:pPr>
    <w:rPr>
      <w:rFonts w:asciiTheme="majorHAnsi" w:eastAsiaTheme="majorEastAsia" w:hAnsiTheme="majorHAnsi" w:cstheme="majorBidi"/>
      <w:bCs/>
      <w:iCs w:val="0"/>
      <w:color w:val="365F91" w:themeColor="accent1" w:themeShade="BF"/>
      <w:kern w:val="0"/>
      <w:sz w:val="28"/>
      <w:szCs w:val="28"/>
      <w:lang w:eastAsia="en-US"/>
    </w:rPr>
  </w:style>
  <w:style w:type="character" w:styleId="UnresolvedMention">
    <w:name w:val="Unresolved Mention"/>
    <w:basedOn w:val="DefaultParagraphFont"/>
    <w:uiPriority w:val="99"/>
    <w:semiHidden/>
    <w:unhideWhenUsed/>
    <w:rsid w:val="00B06158"/>
    <w:rPr>
      <w:color w:val="605E5C"/>
      <w:shd w:val="clear" w:color="auto" w:fill="E1DFDD"/>
    </w:rPr>
  </w:style>
  <w:style w:type="paragraph" w:customStyle="1" w:styleId="Default">
    <w:name w:val="Default"/>
    <w:rsid w:val="00EC2FC6"/>
    <w:pPr>
      <w:autoSpaceDE w:val="0"/>
      <w:autoSpaceDN w:val="0"/>
      <w:adjustRightInd w:val="0"/>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629592">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5793959">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169783">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57152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632">
          <w:marLeft w:val="0"/>
          <w:marRight w:val="0"/>
          <w:marTop w:val="0"/>
          <w:marBottom w:val="0"/>
          <w:divBdr>
            <w:top w:val="none" w:sz="0" w:space="0" w:color="auto"/>
            <w:left w:val="none" w:sz="0" w:space="0" w:color="auto"/>
            <w:bottom w:val="none" w:sz="0" w:space="0" w:color="auto"/>
            <w:right w:val="none" w:sz="0" w:space="0" w:color="auto"/>
          </w:divBdr>
          <w:divsChild>
            <w:div w:id="546724805">
              <w:marLeft w:val="0"/>
              <w:marRight w:val="0"/>
              <w:marTop w:val="0"/>
              <w:marBottom w:val="0"/>
              <w:divBdr>
                <w:top w:val="none" w:sz="0" w:space="0" w:color="auto"/>
                <w:left w:val="none" w:sz="0" w:space="0" w:color="auto"/>
                <w:bottom w:val="none" w:sz="0" w:space="0" w:color="auto"/>
                <w:right w:val="none" w:sz="0" w:space="0" w:color="auto"/>
              </w:divBdr>
              <w:divsChild>
                <w:div w:id="1198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3556377">
      <w:bodyDiv w:val="1"/>
      <w:marLeft w:val="0"/>
      <w:marRight w:val="0"/>
      <w:marTop w:val="0"/>
      <w:marBottom w:val="0"/>
      <w:divBdr>
        <w:top w:val="none" w:sz="0" w:space="0" w:color="auto"/>
        <w:left w:val="none" w:sz="0" w:space="0" w:color="auto"/>
        <w:bottom w:val="none" w:sz="0" w:space="0" w:color="auto"/>
        <w:right w:val="none" w:sz="0" w:space="0" w:color="auto"/>
      </w:divBdr>
      <w:divsChild>
        <w:div w:id="934291238">
          <w:marLeft w:val="0"/>
          <w:marRight w:val="0"/>
          <w:marTop w:val="0"/>
          <w:marBottom w:val="0"/>
          <w:divBdr>
            <w:top w:val="none" w:sz="0" w:space="0" w:color="auto"/>
            <w:left w:val="none" w:sz="0" w:space="0" w:color="auto"/>
            <w:bottom w:val="none" w:sz="0" w:space="0" w:color="auto"/>
            <w:right w:val="none" w:sz="0" w:space="0" w:color="auto"/>
          </w:divBdr>
          <w:divsChild>
            <w:div w:id="821506223">
              <w:marLeft w:val="0"/>
              <w:marRight w:val="0"/>
              <w:marTop w:val="0"/>
              <w:marBottom w:val="0"/>
              <w:divBdr>
                <w:top w:val="none" w:sz="0" w:space="0" w:color="auto"/>
                <w:left w:val="none" w:sz="0" w:space="0" w:color="auto"/>
                <w:bottom w:val="none" w:sz="0" w:space="0" w:color="auto"/>
                <w:right w:val="none" w:sz="0" w:space="0" w:color="auto"/>
              </w:divBdr>
              <w:divsChild>
                <w:div w:id="2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Ray24</b:Tag>
    <b:SourceType>InternetSite</b:SourceType>
    <b:Guid>{BBA9D77E-C203-1E4A-AD0F-F6431C765594}</b:Guid>
    <b:Title>Best VPN Hosting for 2024 - CNET</b:Title>
    <b:Year>2024</b:Year>
    <b:InternetSiteTitle>CNET</b:InternetSiteTitle>
    <b:URL>https://www.cnet.com/tech/services-and-software/best-vps-hosting/</b:URL>
    <b:Month>August</b:Month>
    <b:Day>25</b:Day>
    <b:Author>
      <b:Author>
        <b:NameList>
          <b:Person>
            <b:Last>Rayome</b:Last>
            <b:Middle>DeNisco</b:Middle>
            <b:First>Alison</b:First>
          </b:Person>
          <b:Person>
            <b:Last>Gunn</b:Last>
            <b:First>Dianna</b:First>
          </b:Person>
        </b:NameList>
      </b:Author>
    </b:Author>
    <b:RefOrder>1</b:RefOrder>
  </b:Source>
</b:Sources>
</file>

<file path=customXml/itemProps1.xml><?xml version="1.0" encoding="utf-8"?>
<ds:datastoreItem xmlns:ds="http://schemas.openxmlformats.org/officeDocument/2006/customXml" ds:itemID="{25FA41B4-DF5D-F64C-B061-27BAA135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F:\WINNT\Profiles\markushe\Application Data\Microsoft\Templates\PIDD.dot</Template>
  <TotalTime>1</TotalTime>
  <Pages>2</Pages>
  <Words>423</Words>
  <Characters>2413</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2831</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lastModifiedBy>Abhilash Kashyap Balasubramanyam</cp:lastModifiedBy>
  <cp:revision>4</cp:revision>
  <cp:lastPrinted>2025-02-10T00:53:00Z</cp:lastPrinted>
  <dcterms:created xsi:type="dcterms:W3CDTF">2025-04-18T19:52:00Z</dcterms:created>
  <dcterms:modified xsi:type="dcterms:W3CDTF">2025-04-18T19:54:00Z</dcterms:modified>
</cp:coreProperties>
</file>