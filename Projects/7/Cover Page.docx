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44BA638A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4B2D1A">
        <w:t>7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1D0CAFDE" w:rsidR="00F46B08" w:rsidRDefault="004B2D1A" w:rsidP="00F46B08">
      <w:pPr>
        <w:pStyle w:val="FrontPage"/>
      </w:pPr>
      <w:r>
        <w:t>Wednesday, May 7, 2025</w:t>
      </w:r>
    </w:p>
    <w:p w14:paraId="1E3084F6" w14:textId="77777777" w:rsidR="00F46B08" w:rsidRDefault="00F46B08" w:rsidP="00F46B08">
      <w:pPr>
        <w:pStyle w:val="FrontPage"/>
      </w:pPr>
    </w:p>
    <w:p w14:paraId="5D729217" w14:textId="19307BE0" w:rsidR="00F46B08" w:rsidRPr="00F46B08" w:rsidRDefault="00F46B08" w:rsidP="00F46B08">
      <w:pPr>
        <w:pStyle w:val="FrontPage"/>
      </w:pP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81219" w14:textId="77777777" w:rsidR="00DF332C" w:rsidRDefault="00DF332C" w:rsidP="0029608C">
      <w:r>
        <w:separator/>
      </w:r>
    </w:p>
    <w:p w14:paraId="7CFB43A9" w14:textId="77777777" w:rsidR="00DF332C" w:rsidRDefault="00DF332C" w:rsidP="0029608C"/>
    <w:p w14:paraId="4E5FB0E4" w14:textId="77777777" w:rsidR="00DF332C" w:rsidRDefault="00DF332C"/>
  </w:endnote>
  <w:endnote w:type="continuationSeparator" w:id="0">
    <w:p w14:paraId="742912B0" w14:textId="77777777" w:rsidR="00DF332C" w:rsidRDefault="00DF332C" w:rsidP="0029608C">
      <w:r>
        <w:continuationSeparator/>
      </w:r>
    </w:p>
    <w:p w14:paraId="66BED382" w14:textId="77777777" w:rsidR="00DF332C" w:rsidRDefault="00DF332C" w:rsidP="0029608C"/>
    <w:p w14:paraId="41C51FE2" w14:textId="77777777" w:rsidR="00DF332C" w:rsidRDefault="00DF33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F8EFA" w14:textId="77777777" w:rsidR="00DF332C" w:rsidRDefault="00DF332C" w:rsidP="0029608C">
      <w:r>
        <w:separator/>
      </w:r>
    </w:p>
  </w:footnote>
  <w:footnote w:type="continuationSeparator" w:id="0">
    <w:p w14:paraId="2638B429" w14:textId="77777777" w:rsidR="00DF332C" w:rsidRDefault="00DF332C" w:rsidP="0029608C">
      <w:r>
        <w:continuationSeparator/>
      </w:r>
    </w:p>
    <w:p w14:paraId="6864486E" w14:textId="77777777" w:rsidR="00DF332C" w:rsidRDefault="00DF332C" w:rsidP="0029608C"/>
    <w:p w14:paraId="6A3BA55C" w14:textId="77777777" w:rsidR="00DF332C" w:rsidRDefault="00DF33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2BA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47C84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286"/>
    <w:rsid w:val="004B1914"/>
    <w:rsid w:val="004B1E36"/>
    <w:rsid w:val="004B269E"/>
    <w:rsid w:val="004B2D1A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3740"/>
    <w:rsid w:val="00674561"/>
    <w:rsid w:val="006749B5"/>
    <w:rsid w:val="006755D5"/>
    <w:rsid w:val="006759BA"/>
    <w:rsid w:val="00675DA3"/>
    <w:rsid w:val="00676349"/>
    <w:rsid w:val="006766F0"/>
    <w:rsid w:val="00676E35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4910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6BF0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959B6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310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32DC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32C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53CD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204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6</cp:revision>
  <cp:lastPrinted>2025-03-17T02:00:00Z</cp:lastPrinted>
  <dcterms:created xsi:type="dcterms:W3CDTF">2025-03-17T02:00:00Z</dcterms:created>
  <dcterms:modified xsi:type="dcterms:W3CDTF">2025-05-08T04:39:00Z</dcterms:modified>
</cp:coreProperties>
</file>