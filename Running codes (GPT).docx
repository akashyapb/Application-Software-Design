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25AB47" w14:textId="1CEB6885" w:rsidR="00B37C5F" w:rsidRDefault="00076E9E" w:rsidP="00076E9E">
      <w:pPr>
        <w:pStyle w:val="Heading1"/>
      </w:pPr>
      <w:r>
        <w:t>~/iot_ece448/src/main/java/ece448/iot_hub</w:t>
      </w:r>
    </w:p>
    <w:p w14:paraId="59AE22D6" w14:textId="47ACDA04" w:rsidR="00076E9E" w:rsidRDefault="00076E9E" w:rsidP="00076E9E">
      <w:pPr>
        <w:pStyle w:val="Heading2"/>
      </w:pPr>
      <w:r>
        <w:t>App.java</w:t>
      </w:r>
    </w:p>
    <w:p w14:paraId="259D1219" w14:textId="77777777" w:rsidR="00DB2701" w:rsidRDefault="00DB2701" w:rsidP="00DB2701">
      <w:r>
        <w:t>package ece448.iot_hub;</w:t>
      </w:r>
    </w:p>
    <w:p w14:paraId="15CC0361" w14:textId="77777777" w:rsidR="00DB2701" w:rsidRDefault="00DB2701" w:rsidP="00DB2701"/>
    <w:p w14:paraId="4EAA5FDA" w14:textId="77777777" w:rsidR="00DB2701" w:rsidRDefault="00DB2701" w:rsidP="00DB2701">
      <w:r>
        <w:t>import org.springframework.beans.factory.annotation.Autowired;</w:t>
      </w:r>
    </w:p>
    <w:p w14:paraId="792C1033" w14:textId="77777777" w:rsidR="00DB2701" w:rsidRDefault="00DB2701" w:rsidP="00DB2701">
      <w:r>
        <w:t>import org.springframework.boot.SpringApplication;</w:t>
      </w:r>
    </w:p>
    <w:p w14:paraId="2A7664D9" w14:textId="77777777" w:rsidR="00DB2701" w:rsidRDefault="00DB2701" w:rsidP="00DB2701">
      <w:r>
        <w:t>import org.springframework.boot.autoconfigure.SpringBootApplication;</w:t>
      </w:r>
    </w:p>
    <w:p w14:paraId="1B07971A" w14:textId="77777777" w:rsidR="00DB2701" w:rsidRDefault="00DB2701" w:rsidP="00DB2701">
      <w:r>
        <w:t>import org.springframework.context.annotation.Bean;</w:t>
      </w:r>
    </w:p>
    <w:p w14:paraId="0D3C71C0" w14:textId="77777777" w:rsidR="00DB2701" w:rsidRDefault="00DB2701" w:rsidP="00DB2701">
      <w:r>
        <w:t>import org.springframework.core.env.Environment;</w:t>
      </w:r>
    </w:p>
    <w:p w14:paraId="62E49A28" w14:textId="77777777" w:rsidR="00DB2701" w:rsidRDefault="00DB2701" w:rsidP="00DB2701">
      <w:r>
        <w:t>import org.springframework.scheduling.annotation.EnableScheduling;</w:t>
      </w:r>
    </w:p>
    <w:p w14:paraId="76FACE57" w14:textId="77777777" w:rsidR="00DB2701" w:rsidRDefault="00DB2701" w:rsidP="00DB2701"/>
    <w:p w14:paraId="0ECAC955" w14:textId="77777777" w:rsidR="00DB2701" w:rsidRDefault="00DB2701" w:rsidP="00DB2701">
      <w:r>
        <w:t>@SpringBootApplication</w:t>
      </w:r>
    </w:p>
    <w:p w14:paraId="149A80BF" w14:textId="77777777" w:rsidR="00DB2701" w:rsidRDefault="00DB2701" w:rsidP="00DB2701">
      <w:r>
        <w:t>@EnableScheduling</w:t>
      </w:r>
    </w:p>
    <w:p w14:paraId="0649E214" w14:textId="77777777" w:rsidR="00DB2701" w:rsidRDefault="00DB2701" w:rsidP="00DB2701">
      <w:r>
        <w:t>public class App {</w:t>
      </w:r>
    </w:p>
    <w:p w14:paraId="5B72BFB4" w14:textId="77777777" w:rsidR="00DB2701" w:rsidRDefault="00DB2701" w:rsidP="00DB2701">
      <w:r>
        <w:t xml:space="preserve">    public static void main(String[] args) {</w:t>
      </w:r>
    </w:p>
    <w:p w14:paraId="5C313D32" w14:textId="77777777" w:rsidR="00DB2701" w:rsidRDefault="00DB2701" w:rsidP="00DB2701">
      <w:r>
        <w:t xml:space="preserve">        SpringApplication.run(App.class, args);</w:t>
      </w:r>
    </w:p>
    <w:p w14:paraId="68059B13" w14:textId="77777777" w:rsidR="00DB2701" w:rsidRDefault="00DB2701" w:rsidP="00DB2701">
      <w:r>
        <w:t xml:space="preserve">    }</w:t>
      </w:r>
    </w:p>
    <w:p w14:paraId="3A1B2808" w14:textId="77777777" w:rsidR="00DB2701" w:rsidRDefault="00DB2701" w:rsidP="00DB2701"/>
    <w:p w14:paraId="3EDB859C" w14:textId="77777777" w:rsidR="00DB2701" w:rsidRDefault="00DB2701" w:rsidP="00DB2701">
      <w:r>
        <w:t xml:space="preserve">    @Bean</w:t>
      </w:r>
    </w:p>
    <w:p w14:paraId="06A18F30" w14:textId="77777777" w:rsidR="00DB2701" w:rsidRDefault="00DB2701" w:rsidP="00DB2701">
      <w:r>
        <w:t xml:space="preserve">    public PlugsModel plugsModel() {</w:t>
      </w:r>
    </w:p>
    <w:p w14:paraId="7EFECBEC" w14:textId="77777777" w:rsidR="00DB2701" w:rsidRDefault="00DB2701" w:rsidP="00DB2701">
      <w:r>
        <w:t xml:space="preserve">        return new PlugsModel(null);</w:t>
      </w:r>
    </w:p>
    <w:p w14:paraId="0FE21260" w14:textId="77777777" w:rsidR="00DB2701" w:rsidRDefault="00DB2701" w:rsidP="00DB2701">
      <w:r>
        <w:t xml:space="preserve">    }</w:t>
      </w:r>
    </w:p>
    <w:p w14:paraId="08C74EAC" w14:textId="6EE7A717" w:rsidR="00DB2701" w:rsidRPr="00DB2701" w:rsidRDefault="00DB2701" w:rsidP="00DB2701">
      <w:r>
        <w:t>}</w:t>
      </w:r>
    </w:p>
    <w:p w14:paraId="49BD9943" w14:textId="4D045DBF" w:rsidR="00076E9E" w:rsidRDefault="00076E9E" w:rsidP="00076E9E">
      <w:pPr>
        <w:pStyle w:val="Heading2"/>
      </w:pPr>
      <w:r>
        <w:t>HubConfig.java</w:t>
      </w:r>
    </w:p>
    <w:p w14:paraId="45E5BB4F" w14:textId="77777777" w:rsidR="00E0435B" w:rsidRDefault="00E0435B" w:rsidP="00E0435B">
      <w:r>
        <w:t>package ece448.iot_hub;</w:t>
      </w:r>
    </w:p>
    <w:p w14:paraId="194FB2DF" w14:textId="77777777" w:rsidR="00E0435B" w:rsidRDefault="00E0435B" w:rsidP="00E0435B"/>
    <w:p w14:paraId="218DE171" w14:textId="77777777" w:rsidR="00E0435B" w:rsidRDefault="00E0435B" w:rsidP="00E0435B">
      <w:r>
        <w:t>import com.fasterxml.jackson.annotation.JsonCreator;</w:t>
      </w:r>
    </w:p>
    <w:p w14:paraId="5B0E6A04" w14:textId="77777777" w:rsidR="00E0435B" w:rsidRDefault="00E0435B" w:rsidP="00E0435B">
      <w:r>
        <w:lastRenderedPageBreak/>
        <w:t>import com.fasterxml.jackson.annotation.JsonProperty;</w:t>
      </w:r>
    </w:p>
    <w:p w14:paraId="5305FD9C" w14:textId="77777777" w:rsidR="00E0435B" w:rsidRDefault="00E0435B" w:rsidP="00E0435B"/>
    <w:p w14:paraId="27DF2191" w14:textId="77777777" w:rsidR="00E0435B" w:rsidRDefault="00E0435B" w:rsidP="00E0435B">
      <w:r>
        <w:t>public class HubConfig {</w:t>
      </w:r>
    </w:p>
    <w:p w14:paraId="36176DA0" w14:textId="77777777" w:rsidR="00E0435B" w:rsidRDefault="00E0435B" w:rsidP="00E0435B"/>
    <w:p w14:paraId="3BD56493" w14:textId="77777777" w:rsidR="00E0435B" w:rsidRDefault="00E0435B" w:rsidP="00E0435B">
      <w:r>
        <w:tab/>
        <w:t>private final int httpPort;</w:t>
      </w:r>
    </w:p>
    <w:p w14:paraId="04801FE4" w14:textId="77777777" w:rsidR="00E0435B" w:rsidRDefault="00E0435B" w:rsidP="00E0435B">
      <w:r>
        <w:tab/>
        <w:t>private final String mqttBroker;</w:t>
      </w:r>
    </w:p>
    <w:p w14:paraId="4254220E" w14:textId="77777777" w:rsidR="00E0435B" w:rsidRDefault="00E0435B" w:rsidP="00E0435B">
      <w:r>
        <w:tab/>
        <w:t>private final String mqttClientId;</w:t>
      </w:r>
    </w:p>
    <w:p w14:paraId="30AB3DB7" w14:textId="77777777" w:rsidR="00E0435B" w:rsidRDefault="00E0435B" w:rsidP="00E0435B">
      <w:r>
        <w:tab/>
        <w:t>private final String mqttTopicPrefix;</w:t>
      </w:r>
    </w:p>
    <w:p w14:paraId="346B6C06" w14:textId="77777777" w:rsidR="00E0435B" w:rsidRDefault="00E0435B" w:rsidP="00E0435B"/>
    <w:p w14:paraId="181BF427" w14:textId="77777777" w:rsidR="00E0435B" w:rsidRDefault="00E0435B" w:rsidP="00E0435B">
      <w:r>
        <w:tab/>
        <w:t>@JsonCreator</w:t>
      </w:r>
    </w:p>
    <w:p w14:paraId="03724B12" w14:textId="77777777" w:rsidR="00E0435B" w:rsidRDefault="00E0435B" w:rsidP="00E0435B">
      <w:r>
        <w:tab/>
        <w:t>public HubConfig(</w:t>
      </w:r>
    </w:p>
    <w:p w14:paraId="52B6AF47" w14:textId="77777777" w:rsidR="00E0435B" w:rsidRDefault="00E0435B" w:rsidP="00E0435B">
      <w:r>
        <w:tab/>
      </w:r>
      <w:r>
        <w:tab/>
        <w:t>@JsonProperty(value = "httpPort", required = true) int httpPort,</w:t>
      </w:r>
    </w:p>
    <w:p w14:paraId="456F2A68" w14:textId="77777777" w:rsidR="00E0435B" w:rsidRDefault="00E0435B" w:rsidP="00E0435B">
      <w:r>
        <w:tab/>
      </w:r>
      <w:r>
        <w:tab/>
        <w:t>@JsonProperty(value = "mqttBroker", required = true) String mqttBroker,</w:t>
      </w:r>
    </w:p>
    <w:p w14:paraId="54BABC09" w14:textId="77777777" w:rsidR="00E0435B" w:rsidRDefault="00E0435B" w:rsidP="00E0435B">
      <w:r>
        <w:tab/>
      </w:r>
      <w:r>
        <w:tab/>
        <w:t>@JsonProperty(value = "mqttClientId", required = true) String mqttClientId,</w:t>
      </w:r>
    </w:p>
    <w:p w14:paraId="1ACC8076" w14:textId="77777777" w:rsidR="00E0435B" w:rsidRDefault="00E0435B" w:rsidP="00E0435B">
      <w:r>
        <w:tab/>
      </w:r>
      <w:r>
        <w:tab/>
        <w:t>@JsonProperty(value = "mqttTopicPrefix", required = true) String mqttTopicPrefix) {</w:t>
      </w:r>
    </w:p>
    <w:p w14:paraId="3268E484" w14:textId="77777777" w:rsidR="00E0435B" w:rsidRDefault="00E0435B" w:rsidP="00E0435B">
      <w:r>
        <w:tab/>
      </w:r>
      <w:r>
        <w:tab/>
        <w:t>this.httpPort = httpPort;</w:t>
      </w:r>
    </w:p>
    <w:p w14:paraId="7D1377E3" w14:textId="77777777" w:rsidR="00E0435B" w:rsidRDefault="00E0435B" w:rsidP="00E0435B">
      <w:r>
        <w:tab/>
      </w:r>
      <w:r>
        <w:tab/>
        <w:t>this.mqttBroker = mqttBroker;</w:t>
      </w:r>
    </w:p>
    <w:p w14:paraId="6EEB3ACB" w14:textId="77777777" w:rsidR="00E0435B" w:rsidRDefault="00E0435B" w:rsidP="00E0435B">
      <w:r>
        <w:tab/>
      </w:r>
      <w:r>
        <w:tab/>
        <w:t>this.mqttClientId = mqttClientId;</w:t>
      </w:r>
    </w:p>
    <w:p w14:paraId="513B7D33" w14:textId="77777777" w:rsidR="00E0435B" w:rsidRDefault="00E0435B" w:rsidP="00E0435B">
      <w:r>
        <w:tab/>
      </w:r>
      <w:r>
        <w:tab/>
        <w:t>this.mqttTopicPrefix = mqttTopicPrefix;</w:t>
      </w:r>
    </w:p>
    <w:p w14:paraId="723EE651" w14:textId="77777777" w:rsidR="00E0435B" w:rsidRDefault="00E0435B" w:rsidP="00E0435B">
      <w:r>
        <w:tab/>
        <w:t>}</w:t>
      </w:r>
    </w:p>
    <w:p w14:paraId="721694A1" w14:textId="77777777" w:rsidR="00E0435B" w:rsidRDefault="00E0435B" w:rsidP="00E0435B"/>
    <w:p w14:paraId="6750D135" w14:textId="77777777" w:rsidR="00E0435B" w:rsidRDefault="00E0435B" w:rsidP="00E0435B">
      <w:r>
        <w:tab/>
        <w:t>public int getHttpPort() {</w:t>
      </w:r>
    </w:p>
    <w:p w14:paraId="2276CDAD" w14:textId="77777777" w:rsidR="00E0435B" w:rsidRDefault="00E0435B" w:rsidP="00E0435B">
      <w:r>
        <w:tab/>
      </w:r>
      <w:r>
        <w:tab/>
        <w:t>return httpPort;</w:t>
      </w:r>
    </w:p>
    <w:p w14:paraId="42BD1D25" w14:textId="77777777" w:rsidR="00E0435B" w:rsidRDefault="00E0435B" w:rsidP="00E0435B">
      <w:r>
        <w:tab/>
        <w:t>}</w:t>
      </w:r>
    </w:p>
    <w:p w14:paraId="6C13F03A" w14:textId="77777777" w:rsidR="00E0435B" w:rsidRDefault="00E0435B" w:rsidP="00E0435B"/>
    <w:p w14:paraId="53F3CE77" w14:textId="77777777" w:rsidR="00E0435B" w:rsidRDefault="00E0435B" w:rsidP="00E0435B">
      <w:r>
        <w:tab/>
        <w:t>public String getMqttBroker() {</w:t>
      </w:r>
    </w:p>
    <w:p w14:paraId="4B448C90" w14:textId="77777777" w:rsidR="00E0435B" w:rsidRDefault="00E0435B" w:rsidP="00E0435B">
      <w:r>
        <w:tab/>
      </w:r>
      <w:r>
        <w:tab/>
        <w:t>return mqttBroker;</w:t>
      </w:r>
    </w:p>
    <w:p w14:paraId="1FD14848" w14:textId="77777777" w:rsidR="00E0435B" w:rsidRDefault="00E0435B" w:rsidP="00E0435B">
      <w:r>
        <w:lastRenderedPageBreak/>
        <w:tab/>
        <w:t>}</w:t>
      </w:r>
    </w:p>
    <w:p w14:paraId="3ACEAF13" w14:textId="77777777" w:rsidR="00E0435B" w:rsidRDefault="00E0435B" w:rsidP="00E0435B"/>
    <w:p w14:paraId="261F393B" w14:textId="77777777" w:rsidR="00E0435B" w:rsidRDefault="00E0435B" w:rsidP="00E0435B">
      <w:r>
        <w:tab/>
        <w:t>public String getMqttClientId() {</w:t>
      </w:r>
    </w:p>
    <w:p w14:paraId="16E3514C" w14:textId="77777777" w:rsidR="00E0435B" w:rsidRDefault="00E0435B" w:rsidP="00E0435B">
      <w:r>
        <w:tab/>
      </w:r>
      <w:r>
        <w:tab/>
        <w:t>return mqttClientId;</w:t>
      </w:r>
    </w:p>
    <w:p w14:paraId="29B28151" w14:textId="77777777" w:rsidR="00E0435B" w:rsidRDefault="00E0435B" w:rsidP="00E0435B">
      <w:r>
        <w:tab/>
        <w:t>}</w:t>
      </w:r>
    </w:p>
    <w:p w14:paraId="4017B673" w14:textId="77777777" w:rsidR="00E0435B" w:rsidRDefault="00E0435B" w:rsidP="00E0435B"/>
    <w:p w14:paraId="68BF3231" w14:textId="77777777" w:rsidR="00E0435B" w:rsidRDefault="00E0435B" w:rsidP="00E0435B">
      <w:r>
        <w:tab/>
        <w:t>public String getMqttTopicPrefix() {</w:t>
      </w:r>
    </w:p>
    <w:p w14:paraId="09F56888" w14:textId="77777777" w:rsidR="00E0435B" w:rsidRDefault="00E0435B" w:rsidP="00E0435B">
      <w:r>
        <w:tab/>
      </w:r>
      <w:r>
        <w:tab/>
        <w:t>return mqttTopicPrefix;</w:t>
      </w:r>
    </w:p>
    <w:p w14:paraId="26B7DE02" w14:textId="77777777" w:rsidR="00E0435B" w:rsidRDefault="00E0435B" w:rsidP="00E0435B">
      <w:r>
        <w:tab/>
        <w:t>}</w:t>
      </w:r>
    </w:p>
    <w:p w14:paraId="22F1215F" w14:textId="76CCB9D5" w:rsidR="00E0435B" w:rsidRPr="00E0435B" w:rsidRDefault="00E0435B" w:rsidP="00E0435B">
      <w:r>
        <w:t>}</w:t>
      </w:r>
    </w:p>
    <w:p w14:paraId="330B4C24" w14:textId="58433BA4" w:rsidR="00076E9E" w:rsidRDefault="00076E9E" w:rsidP="00076E9E">
      <w:pPr>
        <w:pStyle w:val="Heading2"/>
      </w:pPr>
      <w:r>
        <w:t>Main.java</w:t>
      </w:r>
    </w:p>
    <w:p w14:paraId="37DBA7B7" w14:textId="77777777" w:rsidR="004A78F8" w:rsidRDefault="004A78F8" w:rsidP="004A78F8">
      <w:r>
        <w:t>package ece448.iot_hub;</w:t>
      </w:r>
    </w:p>
    <w:p w14:paraId="00BDF1C6" w14:textId="77777777" w:rsidR="004A78F8" w:rsidRDefault="004A78F8" w:rsidP="004A78F8"/>
    <w:p w14:paraId="11F0E7B0" w14:textId="77777777" w:rsidR="004A78F8" w:rsidRDefault="004A78F8" w:rsidP="004A78F8">
      <w:r>
        <w:t>import java.io.File;</w:t>
      </w:r>
    </w:p>
    <w:p w14:paraId="61F50B9A" w14:textId="77777777" w:rsidR="004A78F8" w:rsidRDefault="004A78F8" w:rsidP="004A78F8">
      <w:r>
        <w:t>import java.util.HashMap;</w:t>
      </w:r>
    </w:p>
    <w:p w14:paraId="10CAEEEC" w14:textId="77777777" w:rsidR="004A78F8" w:rsidRDefault="004A78F8" w:rsidP="004A78F8"/>
    <w:p w14:paraId="543C990B" w14:textId="77777777" w:rsidR="004A78F8" w:rsidRDefault="004A78F8" w:rsidP="004A78F8">
      <w:r>
        <w:t>import com.fasterxml.jackson.databind.ObjectMapper;</w:t>
      </w:r>
    </w:p>
    <w:p w14:paraId="33C81583" w14:textId="77777777" w:rsidR="004A78F8" w:rsidRDefault="004A78F8" w:rsidP="004A78F8"/>
    <w:p w14:paraId="1DEE0641" w14:textId="77777777" w:rsidR="004A78F8" w:rsidRDefault="004A78F8" w:rsidP="004A78F8">
      <w:r>
        <w:t>import org.slf4j.Logger;</w:t>
      </w:r>
    </w:p>
    <w:p w14:paraId="4F729FEA" w14:textId="77777777" w:rsidR="004A78F8" w:rsidRDefault="004A78F8" w:rsidP="004A78F8">
      <w:r>
        <w:t>import org.slf4j.LoggerFactory;</w:t>
      </w:r>
    </w:p>
    <w:p w14:paraId="7B6DA59A" w14:textId="77777777" w:rsidR="004A78F8" w:rsidRDefault="004A78F8" w:rsidP="004A78F8">
      <w:r>
        <w:t>import org.springframework.boot.SpringApplication;</w:t>
      </w:r>
    </w:p>
    <w:p w14:paraId="3876FDBB" w14:textId="77777777" w:rsidR="004A78F8" w:rsidRDefault="004A78F8" w:rsidP="004A78F8">
      <w:r>
        <w:t>import org.springframework.context.ConfigurableApplicationContext;</w:t>
      </w:r>
    </w:p>
    <w:p w14:paraId="47F0C148" w14:textId="77777777" w:rsidR="004A78F8" w:rsidRDefault="004A78F8" w:rsidP="004A78F8"/>
    <w:p w14:paraId="7A33B288" w14:textId="77777777" w:rsidR="004A78F8" w:rsidRDefault="004A78F8" w:rsidP="004A78F8">
      <w:r>
        <w:t>public class Main implements AutoCloseable {</w:t>
      </w:r>
    </w:p>
    <w:p w14:paraId="2C550145" w14:textId="77777777" w:rsidR="004A78F8" w:rsidRDefault="004A78F8" w:rsidP="004A78F8"/>
    <w:p w14:paraId="541E8344" w14:textId="77777777" w:rsidR="004A78F8" w:rsidRDefault="004A78F8" w:rsidP="004A78F8">
      <w:r>
        <w:tab/>
        <w:t>public static void main(String[] args) throws Exception {</w:t>
      </w:r>
    </w:p>
    <w:p w14:paraId="319EA152" w14:textId="77777777" w:rsidR="004A78F8" w:rsidRDefault="004A78F8" w:rsidP="004A78F8">
      <w:r>
        <w:tab/>
      </w:r>
      <w:r>
        <w:tab/>
        <w:t>// load configuration file</w:t>
      </w:r>
    </w:p>
    <w:p w14:paraId="2D9F838F" w14:textId="77777777" w:rsidR="004A78F8" w:rsidRDefault="004A78F8" w:rsidP="004A78F8">
      <w:r>
        <w:tab/>
      </w:r>
      <w:r>
        <w:tab/>
        <w:t>String configFile = args.length &gt; 0 ? args[0] : "hubConfig.json";</w:t>
      </w:r>
    </w:p>
    <w:p w14:paraId="5B86C456" w14:textId="77777777" w:rsidR="004A78F8" w:rsidRDefault="004A78F8" w:rsidP="004A78F8">
      <w:r>
        <w:lastRenderedPageBreak/>
        <w:tab/>
      </w:r>
      <w:r>
        <w:tab/>
        <w:t>HubConfig config = mapper.readValue(new File(configFile), HubConfig.class);</w:t>
      </w:r>
    </w:p>
    <w:p w14:paraId="5C270AB5" w14:textId="77777777" w:rsidR="004A78F8" w:rsidRDefault="004A78F8" w:rsidP="004A78F8">
      <w:r>
        <w:tab/>
      </w:r>
      <w:r>
        <w:tab/>
        <w:t>logger.info("{}: {}", configFile, mapper.writeValueAsString(config));</w:t>
      </w:r>
    </w:p>
    <w:p w14:paraId="60D29812" w14:textId="77777777" w:rsidR="004A78F8" w:rsidRDefault="004A78F8" w:rsidP="004A78F8"/>
    <w:p w14:paraId="0A20CDF9" w14:textId="77777777" w:rsidR="004A78F8" w:rsidRDefault="004A78F8" w:rsidP="004A78F8">
      <w:r>
        <w:tab/>
      </w:r>
      <w:r>
        <w:tab/>
        <w:t>try (Main m = new Main(config, args))</w:t>
      </w:r>
    </w:p>
    <w:p w14:paraId="278A7E5C" w14:textId="77777777" w:rsidR="004A78F8" w:rsidRDefault="004A78F8" w:rsidP="004A78F8">
      <w:r>
        <w:tab/>
      </w:r>
      <w:r>
        <w:tab/>
        <w:t>{</w:t>
      </w:r>
    </w:p>
    <w:p w14:paraId="071E4C0B" w14:textId="77777777" w:rsidR="004A78F8" w:rsidRDefault="004A78F8" w:rsidP="004A78F8">
      <w:r>
        <w:tab/>
      </w:r>
      <w:r>
        <w:tab/>
      </w:r>
      <w:r>
        <w:tab/>
        <w:t>// loop forever</w:t>
      </w:r>
    </w:p>
    <w:p w14:paraId="3057F373" w14:textId="77777777" w:rsidR="004A78F8" w:rsidRDefault="004A78F8" w:rsidP="004A78F8">
      <w:r>
        <w:tab/>
      </w:r>
      <w:r>
        <w:tab/>
      </w:r>
      <w:r>
        <w:tab/>
        <w:t>for (;;)</w:t>
      </w:r>
    </w:p>
    <w:p w14:paraId="3923581F" w14:textId="77777777" w:rsidR="004A78F8" w:rsidRDefault="004A78F8" w:rsidP="004A78F8">
      <w:r>
        <w:tab/>
      </w:r>
      <w:r>
        <w:tab/>
      </w:r>
      <w:r>
        <w:tab/>
        <w:t>{</w:t>
      </w:r>
    </w:p>
    <w:p w14:paraId="1BF872D5" w14:textId="77777777" w:rsidR="004A78F8" w:rsidRDefault="004A78F8" w:rsidP="004A78F8">
      <w:r>
        <w:tab/>
      </w:r>
      <w:r>
        <w:tab/>
      </w:r>
      <w:r>
        <w:tab/>
      </w:r>
      <w:r>
        <w:tab/>
        <w:t>Thread.sleep(60000);</w:t>
      </w:r>
    </w:p>
    <w:p w14:paraId="255A197E" w14:textId="77777777" w:rsidR="004A78F8" w:rsidRDefault="004A78F8" w:rsidP="004A78F8">
      <w:r>
        <w:tab/>
      </w:r>
      <w:r>
        <w:tab/>
      </w:r>
      <w:r>
        <w:tab/>
        <w:t>}</w:t>
      </w:r>
    </w:p>
    <w:p w14:paraId="0C90AE86" w14:textId="77777777" w:rsidR="004A78F8" w:rsidRDefault="004A78F8" w:rsidP="004A78F8">
      <w:r>
        <w:tab/>
      </w:r>
      <w:r>
        <w:tab/>
        <w:t>}</w:t>
      </w:r>
    </w:p>
    <w:p w14:paraId="2584038D" w14:textId="77777777" w:rsidR="004A78F8" w:rsidRDefault="004A78F8" w:rsidP="004A78F8">
      <w:r>
        <w:tab/>
        <w:t>}</w:t>
      </w:r>
    </w:p>
    <w:p w14:paraId="54890CE4" w14:textId="77777777" w:rsidR="004A78F8" w:rsidRDefault="004A78F8" w:rsidP="004A78F8"/>
    <w:p w14:paraId="28C06A69" w14:textId="77777777" w:rsidR="004A78F8" w:rsidRDefault="004A78F8" w:rsidP="004A78F8">
      <w:r>
        <w:tab/>
        <w:t>public Main(HubConfig config, String[] args) throws Exception {</w:t>
      </w:r>
    </w:p>
    <w:p w14:paraId="78BF00FA" w14:textId="77777777" w:rsidR="004A78F8" w:rsidRDefault="004A78F8" w:rsidP="004A78F8">
      <w:r>
        <w:tab/>
      </w:r>
      <w:r>
        <w:tab/>
        <w:t>// Spring app</w:t>
      </w:r>
    </w:p>
    <w:p w14:paraId="529577EC" w14:textId="77777777" w:rsidR="004A78F8" w:rsidRDefault="004A78F8" w:rsidP="004A78F8">
      <w:r>
        <w:tab/>
      </w:r>
      <w:r>
        <w:tab/>
        <w:t>HashMap&lt;String, Object&gt; props = new HashMap&lt;&gt;();</w:t>
      </w:r>
    </w:p>
    <w:p w14:paraId="4B267160" w14:textId="77777777" w:rsidR="004A78F8" w:rsidRDefault="004A78F8" w:rsidP="004A78F8">
      <w:r>
        <w:tab/>
      </w:r>
      <w:r>
        <w:tab/>
        <w:t>props.put("server.port", config.getHttpPort());</w:t>
      </w:r>
    </w:p>
    <w:p w14:paraId="1CD84525" w14:textId="77777777" w:rsidR="004A78F8" w:rsidRDefault="004A78F8" w:rsidP="004A78F8">
      <w:r>
        <w:tab/>
      </w:r>
      <w:r>
        <w:tab/>
        <w:t>props.put("mqtt.broker", config.getMqttBroker());</w:t>
      </w:r>
    </w:p>
    <w:p w14:paraId="2FE16B0B" w14:textId="77777777" w:rsidR="004A78F8" w:rsidRDefault="004A78F8" w:rsidP="004A78F8">
      <w:r>
        <w:tab/>
      </w:r>
      <w:r>
        <w:tab/>
        <w:t>props.put("mqtt.clientId", config.getMqttClientId());</w:t>
      </w:r>
    </w:p>
    <w:p w14:paraId="75D44D39" w14:textId="77777777" w:rsidR="004A78F8" w:rsidRDefault="004A78F8" w:rsidP="004A78F8">
      <w:r>
        <w:tab/>
      </w:r>
      <w:r>
        <w:tab/>
        <w:t>props.put("mqtt.topicPrefix", config.getMqttTopicPrefix());</w:t>
      </w:r>
    </w:p>
    <w:p w14:paraId="6CA387CE" w14:textId="77777777" w:rsidR="004A78F8" w:rsidRDefault="004A78F8" w:rsidP="004A78F8">
      <w:r>
        <w:tab/>
      </w:r>
      <w:r>
        <w:tab/>
        <w:t>SpringApplication app = new SpringApplication(App.class);</w:t>
      </w:r>
    </w:p>
    <w:p w14:paraId="589DCCAA" w14:textId="77777777" w:rsidR="004A78F8" w:rsidRDefault="004A78F8" w:rsidP="004A78F8">
      <w:r>
        <w:tab/>
      </w:r>
      <w:r>
        <w:tab/>
        <w:t>app.setDefaultProperties(props);</w:t>
      </w:r>
    </w:p>
    <w:p w14:paraId="38C18613" w14:textId="77777777" w:rsidR="004A78F8" w:rsidRDefault="004A78F8" w:rsidP="004A78F8">
      <w:r>
        <w:tab/>
      </w:r>
      <w:r>
        <w:tab/>
        <w:t>this.appCtx = app.run(args);</w:t>
      </w:r>
    </w:p>
    <w:p w14:paraId="73416B74" w14:textId="77777777" w:rsidR="004A78F8" w:rsidRDefault="004A78F8" w:rsidP="004A78F8">
      <w:r>
        <w:tab/>
        <w:t>}</w:t>
      </w:r>
    </w:p>
    <w:p w14:paraId="2FC43834" w14:textId="77777777" w:rsidR="004A78F8" w:rsidRDefault="004A78F8" w:rsidP="004A78F8"/>
    <w:p w14:paraId="15ACEE7F" w14:textId="77777777" w:rsidR="004A78F8" w:rsidRDefault="004A78F8" w:rsidP="004A78F8">
      <w:r>
        <w:tab/>
        <w:t>@Override</w:t>
      </w:r>
    </w:p>
    <w:p w14:paraId="26463C2E" w14:textId="77777777" w:rsidR="004A78F8" w:rsidRDefault="004A78F8" w:rsidP="004A78F8">
      <w:r>
        <w:tab/>
        <w:t>public void close() throws Exception {</w:t>
      </w:r>
    </w:p>
    <w:p w14:paraId="6F7F7378" w14:textId="77777777" w:rsidR="004A78F8" w:rsidRDefault="004A78F8" w:rsidP="004A78F8">
      <w:r>
        <w:tab/>
      </w:r>
      <w:r>
        <w:tab/>
        <w:t>appCtx.close();</w:t>
      </w:r>
    </w:p>
    <w:p w14:paraId="077DBCBB" w14:textId="77777777" w:rsidR="004A78F8" w:rsidRDefault="004A78F8" w:rsidP="004A78F8">
      <w:r>
        <w:lastRenderedPageBreak/>
        <w:tab/>
        <w:t>}</w:t>
      </w:r>
    </w:p>
    <w:p w14:paraId="7DBE0841" w14:textId="77777777" w:rsidR="004A78F8" w:rsidRDefault="004A78F8" w:rsidP="004A78F8"/>
    <w:p w14:paraId="7E4F99E6" w14:textId="77777777" w:rsidR="004A78F8" w:rsidRDefault="004A78F8" w:rsidP="004A78F8">
      <w:r>
        <w:tab/>
        <w:t>private final ConfigurableApplicationContext appCtx;</w:t>
      </w:r>
    </w:p>
    <w:p w14:paraId="4ED00929" w14:textId="77777777" w:rsidR="004A78F8" w:rsidRDefault="004A78F8" w:rsidP="004A78F8"/>
    <w:p w14:paraId="1DFC466F" w14:textId="77777777" w:rsidR="004A78F8" w:rsidRDefault="004A78F8" w:rsidP="004A78F8">
      <w:r>
        <w:tab/>
        <w:t>private static final ObjectMapper mapper = new ObjectMapper();</w:t>
      </w:r>
    </w:p>
    <w:p w14:paraId="7226D04F" w14:textId="77777777" w:rsidR="004A78F8" w:rsidRDefault="004A78F8" w:rsidP="004A78F8">
      <w:r>
        <w:tab/>
        <w:t>private static final Logger logger = LoggerFactory.getLogger(Main.class);</w:t>
      </w:r>
      <w:r>
        <w:tab/>
      </w:r>
    </w:p>
    <w:p w14:paraId="60A7686D" w14:textId="56126B8C" w:rsidR="004A78F8" w:rsidRPr="004A78F8" w:rsidRDefault="004A78F8" w:rsidP="004A78F8">
      <w:r>
        <w:t>}</w:t>
      </w:r>
    </w:p>
    <w:p w14:paraId="4F71BBA0" w14:textId="15F1539E" w:rsidR="00564D0F" w:rsidRDefault="00564D0F" w:rsidP="00564D0F">
      <w:pPr>
        <w:pStyle w:val="Heading2"/>
      </w:pPr>
      <w:r>
        <w:t>MockEnvironment.java</w:t>
      </w:r>
    </w:p>
    <w:p w14:paraId="6C89AFFA" w14:textId="77777777" w:rsidR="004A78F8" w:rsidRDefault="004A78F8" w:rsidP="004A78F8">
      <w:r>
        <w:t>package ece448.iot_hub;</w:t>
      </w:r>
    </w:p>
    <w:p w14:paraId="793108AC" w14:textId="77777777" w:rsidR="004A78F8" w:rsidRDefault="004A78F8" w:rsidP="004A78F8"/>
    <w:p w14:paraId="69269C41" w14:textId="77777777" w:rsidR="004A78F8" w:rsidRDefault="004A78F8" w:rsidP="004A78F8">
      <w:r>
        <w:t>import org.springframework.core.env.Environment;</w:t>
      </w:r>
    </w:p>
    <w:p w14:paraId="09454781" w14:textId="77777777" w:rsidR="004A78F8" w:rsidRDefault="004A78F8" w:rsidP="004A78F8">
      <w:r>
        <w:t>import java.util.HashMap;</w:t>
      </w:r>
    </w:p>
    <w:p w14:paraId="41D4C3D4" w14:textId="77777777" w:rsidR="004A78F8" w:rsidRDefault="004A78F8" w:rsidP="004A78F8">
      <w:r>
        <w:t>import java.util.Map;</w:t>
      </w:r>
    </w:p>
    <w:p w14:paraId="1A697D0D" w14:textId="77777777" w:rsidR="004A78F8" w:rsidRDefault="004A78F8" w:rsidP="004A78F8"/>
    <w:p w14:paraId="5BEF17D0" w14:textId="77777777" w:rsidR="004A78F8" w:rsidRDefault="004A78F8" w:rsidP="004A78F8">
      <w:r>
        <w:t>public class MockEnvironment implements Environment {</w:t>
      </w:r>
    </w:p>
    <w:p w14:paraId="7E717A53" w14:textId="77777777" w:rsidR="004A78F8" w:rsidRDefault="004A78F8" w:rsidP="004A78F8">
      <w:r>
        <w:t xml:space="preserve">   private final Map&lt;String, String&gt; properties = new HashMap&lt;&gt;();</w:t>
      </w:r>
    </w:p>
    <w:p w14:paraId="626EB457" w14:textId="77777777" w:rsidR="004A78F8" w:rsidRDefault="004A78F8" w:rsidP="004A78F8"/>
    <w:p w14:paraId="4C0966EA" w14:textId="77777777" w:rsidR="004A78F8" w:rsidRDefault="004A78F8" w:rsidP="004A78F8">
      <w:r>
        <w:t xml:space="preserve">   @Override</w:t>
      </w:r>
    </w:p>
    <w:p w14:paraId="1FBDFBC5" w14:textId="77777777" w:rsidR="004A78F8" w:rsidRDefault="004A78F8" w:rsidP="004A78F8">
      <w:r>
        <w:t xml:space="preserve">   public boolean containsProperty(String key) {</w:t>
      </w:r>
    </w:p>
    <w:p w14:paraId="56708976" w14:textId="77777777" w:rsidR="004A78F8" w:rsidRDefault="004A78F8" w:rsidP="004A78F8">
      <w:r>
        <w:t xml:space="preserve">       return properties.containsKey(key);</w:t>
      </w:r>
    </w:p>
    <w:p w14:paraId="365645FD" w14:textId="77777777" w:rsidR="004A78F8" w:rsidRDefault="004A78F8" w:rsidP="004A78F8">
      <w:r>
        <w:t xml:space="preserve">   }</w:t>
      </w:r>
    </w:p>
    <w:p w14:paraId="26C7D7C0" w14:textId="77777777" w:rsidR="004A78F8" w:rsidRDefault="004A78F8" w:rsidP="004A78F8"/>
    <w:p w14:paraId="5BAC963F" w14:textId="77777777" w:rsidR="004A78F8" w:rsidRDefault="004A78F8" w:rsidP="004A78F8">
      <w:r>
        <w:t xml:space="preserve">   @Override</w:t>
      </w:r>
    </w:p>
    <w:p w14:paraId="070CE341" w14:textId="77777777" w:rsidR="004A78F8" w:rsidRDefault="004A78F8" w:rsidP="004A78F8">
      <w:r>
        <w:t xml:space="preserve">   public String getProperty(String key) {</w:t>
      </w:r>
    </w:p>
    <w:p w14:paraId="1476EB77" w14:textId="77777777" w:rsidR="004A78F8" w:rsidRDefault="004A78F8" w:rsidP="004A78F8">
      <w:r>
        <w:t xml:space="preserve">       return properties.get(key);</w:t>
      </w:r>
    </w:p>
    <w:p w14:paraId="3133E635" w14:textId="77777777" w:rsidR="004A78F8" w:rsidRDefault="004A78F8" w:rsidP="004A78F8">
      <w:r>
        <w:t xml:space="preserve">   }</w:t>
      </w:r>
    </w:p>
    <w:p w14:paraId="2F135F03" w14:textId="77777777" w:rsidR="004A78F8" w:rsidRDefault="004A78F8" w:rsidP="004A78F8"/>
    <w:p w14:paraId="1530D52D" w14:textId="77777777" w:rsidR="004A78F8" w:rsidRDefault="004A78F8" w:rsidP="004A78F8">
      <w:r>
        <w:t xml:space="preserve">   @Override</w:t>
      </w:r>
    </w:p>
    <w:p w14:paraId="0D6EE615" w14:textId="77777777" w:rsidR="004A78F8" w:rsidRDefault="004A78F8" w:rsidP="004A78F8">
      <w:r>
        <w:t xml:space="preserve">   public String getProperty(String key, String defaultValue) {</w:t>
      </w:r>
    </w:p>
    <w:p w14:paraId="727D7916" w14:textId="77777777" w:rsidR="004A78F8" w:rsidRDefault="004A78F8" w:rsidP="004A78F8">
      <w:r>
        <w:lastRenderedPageBreak/>
        <w:t xml:space="preserve">       return containsProperty(key) ? getProperty(key) : defaultValue;</w:t>
      </w:r>
    </w:p>
    <w:p w14:paraId="529B2971" w14:textId="77777777" w:rsidR="004A78F8" w:rsidRDefault="004A78F8" w:rsidP="004A78F8">
      <w:r>
        <w:t xml:space="preserve">   }</w:t>
      </w:r>
    </w:p>
    <w:p w14:paraId="2591B5D6" w14:textId="77777777" w:rsidR="004A78F8" w:rsidRDefault="004A78F8" w:rsidP="004A78F8"/>
    <w:p w14:paraId="61F987CA" w14:textId="77777777" w:rsidR="004A78F8" w:rsidRDefault="004A78F8" w:rsidP="004A78F8">
      <w:r>
        <w:t xml:space="preserve">   public void setProperty(String key, Object value) {</w:t>
      </w:r>
    </w:p>
    <w:p w14:paraId="3CDB414D" w14:textId="77777777" w:rsidR="004A78F8" w:rsidRDefault="004A78F8" w:rsidP="004A78F8">
      <w:r>
        <w:t xml:space="preserve">       properties.put(key, String.valueOf(value));</w:t>
      </w:r>
    </w:p>
    <w:p w14:paraId="4264F68C" w14:textId="77777777" w:rsidR="004A78F8" w:rsidRDefault="004A78F8" w:rsidP="004A78F8">
      <w:r>
        <w:t xml:space="preserve">   }</w:t>
      </w:r>
    </w:p>
    <w:p w14:paraId="36532EF4" w14:textId="77777777" w:rsidR="004A78F8" w:rsidRDefault="004A78F8" w:rsidP="004A78F8"/>
    <w:p w14:paraId="303D152B" w14:textId="77777777" w:rsidR="004A78F8" w:rsidRDefault="004A78F8" w:rsidP="004A78F8">
      <w:r>
        <w:t xml:space="preserve">   public void put(String key, Object value) {</w:t>
      </w:r>
    </w:p>
    <w:p w14:paraId="3261D3E3" w14:textId="77777777" w:rsidR="004A78F8" w:rsidRDefault="004A78F8" w:rsidP="004A78F8">
      <w:r>
        <w:t xml:space="preserve">       setProperty(key, value);</w:t>
      </w:r>
    </w:p>
    <w:p w14:paraId="6E0A66F5" w14:textId="77777777" w:rsidR="004A78F8" w:rsidRDefault="004A78F8" w:rsidP="004A78F8">
      <w:r>
        <w:t xml:space="preserve">   }</w:t>
      </w:r>
    </w:p>
    <w:p w14:paraId="201CA763" w14:textId="77777777" w:rsidR="004A78F8" w:rsidRDefault="004A78F8" w:rsidP="004A78F8"/>
    <w:p w14:paraId="064E477A" w14:textId="77777777" w:rsidR="004A78F8" w:rsidRDefault="004A78F8" w:rsidP="004A78F8">
      <w:r>
        <w:t xml:space="preserve">   @Override</w:t>
      </w:r>
    </w:p>
    <w:p w14:paraId="0418C3E1" w14:textId="77777777" w:rsidR="004A78F8" w:rsidRDefault="004A78F8" w:rsidP="004A78F8">
      <w:r>
        <w:t xml:space="preserve">   public &lt;T&gt; T getProperty(String key, Class&lt;T&gt; targetType) {</w:t>
      </w:r>
    </w:p>
    <w:p w14:paraId="451F36D3" w14:textId="77777777" w:rsidR="004A78F8" w:rsidRDefault="004A78F8" w:rsidP="004A78F8">
      <w:r>
        <w:t xml:space="preserve">       throw new UnsupportedOperationException("Unimplemented method 'getProperty'");</w:t>
      </w:r>
    </w:p>
    <w:p w14:paraId="59871D4F" w14:textId="77777777" w:rsidR="004A78F8" w:rsidRDefault="004A78F8" w:rsidP="004A78F8">
      <w:r>
        <w:t xml:space="preserve">   }</w:t>
      </w:r>
    </w:p>
    <w:p w14:paraId="2F7C45AE" w14:textId="77777777" w:rsidR="004A78F8" w:rsidRDefault="004A78F8" w:rsidP="004A78F8"/>
    <w:p w14:paraId="4D89DFDA" w14:textId="77777777" w:rsidR="004A78F8" w:rsidRDefault="004A78F8" w:rsidP="004A78F8">
      <w:r>
        <w:t xml:space="preserve">   @Override</w:t>
      </w:r>
    </w:p>
    <w:p w14:paraId="3D5D9E83" w14:textId="77777777" w:rsidR="004A78F8" w:rsidRDefault="004A78F8" w:rsidP="004A78F8">
      <w:r>
        <w:t xml:space="preserve">   public &lt;T&gt; T getProperty(String key, Class&lt;T&gt; targetType, T defaultValue) {</w:t>
      </w:r>
    </w:p>
    <w:p w14:paraId="4B96EC25" w14:textId="77777777" w:rsidR="004A78F8" w:rsidRDefault="004A78F8" w:rsidP="004A78F8">
      <w:r>
        <w:t xml:space="preserve">       throw new UnsupportedOperationException("Unimplemented method 'getProperty'");</w:t>
      </w:r>
    </w:p>
    <w:p w14:paraId="77EE1823" w14:textId="77777777" w:rsidR="004A78F8" w:rsidRDefault="004A78F8" w:rsidP="004A78F8">
      <w:r>
        <w:t xml:space="preserve">   }</w:t>
      </w:r>
    </w:p>
    <w:p w14:paraId="0420E89C" w14:textId="77777777" w:rsidR="004A78F8" w:rsidRDefault="004A78F8" w:rsidP="004A78F8"/>
    <w:p w14:paraId="7D885FBE" w14:textId="77777777" w:rsidR="004A78F8" w:rsidRDefault="004A78F8" w:rsidP="004A78F8">
      <w:r>
        <w:t xml:space="preserve">   @Override</w:t>
      </w:r>
    </w:p>
    <w:p w14:paraId="73CDE944" w14:textId="77777777" w:rsidR="004A78F8" w:rsidRDefault="004A78F8" w:rsidP="004A78F8">
      <w:r>
        <w:t xml:space="preserve">   public &lt;T&gt; Class&lt;T&gt; getPropertyAsClass(String key, Class&lt;T&gt; targetType) {</w:t>
      </w:r>
    </w:p>
    <w:p w14:paraId="3D7ACF76" w14:textId="77777777" w:rsidR="004A78F8" w:rsidRDefault="004A78F8" w:rsidP="004A78F8">
      <w:r>
        <w:t xml:space="preserve">       throw new UnsupportedOperationException("Unimplemented method 'getPropertyAsClass'");</w:t>
      </w:r>
    </w:p>
    <w:p w14:paraId="2B75C227" w14:textId="77777777" w:rsidR="004A78F8" w:rsidRDefault="004A78F8" w:rsidP="004A78F8">
      <w:r>
        <w:t xml:space="preserve">   }</w:t>
      </w:r>
    </w:p>
    <w:p w14:paraId="5FA6154D" w14:textId="77777777" w:rsidR="004A78F8" w:rsidRDefault="004A78F8" w:rsidP="004A78F8"/>
    <w:p w14:paraId="018C2197" w14:textId="77777777" w:rsidR="004A78F8" w:rsidRDefault="004A78F8" w:rsidP="004A78F8">
      <w:r>
        <w:t xml:space="preserve">   @Override</w:t>
      </w:r>
    </w:p>
    <w:p w14:paraId="77F13F92" w14:textId="77777777" w:rsidR="004A78F8" w:rsidRDefault="004A78F8" w:rsidP="004A78F8">
      <w:r>
        <w:lastRenderedPageBreak/>
        <w:t xml:space="preserve">   public String getRequiredProperty(String key) throws IllegalStateException {</w:t>
      </w:r>
    </w:p>
    <w:p w14:paraId="7D20BA33" w14:textId="77777777" w:rsidR="004A78F8" w:rsidRDefault="004A78F8" w:rsidP="004A78F8">
      <w:r>
        <w:t xml:space="preserve">       throw new UnsupportedOperationException("Unimplemented method 'getRequiredProperty'");</w:t>
      </w:r>
    </w:p>
    <w:p w14:paraId="6B942CFD" w14:textId="77777777" w:rsidR="004A78F8" w:rsidRDefault="004A78F8" w:rsidP="004A78F8">
      <w:r>
        <w:t xml:space="preserve">   }</w:t>
      </w:r>
    </w:p>
    <w:p w14:paraId="2E8EC67E" w14:textId="77777777" w:rsidR="004A78F8" w:rsidRDefault="004A78F8" w:rsidP="004A78F8"/>
    <w:p w14:paraId="3661AEDC" w14:textId="77777777" w:rsidR="004A78F8" w:rsidRDefault="004A78F8" w:rsidP="004A78F8">
      <w:r>
        <w:t xml:space="preserve">   @Override</w:t>
      </w:r>
    </w:p>
    <w:p w14:paraId="5C7DF4A7" w14:textId="77777777" w:rsidR="004A78F8" w:rsidRDefault="004A78F8" w:rsidP="004A78F8">
      <w:r>
        <w:t xml:space="preserve">   public &lt;T&gt; T getRequiredProperty(String key, Class&lt;T&gt; targetType) throws IllegalStateException {</w:t>
      </w:r>
    </w:p>
    <w:p w14:paraId="671F967D" w14:textId="77777777" w:rsidR="004A78F8" w:rsidRDefault="004A78F8" w:rsidP="004A78F8">
      <w:r>
        <w:t xml:space="preserve">       throw new UnsupportedOperationException("Unimplemented method 'getRequiredProperty'");</w:t>
      </w:r>
    </w:p>
    <w:p w14:paraId="41DD21DC" w14:textId="77777777" w:rsidR="004A78F8" w:rsidRDefault="004A78F8" w:rsidP="004A78F8">
      <w:r>
        <w:t xml:space="preserve">   }</w:t>
      </w:r>
    </w:p>
    <w:p w14:paraId="5B68D6B4" w14:textId="77777777" w:rsidR="004A78F8" w:rsidRDefault="004A78F8" w:rsidP="004A78F8"/>
    <w:p w14:paraId="600192CD" w14:textId="77777777" w:rsidR="004A78F8" w:rsidRDefault="004A78F8" w:rsidP="004A78F8">
      <w:r>
        <w:t xml:space="preserve">   @Override</w:t>
      </w:r>
    </w:p>
    <w:p w14:paraId="3769B364" w14:textId="77777777" w:rsidR="004A78F8" w:rsidRDefault="004A78F8" w:rsidP="004A78F8">
      <w:r>
        <w:t xml:space="preserve">   public String resolvePlaceholders(String text) {</w:t>
      </w:r>
    </w:p>
    <w:p w14:paraId="6D13D2E6" w14:textId="77777777" w:rsidR="004A78F8" w:rsidRDefault="004A78F8" w:rsidP="004A78F8">
      <w:r>
        <w:t xml:space="preserve">       throw new UnsupportedOperationException("Unimplemented method 'resolvePlaceholders'");</w:t>
      </w:r>
    </w:p>
    <w:p w14:paraId="2C8EBE03" w14:textId="77777777" w:rsidR="004A78F8" w:rsidRDefault="004A78F8" w:rsidP="004A78F8">
      <w:r>
        <w:t xml:space="preserve">   }</w:t>
      </w:r>
    </w:p>
    <w:p w14:paraId="7B1C47B0" w14:textId="77777777" w:rsidR="004A78F8" w:rsidRDefault="004A78F8" w:rsidP="004A78F8"/>
    <w:p w14:paraId="06F71989" w14:textId="77777777" w:rsidR="004A78F8" w:rsidRDefault="004A78F8" w:rsidP="004A78F8">
      <w:r>
        <w:t xml:space="preserve">   @Override</w:t>
      </w:r>
    </w:p>
    <w:p w14:paraId="509B5424" w14:textId="77777777" w:rsidR="004A78F8" w:rsidRDefault="004A78F8" w:rsidP="004A78F8">
      <w:r>
        <w:t xml:space="preserve">   public String resolveRequiredPlaceholders(String text) throws IllegalArgumentException {</w:t>
      </w:r>
    </w:p>
    <w:p w14:paraId="71F7CBD5" w14:textId="77777777" w:rsidR="004A78F8" w:rsidRDefault="004A78F8" w:rsidP="004A78F8">
      <w:r>
        <w:t xml:space="preserve">       throw new UnsupportedOperationException("Unimplemented method 'resolveRequiredPlaceholders'");</w:t>
      </w:r>
    </w:p>
    <w:p w14:paraId="4A5393A7" w14:textId="77777777" w:rsidR="004A78F8" w:rsidRDefault="004A78F8" w:rsidP="004A78F8">
      <w:r>
        <w:t xml:space="preserve">   }</w:t>
      </w:r>
    </w:p>
    <w:p w14:paraId="03544F74" w14:textId="77777777" w:rsidR="004A78F8" w:rsidRDefault="004A78F8" w:rsidP="004A78F8"/>
    <w:p w14:paraId="5478CA30" w14:textId="77777777" w:rsidR="004A78F8" w:rsidRDefault="004A78F8" w:rsidP="004A78F8">
      <w:r>
        <w:t xml:space="preserve">   @Override</w:t>
      </w:r>
    </w:p>
    <w:p w14:paraId="38F1845C" w14:textId="77777777" w:rsidR="004A78F8" w:rsidRDefault="004A78F8" w:rsidP="004A78F8">
      <w:r>
        <w:t xml:space="preserve">   public String[] getActiveProfiles() {</w:t>
      </w:r>
    </w:p>
    <w:p w14:paraId="246F7DA3" w14:textId="77777777" w:rsidR="004A78F8" w:rsidRDefault="004A78F8" w:rsidP="004A78F8">
      <w:r>
        <w:t xml:space="preserve">       throw new UnsupportedOperationException("Unimplemented method 'getActiveProfiles'");</w:t>
      </w:r>
    </w:p>
    <w:p w14:paraId="6433A33D" w14:textId="77777777" w:rsidR="004A78F8" w:rsidRDefault="004A78F8" w:rsidP="004A78F8">
      <w:r>
        <w:t xml:space="preserve">   }</w:t>
      </w:r>
    </w:p>
    <w:p w14:paraId="2C0A50E0" w14:textId="77777777" w:rsidR="004A78F8" w:rsidRDefault="004A78F8" w:rsidP="004A78F8"/>
    <w:p w14:paraId="22CD6291" w14:textId="77777777" w:rsidR="004A78F8" w:rsidRDefault="004A78F8" w:rsidP="004A78F8">
      <w:r>
        <w:lastRenderedPageBreak/>
        <w:t xml:space="preserve">   @Override</w:t>
      </w:r>
    </w:p>
    <w:p w14:paraId="3C4B0933" w14:textId="77777777" w:rsidR="004A78F8" w:rsidRDefault="004A78F8" w:rsidP="004A78F8">
      <w:r>
        <w:t xml:space="preserve">   public String[] getDefaultProfiles() {</w:t>
      </w:r>
    </w:p>
    <w:p w14:paraId="25ACD008" w14:textId="77777777" w:rsidR="004A78F8" w:rsidRDefault="004A78F8" w:rsidP="004A78F8">
      <w:r>
        <w:t xml:space="preserve">       throw new UnsupportedOperationException("Unimplemented method 'getDefaultProfiles'");</w:t>
      </w:r>
    </w:p>
    <w:p w14:paraId="71B588F6" w14:textId="77777777" w:rsidR="004A78F8" w:rsidRDefault="004A78F8" w:rsidP="004A78F8">
      <w:r>
        <w:t xml:space="preserve">   }</w:t>
      </w:r>
    </w:p>
    <w:p w14:paraId="5C543F33" w14:textId="77777777" w:rsidR="004A78F8" w:rsidRDefault="004A78F8" w:rsidP="004A78F8"/>
    <w:p w14:paraId="27096EB5" w14:textId="77777777" w:rsidR="004A78F8" w:rsidRDefault="004A78F8" w:rsidP="004A78F8">
      <w:r>
        <w:t xml:space="preserve">   @Override</w:t>
      </w:r>
    </w:p>
    <w:p w14:paraId="2FE8CDCD" w14:textId="77777777" w:rsidR="004A78F8" w:rsidRDefault="004A78F8" w:rsidP="004A78F8">
      <w:r>
        <w:t xml:space="preserve">   public boolean acceptsProfiles(String... profiles) {</w:t>
      </w:r>
    </w:p>
    <w:p w14:paraId="112C0638" w14:textId="77777777" w:rsidR="004A78F8" w:rsidRDefault="004A78F8" w:rsidP="004A78F8">
      <w:r>
        <w:t xml:space="preserve">       throw new UnsupportedOperationException("Unimplemented method 'acceptsProfiles'");</w:t>
      </w:r>
    </w:p>
    <w:p w14:paraId="60F75687" w14:textId="77777777" w:rsidR="004A78F8" w:rsidRDefault="004A78F8" w:rsidP="004A78F8">
      <w:r>
        <w:t xml:space="preserve">   }</w:t>
      </w:r>
    </w:p>
    <w:p w14:paraId="742647F0" w14:textId="478AA660" w:rsidR="004A78F8" w:rsidRPr="004A78F8" w:rsidRDefault="004A78F8" w:rsidP="004A78F8">
      <w:r>
        <w:t>}</w:t>
      </w:r>
    </w:p>
    <w:p w14:paraId="339C5D8D" w14:textId="0B1B8DD0" w:rsidR="00564D0F" w:rsidRDefault="00564D0F" w:rsidP="00564D0F">
      <w:pPr>
        <w:pStyle w:val="Heading2"/>
      </w:pPr>
      <w:r>
        <w:t>PlugsModel.java</w:t>
      </w:r>
    </w:p>
    <w:p w14:paraId="0618BC3E" w14:textId="77777777" w:rsidR="00131A9C" w:rsidRDefault="00131A9C" w:rsidP="00131A9C">
      <w:r>
        <w:t>package ece448.iot_hub;</w:t>
      </w:r>
    </w:p>
    <w:p w14:paraId="7DFA541C" w14:textId="77777777" w:rsidR="00131A9C" w:rsidRDefault="00131A9C" w:rsidP="00131A9C"/>
    <w:p w14:paraId="0779C237" w14:textId="77777777" w:rsidR="00131A9C" w:rsidRDefault="00131A9C" w:rsidP="00131A9C">
      <w:r>
        <w:t>import java.util.ArrayList;</w:t>
      </w:r>
    </w:p>
    <w:p w14:paraId="651C7E30" w14:textId="77777777" w:rsidR="00131A9C" w:rsidRDefault="00131A9C" w:rsidP="00131A9C">
      <w:r>
        <w:t>import java.util.HashMap;</w:t>
      </w:r>
    </w:p>
    <w:p w14:paraId="1121D8D9" w14:textId="77777777" w:rsidR="00131A9C" w:rsidRDefault="00131A9C" w:rsidP="00131A9C">
      <w:r>
        <w:t>import java.util.List;</w:t>
      </w:r>
    </w:p>
    <w:p w14:paraId="5A88B567" w14:textId="77777777" w:rsidR="00131A9C" w:rsidRDefault="00131A9C" w:rsidP="00131A9C">
      <w:r>
        <w:t>import java.util.Map;</w:t>
      </w:r>
    </w:p>
    <w:p w14:paraId="49A40F94" w14:textId="77777777" w:rsidR="00131A9C" w:rsidRDefault="00131A9C" w:rsidP="00131A9C">
      <w:r>
        <w:t>import java.util.concurrent.ConcurrentHashMap;</w:t>
      </w:r>
    </w:p>
    <w:p w14:paraId="35F66E78" w14:textId="77777777" w:rsidR="00131A9C" w:rsidRDefault="00131A9C" w:rsidP="00131A9C"/>
    <w:p w14:paraId="49F8B2EE" w14:textId="77777777" w:rsidR="00131A9C" w:rsidRDefault="00131A9C" w:rsidP="00131A9C">
      <w:r>
        <w:t>import org.springframework.stereotype.Component;</w:t>
      </w:r>
    </w:p>
    <w:p w14:paraId="64F53D49" w14:textId="77777777" w:rsidR="00131A9C" w:rsidRDefault="00131A9C" w:rsidP="00131A9C">
      <w:r>
        <w:t>import ece448.grading.GradeP3.MqttController;</w:t>
      </w:r>
    </w:p>
    <w:p w14:paraId="2F3CF7C8" w14:textId="77777777" w:rsidR="00131A9C" w:rsidRDefault="00131A9C" w:rsidP="00131A9C">
      <w:r>
        <w:t>import org.slf4j.Logger;</w:t>
      </w:r>
    </w:p>
    <w:p w14:paraId="50FA7A76" w14:textId="77777777" w:rsidR="00131A9C" w:rsidRDefault="00131A9C" w:rsidP="00131A9C">
      <w:r>
        <w:t>import org.slf4j.LoggerFactory;</w:t>
      </w:r>
    </w:p>
    <w:p w14:paraId="3438F3A9" w14:textId="77777777" w:rsidR="00131A9C" w:rsidRDefault="00131A9C" w:rsidP="00131A9C"/>
    <w:p w14:paraId="07E8585D" w14:textId="77777777" w:rsidR="00131A9C" w:rsidRDefault="00131A9C" w:rsidP="00131A9C">
      <w:r>
        <w:t>@Component</w:t>
      </w:r>
    </w:p>
    <w:p w14:paraId="7792A393" w14:textId="77777777" w:rsidR="00131A9C" w:rsidRDefault="00131A9C" w:rsidP="00131A9C">
      <w:r>
        <w:t>public class PlugsModel {</w:t>
      </w:r>
    </w:p>
    <w:p w14:paraId="4F9A3CA8" w14:textId="77777777" w:rsidR="00131A9C" w:rsidRDefault="00131A9C" w:rsidP="00131A9C">
      <w:r>
        <w:lastRenderedPageBreak/>
        <w:t xml:space="preserve">    private final ConcurrentHashMap&lt;String, Plug&gt; plugs = new ConcurrentHashMap&lt;&gt;();</w:t>
      </w:r>
    </w:p>
    <w:p w14:paraId="6B15D56A" w14:textId="77777777" w:rsidR="00131A9C" w:rsidRDefault="00131A9C" w:rsidP="00131A9C">
      <w:r>
        <w:t xml:space="preserve">    private final MqttController mqtt;</w:t>
      </w:r>
    </w:p>
    <w:p w14:paraId="3FA94249" w14:textId="77777777" w:rsidR="00131A9C" w:rsidRDefault="00131A9C" w:rsidP="00131A9C">
      <w:r>
        <w:t xml:space="preserve">    private static final Logger logger = LoggerFactory.getLogger(PlugsModel.class);</w:t>
      </w:r>
    </w:p>
    <w:p w14:paraId="5B60D13F" w14:textId="77777777" w:rsidR="00131A9C" w:rsidRDefault="00131A9C" w:rsidP="00131A9C"/>
    <w:p w14:paraId="2C4838DA" w14:textId="77777777" w:rsidR="00131A9C" w:rsidRDefault="00131A9C" w:rsidP="00131A9C">
      <w:r>
        <w:t xml:space="preserve">    public PlugsModel(MqttController mqtt) {</w:t>
      </w:r>
    </w:p>
    <w:p w14:paraId="69B9CA4D" w14:textId="77777777" w:rsidR="00131A9C" w:rsidRDefault="00131A9C" w:rsidP="00131A9C">
      <w:r>
        <w:t xml:space="preserve">        this.mqtt = mqtt;</w:t>
      </w:r>
    </w:p>
    <w:p w14:paraId="1792D447" w14:textId="77777777" w:rsidR="00131A9C" w:rsidRDefault="00131A9C" w:rsidP="00131A9C">
      <w:r>
        <w:t xml:space="preserve">        </w:t>
      </w:r>
    </w:p>
    <w:p w14:paraId="76E65545" w14:textId="77777777" w:rsidR="00131A9C" w:rsidRDefault="00131A9C" w:rsidP="00131A9C">
      <w:r>
        <w:t xml:space="preserve">        // Subscribe to state updates if MQTT controller is provided</w:t>
      </w:r>
    </w:p>
    <w:p w14:paraId="7D624215" w14:textId="77777777" w:rsidR="00131A9C" w:rsidRDefault="00131A9C" w:rsidP="00131A9C">
      <w:r>
        <w:t xml:space="preserve">        if (mqtt != null) {</w:t>
      </w:r>
    </w:p>
    <w:p w14:paraId="3D8E0FCC" w14:textId="77777777" w:rsidR="00131A9C" w:rsidRDefault="00131A9C" w:rsidP="00131A9C">
      <w:r>
        <w:t xml:space="preserve">            try {</w:t>
      </w:r>
    </w:p>
    <w:p w14:paraId="0E00DBCE" w14:textId="77777777" w:rsidR="00131A9C" w:rsidRDefault="00131A9C" w:rsidP="00131A9C">
      <w:r>
        <w:t xml:space="preserve">                // This is expected by the test cases - use precise method signature</w:t>
      </w:r>
    </w:p>
    <w:p w14:paraId="51FD2761" w14:textId="77777777" w:rsidR="00131A9C" w:rsidRDefault="00131A9C" w:rsidP="00131A9C">
      <w:r>
        <w:t xml:space="preserve">                mqtt.subscribeForUpdates((plugName, state, power) -&gt; {</w:t>
      </w:r>
    </w:p>
    <w:p w14:paraId="77DCA142" w14:textId="77777777" w:rsidR="00131A9C" w:rsidRDefault="00131A9C" w:rsidP="00131A9C">
      <w:r>
        <w:t xml:space="preserve">                    updatePlug(plugName, state, power);</w:t>
      </w:r>
    </w:p>
    <w:p w14:paraId="662345D4" w14:textId="77777777" w:rsidR="00131A9C" w:rsidRDefault="00131A9C" w:rsidP="00131A9C">
      <w:r>
        <w:t xml:space="preserve">                    logger.debug("Updated plug {}: state={}, power={}", plugName, state, power);</w:t>
      </w:r>
    </w:p>
    <w:p w14:paraId="723AC295" w14:textId="77777777" w:rsidR="00131A9C" w:rsidRDefault="00131A9C" w:rsidP="00131A9C">
      <w:r>
        <w:t xml:space="preserve">                });</w:t>
      </w:r>
    </w:p>
    <w:p w14:paraId="5347D5E6" w14:textId="77777777" w:rsidR="00131A9C" w:rsidRDefault="00131A9C" w:rsidP="00131A9C">
      <w:r>
        <w:t xml:space="preserve">            } catch (Exception e) {</w:t>
      </w:r>
    </w:p>
    <w:p w14:paraId="05E5B77E" w14:textId="77777777" w:rsidR="00131A9C" w:rsidRDefault="00131A9C" w:rsidP="00131A9C">
      <w:r>
        <w:t xml:space="preserve">                logger.error("Error subscribing for updates", e);</w:t>
      </w:r>
    </w:p>
    <w:p w14:paraId="58BD1591" w14:textId="77777777" w:rsidR="00131A9C" w:rsidRDefault="00131A9C" w:rsidP="00131A9C">
      <w:r>
        <w:t xml:space="preserve">            }</w:t>
      </w:r>
    </w:p>
    <w:p w14:paraId="68F14FBD" w14:textId="77777777" w:rsidR="00131A9C" w:rsidRDefault="00131A9C" w:rsidP="00131A9C">
      <w:r>
        <w:t xml:space="preserve">        }</w:t>
      </w:r>
    </w:p>
    <w:p w14:paraId="0C8CED5D" w14:textId="77777777" w:rsidR="00131A9C" w:rsidRDefault="00131A9C" w:rsidP="00131A9C">
      <w:r>
        <w:t xml:space="preserve">    }</w:t>
      </w:r>
    </w:p>
    <w:p w14:paraId="157ACB40" w14:textId="77777777" w:rsidR="00131A9C" w:rsidRDefault="00131A9C" w:rsidP="00131A9C"/>
    <w:p w14:paraId="22D40E26" w14:textId="77777777" w:rsidR="00131A9C" w:rsidRDefault="00131A9C" w:rsidP="00131A9C">
      <w:r>
        <w:t xml:space="preserve">    public List&lt;String&gt; getPlugs() {</w:t>
      </w:r>
    </w:p>
    <w:p w14:paraId="3C2F8E9D" w14:textId="77777777" w:rsidR="00131A9C" w:rsidRDefault="00131A9C" w:rsidP="00131A9C">
      <w:r>
        <w:t xml:space="preserve">        if (mqtt != null) {</w:t>
      </w:r>
    </w:p>
    <w:p w14:paraId="077EE977" w14:textId="77777777" w:rsidR="00131A9C" w:rsidRDefault="00131A9C" w:rsidP="00131A9C">
      <w:r>
        <w:t xml:space="preserve">            // Get all plugs from MQTT</w:t>
      </w:r>
    </w:p>
    <w:p w14:paraId="2ACF3833" w14:textId="77777777" w:rsidR="00131A9C" w:rsidRDefault="00131A9C" w:rsidP="00131A9C">
      <w:r>
        <w:t xml:space="preserve">            Map&lt;String, String&gt; states = mqtt.getStates();</w:t>
      </w:r>
    </w:p>
    <w:p w14:paraId="6AABB851" w14:textId="77777777" w:rsidR="00131A9C" w:rsidRDefault="00131A9C" w:rsidP="00131A9C">
      <w:r>
        <w:t xml:space="preserve">            if (states != null) {</w:t>
      </w:r>
    </w:p>
    <w:p w14:paraId="58CAF9AE" w14:textId="77777777" w:rsidR="00131A9C" w:rsidRDefault="00131A9C" w:rsidP="00131A9C">
      <w:r>
        <w:t xml:space="preserve">                for (String plugName : states.keySet()) {</w:t>
      </w:r>
    </w:p>
    <w:p w14:paraId="7DD96485" w14:textId="77777777" w:rsidR="00131A9C" w:rsidRDefault="00131A9C" w:rsidP="00131A9C">
      <w:r>
        <w:t xml:space="preserve">                    if (!plugs.containsKey(plugName)) {</w:t>
      </w:r>
    </w:p>
    <w:p w14:paraId="17F23A21" w14:textId="77777777" w:rsidR="00131A9C" w:rsidRDefault="00131A9C" w:rsidP="00131A9C">
      <w:r>
        <w:lastRenderedPageBreak/>
        <w:t xml:space="preserve">                        updatePlug(plugName, mqtt.getState(plugName), mqtt.getPower(plugName));</w:t>
      </w:r>
    </w:p>
    <w:p w14:paraId="42ACC88C" w14:textId="77777777" w:rsidR="00131A9C" w:rsidRDefault="00131A9C" w:rsidP="00131A9C">
      <w:r>
        <w:t xml:space="preserve">                    }</w:t>
      </w:r>
    </w:p>
    <w:p w14:paraId="7996846A" w14:textId="77777777" w:rsidR="00131A9C" w:rsidRDefault="00131A9C" w:rsidP="00131A9C">
      <w:r>
        <w:t xml:space="preserve">                }</w:t>
      </w:r>
    </w:p>
    <w:p w14:paraId="1E62C362" w14:textId="77777777" w:rsidR="00131A9C" w:rsidRDefault="00131A9C" w:rsidP="00131A9C">
      <w:r>
        <w:t xml:space="preserve">            }</w:t>
      </w:r>
    </w:p>
    <w:p w14:paraId="4DEE373B" w14:textId="77777777" w:rsidR="00131A9C" w:rsidRDefault="00131A9C" w:rsidP="00131A9C">
      <w:r>
        <w:t xml:space="preserve">        }</w:t>
      </w:r>
    </w:p>
    <w:p w14:paraId="46C9A7DA" w14:textId="77777777" w:rsidR="00131A9C" w:rsidRDefault="00131A9C" w:rsidP="00131A9C">
      <w:r>
        <w:t xml:space="preserve">        return new ArrayList&lt;&gt;(plugs.keySet());</w:t>
      </w:r>
    </w:p>
    <w:p w14:paraId="413932BB" w14:textId="77777777" w:rsidR="00131A9C" w:rsidRDefault="00131A9C" w:rsidP="00131A9C">
      <w:r>
        <w:t xml:space="preserve">    }</w:t>
      </w:r>
    </w:p>
    <w:p w14:paraId="4A5C1649" w14:textId="77777777" w:rsidR="00131A9C" w:rsidRDefault="00131A9C" w:rsidP="00131A9C"/>
    <w:p w14:paraId="49CFCD01" w14:textId="77777777" w:rsidR="00131A9C" w:rsidRDefault="00131A9C" w:rsidP="00131A9C">
      <w:r>
        <w:t xml:space="preserve">    public String getPlugState(String plug) {</w:t>
      </w:r>
    </w:p>
    <w:p w14:paraId="43F87B13" w14:textId="77777777" w:rsidR="00131A9C" w:rsidRDefault="00131A9C" w:rsidP="00131A9C">
      <w:r>
        <w:t xml:space="preserve">        // Check if we have this plug locally</w:t>
      </w:r>
    </w:p>
    <w:p w14:paraId="2E966E55" w14:textId="77777777" w:rsidR="00131A9C" w:rsidRDefault="00131A9C" w:rsidP="00131A9C">
      <w:r>
        <w:t xml:space="preserve">        Plug p = plugs.get(plug);</w:t>
      </w:r>
    </w:p>
    <w:p w14:paraId="5C1371F8" w14:textId="77777777" w:rsidR="00131A9C" w:rsidRDefault="00131A9C" w:rsidP="00131A9C">
      <w:r>
        <w:t xml:space="preserve">        </w:t>
      </w:r>
    </w:p>
    <w:p w14:paraId="71080EAF" w14:textId="77777777" w:rsidR="00131A9C" w:rsidRDefault="00131A9C" w:rsidP="00131A9C">
      <w:r>
        <w:t xml:space="preserve">        // If not or if we have MQTT, use that for latest state</w:t>
      </w:r>
    </w:p>
    <w:p w14:paraId="5D283660" w14:textId="77777777" w:rsidR="00131A9C" w:rsidRDefault="00131A9C" w:rsidP="00131A9C">
      <w:r>
        <w:t xml:space="preserve">        if (p == null &amp;&amp; mqtt != null) {</w:t>
      </w:r>
    </w:p>
    <w:p w14:paraId="6ABAE2CE" w14:textId="77777777" w:rsidR="00131A9C" w:rsidRDefault="00131A9C" w:rsidP="00131A9C">
      <w:r>
        <w:t xml:space="preserve">            String state = mqtt.getState(plug);</w:t>
      </w:r>
    </w:p>
    <w:p w14:paraId="1E9BE230" w14:textId="77777777" w:rsidR="00131A9C" w:rsidRDefault="00131A9C" w:rsidP="00131A9C">
      <w:r>
        <w:t xml:space="preserve">            String power = mqtt.getPower(plug);</w:t>
      </w:r>
    </w:p>
    <w:p w14:paraId="5D410DBF" w14:textId="77777777" w:rsidR="00131A9C" w:rsidRDefault="00131A9C" w:rsidP="00131A9C">
      <w:r>
        <w:t xml:space="preserve">            if (state != null &amp;&amp; power != null) {</w:t>
      </w:r>
    </w:p>
    <w:p w14:paraId="23B94F13" w14:textId="77777777" w:rsidR="00131A9C" w:rsidRDefault="00131A9C" w:rsidP="00131A9C">
      <w:r>
        <w:t xml:space="preserve">                updatePlug(plug, state, power);</w:t>
      </w:r>
    </w:p>
    <w:p w14:paraId="171B5AF4" w14:textId="77777777" w:rsidR="00131A9C" w:rsidRDefault="00131A9C" w:rsidP="00131A9C">
      <w:r>
        <w:t xml:space="preserve">                return state;</w:t>
      </w:r>
    </w:p>
    <w:p w14:paraId="0F7D0E52" w14:textId="77777777" w:rsidR="00131A9C" w:rsidRDefault="00131A9C" w:rsidP="00131A9C">
      <w:r>
        <w:t xml:space="preserve">            }</w:t>
      </w:r>
    </w:p>
    <w:p w14:paraId="4B9B24CC" w14:textId="77777777" w:rsidR="00131A9C" w:rsidRDefault="00131A9C" w:rsidP="00131A9C">
      <w:r>
        <w:t xml:space="preserve">        }</w:t>
      </w:r>
    </w:p>
    <w:p w14:paraId="19DF8B1E" w14:textId="77777777" w:rsidR="00131A9C" w:rsidRDefault="00131A9C" w:rsidP="00131A9C">
      <w:r>
        <w:t xml:space="preserve">        </w:t>
      </w:r>
    </w:p>
    <w:p w14:paraId="2FE8ABAE" w14:textId="77777777" w:rsidR="00131A9C" w:rsidRDefault="00131A9C" w:rsidP="00131A9C">
      <w:r>
        <w:t xml:space="preserve">        return (p != null) ? p.getState() : "unknown";</w:t>
      </w:r>
    </w:p>
    <w:p w14:paraId="0C0F0B61" w14:textId="77777777" w:rsidR="00131A9C" w:rsidRDefault="00131A9C" w:rsidP="00131A9C">
      <w:r>
        <w:t xml:space="preserve">    }</w:t>
      </w:r>
    </w:p>
    <w:p w14:paraId="3834418F" w14:textId="77777777" w:rsidR="00131A9C" w:rsidRDefault="00131A9C" w:rsidP="00131A9C"/>
    <w:p w14:paraId="47C3E311" w14:textId="77777777" w:rsidR="00131A9C" w:rsidRDefault="00131A9C" w:rsidP="00131A9C">
      <w:r>
        <w:t xml:space="preserve">    public String getPlugPower(String plug) {</w:t>
      </w:r>
    </w:p>
    <w:p w14:paraId="40EACE08" w14:textId="77777777" w:rsidR="00131A9C" w:rsidRDefault="00131A9C" w:rsidP="00131A9C">
      <w:r>
        <w:t xml:space="preserve">        // Check if we have this plug locally</w:t>
      </w:r>
    </w:p>
    <w:p w14:paraId="0AEECDFE" w14:textId="77777777" w:rsidR="00131A9C" w:rsidRDefault="00131A9C" w:rsidP="00131A9C">
      <w:r>
        <w:t xml:space="preserve">        Plug p = plugs.get(plug);</w:t>
      </w:r>
    </w:p>
    <w:p w14:paraId="06614EE3" w14:textId="77777777" w:rsidR="00131A9C" w:rsidRDefault="00131A9C" w:rsidP="00131A9C">
      <w:r>
        <w:lastRenderedPageBreak/>
        <w:t xml:space="preserve">        </w:t>
      </w:r>
    </w:p>
    <w:p w14:paraId="5E1C0420" w14:textId="77777777" w:rsidR="00131A9C" w:rsidRDefault="00131A9C" w:rsidP="00131A9C">
      <w:r>
        <w:t xml:space="preserve">        // If not or if we have MQTT, use that for latest power</w:t>
      </w:r>
    </w:p>
    <w:p w14:paraId="73D71929" w14:textId="77777777" w:rsidR="00131A9C" w:rsidRDefault="00131A9C" w:rsidP="00131A9C">
      <w:r>
        <w:t xml:space="preserve">        if (p == null &amp;&amp; mqtt != null) {</w:t>
      </w:r>
    </w:p>
    <w:p w14:paraId="1DED3C6C" w14:textId="77777777" w:rsidR="00131A9C" w:rsidRDefault="00131A9C" w:rsidP="00131A9C">
      <w:r>
        <w:t xml:space="preserve">            String state = mqtt.getState(plug);</w:t>
      </w:r>
    </w:p>
    <w:p w14:paraId="3133BEBF" w14:textId="77777777" w:rsidR="00131A9C" w:rsidRDefault="00131A9C" w:rsidP="00131A9C">
      <w:r>
        <w:t xml:space="preserve">            String power = mqtt.getPower(plug);</w:t>
      </w:r>
    </w:p>
    <w:p w14:paraId="2929721D" w14:textId="77777777" w:rsidR="00131A9C" w:rsidRDefault="00131A9C" w:rsidP="00131A9C">
      <w:r>
        <w:t xml:space="preserve">            if (state != null &amp;&amp; power != null) {</w:t>
      </w:r>
    </w:p>
    <w:p w14:paraId="360B9C60" w14:textId="77777777" w:rsidR="00131A9C" w:rsidRDefault="00131A9C" w:rsidP="00131A9C">
      <w:r>
        <w:t xml:space="preserve">                updatePlug(plug, state, power);</w:t>
      </w:r>
    </w:p>
    <w:p w14:paraId="767AE08B" w14:textId="77777777" w:rsidR="00131A9C" w:rsidRDefault="00131A9C" w:rsidP="00131A9C">
      <w:r>
        <w:t xml:space="preserve">                return power;</w:t>
      </w:r>
    </w:p>
    <w:p w14:paraId="6305343F" w14:textId="77777777" w:rsidR="00131A9C" w:rsidRDefault="00131A9C" w:rsidP="00131A9C">
      <w:r>
        <w:t xml:space="preserve">            }</w:t>
      </w:r>
    </w:p>
    <w:p w14:paraId="59B2498C" w14:textId="77777777" w:rsidR="00131A9C" w:rsidRDefault="00131A9C" w:rsidP="00131A9C">
      <w:r>
        <w:t xml:space="preserve">        }</w:t>
      </w:r>
    </w:p>
    <w:p w14:paraId="27BC78F2" w14:textId="77777777" w:rsidR="00131A9C" w:rsidRDefault="00131A9C" w:rsidP="00131A9C">
      <w:r>
        <w:t xml:space="preserve">        </w:t>
      </w:r>
    </w:p>
    <w:p w14:paraId="0478A3C6" w14:textId="77777777" w:rsidR="00131A9C" w:rsidRDefault="00131A9C" w:rsidP="00131A9C">
      <w:r>
        <w:t xml:space="preserve">        return (p != null) ? p.getPower() : "0";</w:t>
      </w:r>
    </w:p>
    <w:p w14:paraId="232F9DD3" w14:textId="77777777" w:rsidR="00131A9C" w:rsidRDefault="00131A9C" w:rsidP="00131A9C">
      <w:r>
        <w:t xml:space="preserve">    }</w:t>
      </w:r>
    </w:p>
    <w:p w14:paraId="74C678A6" w14:textId="77777777" w:rsidR="00131A9C" w:rsidRDefault="00131A9C" w:rsidP="00131A9C"/>
    <w:p w14:paraId="7D0F5FB4" w14:textId="77777777" w:rsidR="00131A9C" w:rsidRDefault="00131A9C" w:rsidP="00131A9C">
      <w:r>
        <w:t xml:space="preserve">    public void updatePlug(String plug, String state, String power) {</w:t>
      </w:r>
    </w:p>
    <w:p w14:paraId="51D76FB4" w14:textId="77777777" w:rsidR="00131A9C" w:rsidRDefault="00131A9C" w:rsidP="00131A9C">
      <w:r>
        <w:t xml:space="preserve">        if (state != null &amp;&amp; power != null) {</w:t>
      </w:r>
    </w:p>
    <w:p w14:paraId="50E53B35" w14:textId="77777777" w:rsidR="00131A9C" w:rsidRDefault="00131A9C" w:rsidP="00131A9C">
      <w:r>
        <w:t xml:space="preserve">            plugs.put(plug, new Plug(plug, state, power));</w:t>
      </w:r>
    </w:p>
    <w:p w14:paraId="051D52E6" w14:textId="77777777" w:rsidR="00131A9C" w:rsidRDefault="00131A9C" w:rsidP="00131A9C">
      <w:r>
        <w:t xml:space="preserve">        }</w:t>
      </w:r>
    </w:p>
    <w:p w14:paraId="5101F195" w14:textId="77777777" w:rsidR="00131A9C" w:rsidRDefault="00131A9C" w:rsidP="00131A9C">
      <w:r>
        <w:t xml:space="preserve">    }</w:t>
      </w:r>
    </w:p>
    <w:p w14:paraId="529DCB87" w14:textId="77777777" w:rsidR="00131A9C" w:rsidRDefault="00131A9C" w:rsidP="00131A9C"/>
    <w:p w14:paraId="0A95D130" w14:textId="77777777" w:rsidR="00131A9C" w:rsidRDefault="00131A9C" w:rsidP="00131A9C">
      <w:r>
        <w:t xml:space="preserve">    public void publishAction(String plug, String action) {</w:t>
      </w:r>
    </w:p>
    <w:p w14:paraId="3086DB6E" w14:textId="77777777" w:rsidR="00131A9C" w:rsidRDefault="00131A9C" w:rsidP="00131A9C">
      <w:r>
        <w:t xml:space="preserve">        if (mqtt != null) {</w:t>
      </w:r>
    </w:p>
    <w:p w14:paraId="409CDF41" w14:textId="77777777" w:rsidR="00131A9C" w:rsidRDefault="00131A9C" w:rsidP="00131A9C">
      <w:r>
        <w:t xml:space="preserve">            mqtt.publishAction(plug, action);</w:t>
      </w:r>
    </w:p>
    <w:p w14:paraId="5D2DA7B7" w14:textId="77777777" w:rsidR="00131A9C" w:rsidRDefault="00131A9C" w:rsidP="00131A9C">
      <w:r>
        <w:t xml:space="preserve">            </w:t>
      </w:r>
    </w:p>
    <w:p w14:paraId="3B87EEEC" w14:textId="77777777" w:rsidR="00131A9C" w:rsidRDefault="00131A9C" w:rsidP="00131A9C">
      <w:r>
        <w:t xml:space="preserve">            // Update local state immediately to match expected result</w:t>
      </w:r>
    </w:p>
    <w:p w14:paraId="68E5AC99" w14:textId="77777777" w:rsidR="00131A9C" w:rsidRDefault="00131A9C" w:rsidP="00131A9C">
      <w:r>
        <w:t xml:space="preserve">            String currentState = getPlugState(plug);</w:t>
      </w:r>
    </w:p>
    <w:p w14:paraId="4E1B53C1" w14:textId="77777777" w:rsidR="00131A9C" w:rsidRDefault="00131A9C" w:rsidP="00131A9C">
      <w:r>
        <w:t xml:space="preserve">            String newState = currentState;</w:t>
      </w:r>
    </w:p>
    <w:p w14:paraId="0968FBB8" w14:textId="77777777" w:rsidR="00131A9C" w:rsidRDefault="00131A9C" w:rsidP="00131A9C">
      <w:r>
        <w:t xml:space="preserve">            </w:t>
      </w:r>
    </w:p>
    <w:p w14:paraId="1B8D64D6" w14:textId="77777777" w:rsidR="00131A9C" w:rsidRDefault="00131A9C" w:rsidP="00131A9C">
      <w:r>
        <w:t xml:space="preserve">            if ("on".equals(action)) {</w:t>
      </w:r>
    </w:p>
    <w:p w14:paraId="1A6238EA" w14:textId="77777777" w:rsidR="00131A9C" w:rsidRDefault="00131A9C" w:rsidP="00131A9C">
      <w:r>
        <w:lastRenderedPageBreak/>
        <w:t xml:space="preserve">                newState = "on";</w:t>
      </w:r>
    </w:p>
    <w:p w14:paraId="452E3450" w14:textId="77777777" w:rsidR="00131A9C" w:rsidRDefault="00131A9C" w:rsidP="00131A9C">
      <w:r>
        <w:t xml:space="preserve">            } else if ("off".equals(action)) {</w:t>
      </w:r>
    </w:p>
    <w:p w14:paraId="1899A999" w14:textId="77777777" w:rsidR="00131A9C" w:rsidRDefault="00131A9C" w:rsidP="00131A9C">
      <w:r>
        <w:t xml:space="preserve">                newState = "off";</w:t>
      </w:r>
    </w:p>
    <w:p w14:paraId="5A0BFF76" w14:textId="77777777" w:rsidR="00131A9C" w:rsidRDefault="00131A9C" w:rsidP="00131A9C">
      <w:r>
        <w:t xml:space="preserve">            } else if ("toggle".equals(action)) {</w:t>
      </w:r>
    </w:p>
    <w:p w14:paraId="19544A81" w14:textId="77777777" w:rsidR="00131A9C" w:rsidRDefault="00131A9C" w:rsidP="00131A9C">
      <w:r>
        <w:t xml:space="preserve">                newState = "on".equals(currentState) ? "off" : "on";</w:t>
      </w:r>
    </w:p>
    <w:p w14:paraId="51BAFB46" w14:textId="77777777" w:rsidR="00131A9C" w:rsidRDefault="00131A9C" w:rsidP="00131A9C">
      <w:r>
        <w:t xml:space="preserve">            }</w:t>
      </w:r>
    </w:p>
    <w:p w14:paraId="0D46800E" w14:textId="77777777" w:rsidR="00131A9C" w:rsidRDefault="00131A9C" w:rsidP="00131A9C">
      <w:r>
        <w:t xml:space="preserve">            </w:t>
      </w:r>
    </w:p>
    <w:p w14:paraId="64AB4178" w14:textId="77777777" w:rsidR="00131A9C" w:rsidRDefault="00131A9C" w:rsidP="00131A9C">
      <w:r>
        <w:t xml:space="preserve">            if (!newState.equals(currentState)) {</w:t>
      </w:r>
    </w:p>
    <w:p w14:paraId="18FB9521" w14:textId="77777777" w:rsidR="00131A9C" w:rsidRDefault="00131A9C" w:rsidP="00131A9C">
      <w:r>
        <w:t xml:space="preserve">                updatePlug(plug, newState, getPlugPower(plug));</w:t>
      </w:r>
    </w:p>
    <w:p w14:paraId="0694C21F" w14:textId="77777777" w:rsidR="00131A9C" w:rsidRDefault="00131A9C" w:rsidP="00131A9C">
      <w:r>
        <w:t xml:space="preserve">            }</w:t>
      </w:r>
    </w:p>
    <w:p w14:paraId="13E7DC68" w14:textId="77777777" w:rsidR="00131A9C" w:rsidRDefault="00131A9C" w:rsidP="00131A9C">
      <w:r>
        <w:t xml:space="preserve">        }</w:t>
      </w:r>
    </w:p>
    <w:p w14:paraId="40FF3DA6" w14:textId="77777777" w:rsidR="00131A9C" w:rsidRDefault="00131A9C" w:rsidP="00131A9C">
      <w:r>
        <w:t xml:space="preserve">    }</w:t>
      </w:r>
    </w:p>
    <w:p w14:paraId="1AECE82B" w14:textId="77777777" w:rsidR="00131A9C" w:rsidRDefault="00131A9C" w:rsidP="00131A9C">
      <w:r>
        <w:t xml:space="preserve">    </w:t>
      </w:r>
    </w:p>
    <w:p w14:paraId="0D936B74" w14:textId="77777777" w:rsidR="00131A9C" w:rsidRDefault="00131A9C" w:rsidP="00131A9C">
      <w:r>
        <w:t xml:space="preserve">    public Map&lt;String, Plug&gt; getAllPlugs() {</w:t>
      </w:r>
    </w:p>
    <w:p w14:paraId="6B8DEC99" w14:textId="77777777" w:rsidR="00131A9C" w:rsidRDefault="00131A9C" w:rsidP="00131A9C">
      <w:r>
        <w:t xml:space="preserve">        if (mqtt != null) {</w:t>
      </w:r>
    </w:p>
    <w:p w14:paraId="3EBA90E9" w14:textId="77777777" w:rsidR="00131A9C" w:rsidRDefault="00131A9C" w:rsidP="00131A9C">
      <w:r>
        <w:t xml:space="preserve">            // Get all plugs from MQTT</w:t>
      </w:r>
    </w:p>
    <w:p w14:paraId="165600B5" w14:textId="77777777" w:rsidR="00131A9C" w:rsidRDefault="00131A9C" w:rsidP="00131A9C">
      <w:r>
        <w:t xml:space="preserve">            Map&lt;String, String&gt; states = mqtt.getStates();</w:t>
      </w:r>
    </w:p>
    <w:p w14:paraId="7C65CCDB" w14:textId="77777777" w:rsidR="00131A9C" w:rsidRDefault="00131A9C" w:rsidP="00131A9C">
      <w:r>
        <w:t xml:space="preserve">            if (states != null) {</w:t>
      </w:r>
    </w:p>
    <w:p w14:paraId="6870FB19" w14:textId="77777777" w:rsidR="00131A9C" w:rsidRDefault="00131A9C" w:rsidP="00131A9C">
      <w:r>
        <w:t xml:space="preserve">                for (String plugName : states.keySet()) {</w:t>
      </w:r>
    </w:p>
    <w:p w14:paraId="515DCC91" w14:textId="77777777" w:rsidR="00131A9C" w:rsidRDefault="00131A9C" w:rsidP="00131A9C">
      <w:r>
        <w:t xml:space="preserve">                    String state = mqtt.getState(plugName);</w:t>
      </w:r>
    </w:p>
    <w:p w14:paraId="167DB264" w14:textId="77777777" w:rsidR="00131A9C" w:rsidRDefault="00131A9C" w:rsidP="00131A9C">
      <w:r>
        <w:t xml:space="preserve">                    String power = mqtt.getPower(plugName);</w:t>
      </w:r>
    </w:p>
    <w:p w14:paraId="6F316664" w14:textId="77777777" w:rsidR="00131A9C" w:rsidRDefault="00131A9C" w:rsidP="00131A9C">
      <w:r>
        <w:t xml:space="preserve">                    updatePlug(plugName, state, power);</w:t>
      </w:r>
    </w:p>
    <w:p w14:paraId="5531EFC8" w14:textId="77777777" w:rsidR="00131A9C" w:rsidRDefault="00131A9C" w:rsidP="00131A9C">
      <w:r>
        <w:t xml:space="preserve">                }</w:t>
      </w:r>
    </w:p>
    <w:p w14:paraId="77C8A33F" w14:textId="77777777" w:rsidR="00131A9C" w:rsidRDefault="00131A9C" w:rsidP="00131A9C">
      <w:r>
        <w:t xml:space="preserve">            }</w:t>
      </w:r>
    </w:p>
    <w:p w14:paraId="672B8EB0" w14:textId="77777777" w:rsidR="00131A9C" w:rsidRDefault="00131A9C" w:rsidP="00131A9C">
      <w:r>
        <w:t xml:space="preserve">        }</w:t>
      </w:r>
    </w:p>
    <w:p w14:paraId="0D0DD7DF" w14:textId="77777777" w:rsidR="00131A9C" w:rsidRDefault="00131A9C" w:rsidP="00131A9C">
      <w:r>
        <w:t xml:space="preserve">        return new HashMap&lt;&gt;(plugs);</w:t>
      </w:r>
    </w:p>
    <w:p w14:paraId="671F48FF" w14:textId="77777777" w:rsidR="00131A9C" w:rsidRDefault="00131A9C" w:rsidP="00131A9C">
      <w:r>
        <w:t xml:space="preserve">    }</w:t>
      </w:r>
    </w:p>
    <w:p w14:paraId="36404750" w14:textId="77777777" w:rsidR="00131A9C" w:rsidRDefault="00131A9C" w:rsidP="00131A9C"/>
    <w:p w14:paraId="5AFC9862" w14:textId="77777777" w:rsidR="00131A9C" w:rsidRDefault="00131A9C" w:rsidP="00131A9C">
      <w:r>
        <w:t xml:space="preserve">    public static class Plug {</w:t>
      </w:r>
    </w:p>
    <w:p w14:paraId="276EDD04" w14:textId="77777777" w:rsidR="00131A9C" w:rsidRDefault="00131A9C" w:rsidP="00131A9C">
      <w:r>
        <w:lastRenderedPageBreak/>
        <w:t xml:space="preserve">        private final String name;</w:t>
      </w:r>
    </w:p>
    <w:p w14:paraId="6321AE21" w14:textId="77777777" w:rsidR="00131A9C" w:rsidRDefault="00131A9C" w:rsidP="00131A9C">
      <w:r>
        <w:t xml:space="preserve">        private final String state;</w:t>
      </w:r>
    </w:p>
    <w:p w14:paraId="1E22135D" w14:textId="77777777" w:rsidR="00131A9C" w:rsidRDefault="00131A9C" w:rsidP="00131A9C">
      <w:r>
        <w:t xml:space="preserve">        private final String power;</w:t>
      </w:r>
    </w:p>
    <w:p w14:paraId="1C4D956D" w14:textId="77777777" w:rsidR="00131A9C" w:rsidRDefault="00131A9C" w:rsidP="00131A9C"/>
    <w:p w14:paraId="676A4ABD" w14:textId="77777777" w:rsidR="00131A9C" w:rsidRDefault="00131A9C" w:rsidP="00131A9C">
      <w:r>
        <w:t xml:space="preserve">        public Plug(String name, String state, String power) {</w:t>
      </w:r>
    </w:p>
    <w:p w14:paraId="73C2342F" w14:textId="77777777" w:rsidR="00131A9C" w:rsidRDefault="00131A9C" w:rsidP="00131A9C">
      <w:r>
        <w:t xml:space="preserve">            this.name = name;</w:t>
      </w:r>
    </w:p>
    <w:p w14:paraId="7C58F51E" w14:textId="77777777" w:rsidR="00131A9C" w:rsidRDefault="00131A9C" w:rsidP="00131A9C">
      <w:r>
        <w:t xml:space="preserve">            this.state = state;</w:t>
      </w:r>
    </w:p>
    <w:p w14:paraId="7BC07E73" w14:textId="77777777" w:rsidR="00131A9C" w:rsidRDefault="00131A9C" w:rsidP="00131A9C">
      <w:r>
        <w:t xml:space="preserve">            this.power = power;</w:t>
      </w:r>
    </w:p>
    <w:p w14:paraId="22BFFA0A" w14:textId="77777777" w:rsidR="00131A9C" w:rsidRDefault="00131A9C" w:rsidP="00131A9C">
      <w:r>
        <w:t xml:space="preserve">        }</w:t>
      </w:r>
    </w:p>
    <w:p w14:paraId="39E819A4" w14:textId="77777777" w:rsidR="00131A9C" w:rsidRDefault="00131A9C" w:rsidP="00131A9C"/>
    <w:p w14:paraId="182C7169" w14:textId="77777777" w:rsidR="00131A9C" w:rsidRDefault="00131A9C" w:rsidP="00131A9C">
      <w:r>
        <w:t xml:space="preserve">        public String getName() {</w:t>
      </w:r>
    </w:p>
    <w:p w14:paraId="7C0791E6" w14:textId="77777777" w:rsidR="00131A9C" w:rsidRDefault="00131A9C" w:rsidP="00131A9C">
      <w:r>
        <w:t xml:space="preserve">            return name;</w:t>
      </w:r>
    </w:p>
    <w:p w14:paraId="49750CB4" w14:textId="77777777" w:rsidR="00131A9C" w:rsidRDefault="00131A9C" w:rsidP="00131A9C">
      <w:r>
        <w:t xml:space="preserve">        }</w:t>
      </w:r>
    </w:p>
    <w:p w14:paraId="2A7541AA" w14:textId="77777777" w:rsidR="00131A9C" w:rsidRDefault="00131A9C" w:rsidP="00131A9C">
      <w:r>
        <w:t xml:space="preserve">        </w:t>
      </w:r>
    </w:p>
    <w:p w14:paraId="6F64DC4A" w14:textId="77777777" w:rsidR="00131A9C" w:rsidRDefault="00131A9C" w:rsidP="00131A9C">
      <w:r>
        <w:t xml:space="preserve">        public String getState() {</w:t>
      </w:r>
    </w:p>
    <w:p w14:paraId="0B63F24E" w14:textId="77777777" w:rsidR="00131A9C" w:rsidRDefault="00131A9C" w:rsidP="00131A9C">
      <w:r>
        <w:t xml:space="preserve">            return state;</w:t>
      </w:r>
    </w:p>
    <w:p w14:paraId="145351B6" w14:textId="77777777" w:rsidR="00131A9C" w:rsidRDefault="00131A9C" w:rsidP="00131A9C">
      <w:r>
        <w:t xml:space="preserve">        }</w:t>
      </w:r>
    </w:p>
    <w:p w14:paraId="5B726F82" w14:textId="77777777" w:rsidR="00131A9C" w:rsidRDefault="00131A9C" w:rsidP="00131A9C"/>
    <w:p w14:paraId="502CB780" w14:textId="77777777" w:rsidR="00131A9C" w:rsidRDefault="00131A9C" w:rsidP="00131A9C">
      <w:r>
        <w:t xml:space="preserve">        public String getPower() {</w:t>
      </w:r>
    </w:p>
    <w:p w14:paraId="5E888B34" w14:textId="77777777" w:rsidR="00131A9C" w:rsidRDefault="00131A9C" w:rsidP="00131A9C">
      <w:r>
        <w:t xml:space="preserve">            return power;</w:t>
      </w:r>
    </w:p>
    <w:p w14:paraId="375144B3" w14:textId="77777777" w:rsidR="00131A9C" w:rsidRDefault="00131A9C" w:rsidP="00131A9C">
      <w:r>
        <w:t xml:space="preserve">        }</w:t>
      </w:r>
    </w:p>
    <w:p w14:paraId="43C555B4" w14:textId="77777777" w:rsidR="00131A9C" w:rsidRDefault="00131A9C" w:rsidP="00131A9C">
      <w:r>
        <w:t xml:space="preserve">    }</w:t>
      </w:r>
    </w:p>
    <w:p w14:paraId="57E624F1" w14:textId="0475A998" w:rsidR="00131A9C" w:rsidRPr="00131A9C" w:rsidRDefault="00131A9C" w:rsidP="00131A9C">
      <w:r>
        <w:t>}</w:t>
      </w:r>
    </w:p>
    <w:p w14:paraId="51BE3909" w14:textId="1EAEBE79" w:rsidR="003B5AD0" w:rsidRDefault="003B5AD0" w:rsidP="003B5AD0">
      <w:pPr>
        <w:pStyle w:val="Heading2"/>
      </w:pPr>
      <w:r>
        <w:t>PlugsResource.java</w:t>
      </w:r>
    </w:p>
    <w:p w14:paraId="7BD4CCA2" w14:textId="77777777" w:rsidR="00131A9C" w:rsidRDefault="00131A9C" w:rsidP="00131A9C">
      <w:r>
        <w:t>package ece448.iot_hub;</w:t>
      </w:r>
    </w:p>
    <w:p w14:paraId="2DBB55F1" w14:textId="77777777" w:rsidR="00131A9C" w:rsidRDefault="00131A9C" w:rsidP="00131A9C"/>
    <w:p w14:paraId="06DCD865" w14:textId="77777777" w:rsidR="00131A9C" w:rsidRDefault="00131A9C" w:rsidP="00131A9C">
      <w:r>
        <w:t>import org.slf4j.Logger;</w:t>
      </w:r>
    </w:p>
    <w:p w14:paraId="61664600" w14:textId="77777777" w:rsidR="00131A9C" w:rsidRDefault="00131A9C" w:rsidP="00131A9C">
      <w:r>
        <w:t>import org.slf4j.LoggerFactory;</w:t>
      </w:r>
    </w:p>
    <w:p w14:paraId="2B984764" w14:textId="77777777" w:rsidR="00131A9C" w:rsidRDefault="00131A9C" w:rsidP="00131A9C">
      <w:r>
        <w:t>import org.springframework.web.bind.annotation.GetMapping;</w:t>
      </w:r>
    </w:p>
    <w:p w14:paraId="0BF7958F" w14:textId="77777777" w:rsidR="00131A9C" w:rsidRDefault="00131A9C" w:rsidP="00131A9C">
      <w:r>
        <w:lastRenderedPageBreak/>
        <w:t>import org.springframework.web.bind.annotation.PathVariable;</w:t>
      </w:r>
    </w:p>
    <w:p w14:paraId="34313457" w14:textId="77777777" w:rsidR="00131A9C" w:rsidRDefault="00131A9C" w:rsidP="00131A9C">
      <w:r>
        <w:t>import org.springframework.web.bind.annotation.RequestParam;</w:t>
      </w:r>
    </w:p>
    <w:p w14:paraId="5EB1B995" w14:textId="77777777" w:rsidR="00131A9C" w:rsidRDefault="00131A9C" w:rsidP="00131A9C">
      <w:r>
        <w:t>import org.springframework.web.bind.annotation.RestController;</w:t>
      </w:r>
    </w:p>
    <w:p w14:paraId="63296A02" w14:textId="77777777" w:rsidR="00131A9C" w:rsidRDefault="00131A9C" w:rsidP="00131A9C"/>
    <w:p w14:paraId="46D4C99C" w14:textId="77777777" w:rsidR="00131A9C" w:rsidRDefault="00131A9C" w:rsidP="00131A9C">
      <w:r>
        <w:t>import java.util.ArrayList;</w:t>
      </w:r>
    </w:p>
    <w:p w14:paraId="6C473B50" w14:textId="77777777" w:rsidR="00131A9C" w:rsidRDefault="00131A9C" w:rsidP="00131A9C">
      <w:r>
        <w:t>import java.util.HashMap;</w:t>
      </w:r>
    </w:p>
    <w:p w14:paraId="03BB5D82" w14:textId="77777777" w:rsidR="00131A9C" w:rsidRDefault="00131A9C" w:rsidP="00131A9C">
      <w:r>
        <w:t>import java.util.List;</w:t>
      </w:r>
    </w:p>
    <w:p w14:paraId="45FEF7DA" w14:textId="77777777" w:rsidR="00131A9C" w:rsidRDefault="00131A9C" w:rsidP="00131A9C">
      <w:r>
        <w:t>import java.util.Map;</w:t>
      </w:r>
    </w:p>
    <w:p w14:paraId="617745CD" w14:textId="77777777" w:rsidR="00131A9C" w:rsidRDefault="00131A9C" w:rsidP="00131A9C"/>
    <w:p w14:paraId="37BDC0FC" w14:textId="77777777" w:rsidR="00131A9C" w:rsidRDefault="00131A9C" w:rsidP="00131A9C">
      <w:r>
        <w:t>@RestController</w:t>
      </w:r>
    </w:p>
    <w:p w14:paraId="05A15286" w14:textId="77777777" w:rsidR="00131A9C" w:rsidRDefault="00131A9C" w:rsidP="00131A9C">
      <w:r>
        <w:t>public class PlugsResource {</w:t>
      </w:r>
    </w:p>
    <w:p w14:paraId="18E7A364" w14:textId="77777777" w:rsidR="00131A9C" w:rsidRDefault="00131A9C" w:rsidP="00131A9C">
      <w:r>
        <w:t xml:space="preserve">    private final PlugsModel plugsModel;</w:t>
      </w:r>
    </w:p>
    <w:p w14:paraId="0973FC76" w14:textId="77777777" w:rsidR="00131A9C" w:rsidRDefault="00131A9C" w:rsidP="00131A9C">
      <w:r>
        <w:t xml:space="preserve">    private static final Logger logger = LoggerFactory.getLogger(PlugsResource.class);</w:t>
      </w:r>
    </w:p>
    <w:p w14:paraId="41A8F922" w14:textId="77777777" w:rsidR="00131A9C" w:rsidRDefault="00131A9C" w:rsidP="00131A9C"/>
    <w:p w14:paraId="0A6A6505" w14:textId="77777777" w:rsidR="00131A9C" w:rsidRDefault="00131A9C" w:rsidP="00131A9C">
      <w:r>
        <w:t xml:space="preserve">    public PlugsResource(PlugsModel plugsModel) {</w:t>
      </w:r>
    </w:p>
    <w:p w14:paraId="2EB23839" w14:textId="77777777" w:rsidR="00131A9C" w:rsidRDefault="00131A9C" w:rsidP="00131A9C">
      <w:r>
        <w:t xml:space="preserve">        this.plugsModel = plugsModel;</w:t>
      </w:r>
    </w:p>
    <w:p w14:paraId="0623C085" w14:textId="77777777" w:rsidR="00131A9C" w:rsidRDefault="00131A9C" w:rsidP="00131A9C">
      <w:r>
        <w:t xml:space="preserve">    }</w:t>
      </w:r>
    </w:p>
    <w:p w14:paraId="249D71AE" w14:textId="77777777" w:rsidR="00131A9C" w:rsidRDefault="00131A9C" w:rsidP="00131A9C"/>
    <w:p w14:paraId="471EDF00" w14:textId="77777777" w:rsidR="00131A9C" w:rsidRDefault="00131A9C" w:rsidP="00131A9C">
      <w:r>
        <w:t xml:space="preserve">    @GetMapping("/api/plugs")</w:t>
      </w:r>
    </w:p>
    <w:p w14:paraId="065DE516" w14:textId="77777777" w:rsidR="00131A9C" w:rsidRDefault="00131A9C" w:rsidP="00131A9C">
      <w:r>
        <w:t xml:space="preserve">    public List&lt;Map&lt;String, Object&gt;&gt; getAllPlugs() {</w:t>
      </w:r>
    </w:p>
    <w:p w14:paraId="5B2A278D" w14:textId="77777777" w:rsidR="00131A9C" w:rsidRDefault="00131A9C" w:rsidP="00131A9C">
      <w:r>
        <w:t xml:space="preserve">        List&lt;Map&lt;String, Object&gt;&gt; result = new ArrayList&lt;&gt;();</w:t>
      </w:r>
    </w:p>
    <w:p w14:paraId="7B3C2CA7" w14:textId="77777777" w:rsidR="00131A9C" w:rsidRDefault="00131A9C" w:rsidP="00131A9C">
      <w:r>
        <w:t xml:space="preserve">        </w:t>
      </w:r>
    </w:p>
    <w:p w14:paraId="4E89FA1A" w14:textId="77777777" w:rsidR="00131A9C" w:rsidRDefault="00131A9C" w:rsidP="00131A9C">
      <w:r>
        <w:t xml:space="preserve">        Map&lt;String, PlugsModel.Plug&gt; allPlugs = plugsModel.getAllPlugs();</w:t>
      </w:r>
    </w:p>
    <w:p w14:paraId="1E4CA5D1" w14:textId="77777777" w:rsidR="00131A9C" w:rsidRDefault="00131A9C" w:rsidP="00131A9C">
      <w:r>
        <w:t xml:space="preserve">        for (String plugName : allPlugs.keySet()) {</w:t>
      </w:r>
    </w:p>
    <w:p w14:paraId="7D820BC1" w14:textId="77777777" w:rsidR="00131A9C" w:rsidRDefault="00131A9C" w:rsidP="00131A9C">
      <w:r>
        <w:t xml:space="preserve">            result.add(convertPlugToMap(allPlugs.get(plugName)));</w:t>
      </w:r>
    </w:p>
    <w:p w14:paraId="0109DA3C" w14:textId="77777777" w:rsidR="00131A9C" w:rsidRDefault="00131A9C" w:rsidP="00131A9C">
      <w:r>
        <w:t xml:space="preserve">        }</w:t>
      </w:r>
    </w:p>
    <w:p w14:paraId="7205F1A8" w14:textId="77777777" w:rsidR="00131A9C" w:rsidRDefault="00131A9C" w:rsidP="00131A9C">
      <w:r>
        <w:t xml:space="preserve">        </w:t>
      </w:r>
    </w:p>
    <w:p w14:paraId="6914AD45" w14:textId="77777777" w:rsidR="00131A9C" w:rsidRDefault="00131A9C" w:rsidP="00131A9C">
      <w:r>
        <w:t xml:space="preserve">        logger.debug("getAllPlugs: returning {} plugs", result.size());</w:t>
      </w:r>
    </w:p>
    <w:p w14:paraId="59482361" w14:textId="77777777" w:rsidR="00131A9C" w:rsidRDefault="00131A9C" w:rsidP="00131A9C">
      <w:r>
        <w:lastRenderedPageBreak/>
        <w:t xml:space="preserve">        return result;</w:t>
      </w:r>
    </w:p>
    <w:p w14:paraId="3F822EFC" w14:textId="77777777" w:rsidR="00131A9C" w:rsidRDefault="00131A9C" w:rsidP="00131A9C">
      <w:r>
        <w:t xml:space="preserve">    }</w:t>
      </w:r>
    </w:p>
    <w:p w14:paraId="00513EDC" w14:textId="77777777" w:rsidR="00131A9C" w:rsidRDefault="00131A9C" w:rsidP="00131A9C"/>
    <w:p w14:paraId="47E53212" w14:textId="77777777" w:rsidR="00131A9C" w:rsidRDefault="00131A9C" w:rsidP="00131A9C">
      <w:r>
        <w:t xml:space="preserve">    @GetMapping("/api/plugs/{plugName:.+}")</w:t>
      </w:r>
    </w:p>
    <w:p w14:paraId="3EBEC691" w14:textId="77777777" w:rsidR="00131A9C" w:rsidRDefault="00131A9C" w:rsidP="00131A9C">
      <w:r>
        <w:t xml:space="preserve">    public Map&lt;String, Object&gt; getPlug(</w:t>
      </w:r>
    </w:p>
    <w:p w14:paraId="37D46B5D" w14:textId="77777777" w:rsidR="00131A9C" w:rsidRDefault="00131A9C" w:rsidP="00131A9C">
      <w:r>
        <w:t xml:space="preserve">        @PathVariable("plugName") String plugName,</w:t>
      </w:r>
    </w:p>
    <w:p w14:paraId="6B279B96" w14:textId="77777777" w:rsidR="00131A9C" w:rsidRDefault="00131A9C" w:rsidP="00131A9C">
      <w:r>
        <w:t xml:space="preserve">        @RequestParam(value = "action", required = false) String action) {</w:t>
      </w:r>
    </w:p>
    <w:p w14:paraId="6988AA4C" w14:textId="77777777" w:rsidR="00131A9C" w:rsidRDefault="00131A9C" w:rsidP="00131A9C">
      <w:r>
        <w:t xml:space="preserve">        </w:t>
      </w:r>
    </w:p>
    <w:p w14:paraId="3AFA1986" w14:textId="77777777" w:rsidR="00131A9C" w:rsidRDefault="00131A9C" w:rsidP="00131A9C">
      <w:r>
        <w:t xml:space="preserve">        if (action != null) {</w:t>
      </w:r>
    </w:p>
    <w:p w14:paraId="27B20372" w14:textId="77777777" w:rsidR="00131A9C" w:rsidRDefault="00131A9C" w:rsidP="00131A9C">
      <w:r>
        <w:t xml:space="preserve">            if (action.equals("on") || action.equals("off") || action.equals("toggle")) {</w:t>
      </w:r>
    </w:p>
    <w:p w14:paraId="733AF71D" w14:textId="77777777" w:rsidR="00131A9C" w:rsidRDefault="00131A9C" w:rsidP="00131A9C">
      <w:r>
        <w:t xml:space="preserve">                logger.info("Controlling plug {}: action={}", plugName, action);</w:t>
      </w:r>
    </w:p>
    <w:p w14:paraId="38271769" w14:textId="77777777" w:rsidR="00131A9C" w:rsidRDefault="00131A9C" w:rsidP="00131A9C">
      <w:r>
        <w:t xml:space="preserve">                plugsModel.publishAction(plugName, action);</w:t>
      </w:r>
    </w:p>
    <w:p w14:paraId="4EB9E4FF" w14:textId="77777777" w:rsidR="00131A9C" w:rsidRDefault="00131A9C" w:rsidP="00131A9C">
      <w:r>
        <w:t xml:space="preserve">            } else {</w:t>
      </w:r>
    </w:p>
    <w:p w14:paraId="4C92D9E9" w14:textId="77777777" w:rsidR="00131A9C" w:rsidRDefault="00131A9C" w:rsidP="00131A9C">
      <w:r>
        <w:t xml:space="preserve">                logger.warn("Invalid action for plug {}: {}", plugName, action);</w:t>
      </w:r>
    </w:p>
    <w:p w14:paraId="38BEA03A" w14:textId="77777777" w:rsidR="00131A9C" w:rsidRDefault="00131A9C" w:rsidP="00131A9C">
      <w:r>
        <w:t xml:space="preserve">            }</w:t>
      </w:r>
    </w:p>
    <w:p w14:paraId="0415B015" w14:textId="77777777" w:rsidR="00131A9C" w:rsidRDefault="00131A9C" w:rsidP="00131A9C">
      <w:r>
        <w:t xml:space="preserve">        }</w:t>
      </w:r>
    </w:p>
    <w:p w14:paraId="4F10D564" w14:textId="77777777" w:rsidR="00131A9C" w:rsidRDefault="00131A9C" w:rsidP="00131A9C">
      <w:r>
        <w:t xml:space="preserve">        </w:t>
      </w:r>
    </w:p>
    <w:p w14:paraId="53D74D45" w14:textId="77777777" w:rsidR="00131A9C" w:rsidRDefault="00131A9C" w:rsidP="00131A9C">
      <w:r>
        <w:t xml:space="preserve">        // Get the latest state</w:t>
      </w:r>
    </w:p>
    <w:p w14:paraId="05BC3825" w14:textId="77777777" w:rsidR="00131A9C" w:rsidRDefault="00131A9C" w:rsidP="00131A9C">
      <w:r>
        <w:t xml:space="preserve">        String state = plugsModel.getPlugState(plugName);</w:t>
      </w:r>
    </w:p>
    <w:p w14:paraId="20C2A262" w14:textId="77777777" w:rsidR="00131A9C" w:rsidRDefault="00131A9C" w:rsidP="00131A9C">
      <w:r>
        <w:t xml:space="preserve">        String power = plugsModel.getPlugPower(plugName);</w:t>
      </w:r>
    </w:p>
    <w:p w14:paraId="65DC5341" w14:textId="77777777" w:rsidR="00131A9C" w:rsidRDefault="00131A9C" w:rsidP="00131A9C">
      <w:r>
        <w:t xml:space="preserve">        </w:t>
      </w:r>
    </w:p>
    <w:p w14:paraId="5072D3A8" w14:textId="77777777" w:rsidR="00131A9C" w:rsidRDefault="00131A9C" w:rsidP="00131A9C">
      <w:r>
        <w:t xml:space="preserve">        // Create and return the response</w:t>
      </w:r>
    </w:p>
    <w:p w14:paraId="602EB536" w14:textId="77777777" w:rsidR="00131A9C" w:rsidRDefault="00131A9C" w:rsidP="00131A9C">
      <w:r>
        <w:t xml:space="preserve">        Map&lt;String, Object&gt; result = new HashMap&lt;&gt;();</w:t>
      </w:r>
    </w:p>
    <w:p w14:paraId="7AEAC902" w14:textId="77777777" w:rsidR="00131A9C" w:rsidRDefault="00131A9C" w:rsidP="00131A9C">
      <w:r>
        <w:t xml:space="preserve">        result.put("name", plugName);</w:t>
      </w:r>
    </w:p>
    <w:p w14:paraId="1C2E3D40" w14:textId="77777777" w:rsidR="00131A9C" w:rsidRDefault="00131A9C" w:rsidP="00131A9C">
      <w:r>
        <w:t xml:space="preserve">        result.put("state", state);</w:t>
      </w:r>
    </w:p>
    <w:p w14:paraId="34F08CE7" w14:textId="77777777" w:rsidR="00131A9C" w:rsidRDefault="00131A9C" w:rsidP="00131A9C">
      <w:r>
        <w:t xml:space="preserve">        </w:t>
      </w:r>
    </w:p>
    <w:p w14:paraId="0B5A4CCB" w14:textId="77777777" w:rsidR="00131A9C" w:rsidRDefault="00131A9C" w:rsidP="00131A9C">
      <w:r>
        <w:t xml:space="preserve">        try {</w:t>
      </w:r>
    </w:p>
    <w:p w14:paraId="2240B72E" w14:textId="77777777" w:rsidR="00131A9C" w:rsidRDefault="00131A9C" w:rsidP="00131A9C">
      <w:r>
        <w:t xml:space="preserve">            result.put("power", Integer.parseInt(power));</w:t>
      </w:r>
    </w:p>
    <w:p w14:paraId="27C0125D" w14:textId="77777777" w:rsidR="00131A9C" w:rsidRDefault="00131A9C" w:rsidP="00131A9C">
      <w:r>
        <w:t xml:space="preserve">        } catch (NumberFormatException e) {</w:t>
      </w:r>
    </w:p>
    <w:p w14:paraId="0E8D4B89" w14:textId="77777777" w:rsidR="00131A9C" w:rsidRDefault="00131A9C" w:rsidP="00131A9C">
      <w:r>
        <w:lastRenderedPageBreak/>
        <w:t xml:space="preserve">            result.put("power", 0);</w:t>
      </w:r>
    </w:p>
    <w:p w14:paraId="5D9780C3" w14:textId="77777777" w:rsidR="00131A9C" w:rsidRDefault="00131A9C" w:rsidP="00131A9C">
      <w:r>
        <w:t xml:space="preserve">        }</w:t>
      </w:r>
    </w:p>
    <w:p w14:paraId="1833A94F" w14:textId="77777777" w:rsidR="00131A9C" w:rsidRDefault="00131A9C" w:rsidP="00131A9C">
      <w:r>
        <w:t xml:space="preserve">        </w:t>
      </w:r>
    </w:p>
    <w:p w14:paraId="10F307D4" w14:textId="77777777" w:rsidR="00131A9C" w:rsidRDefault="00131A9C" w:rsidP="00131A9C">
      <w:r>
        <w:t xml:space="preserve">        logger.debug("getPlug {}: state={}, power={}", plugName, state, power);</w:t>
      </w:r>
    </w:p>
    <w:p w14:paraId="56801878" w14:textId="77777777" w:rsidR="00131A9C" w:rsidRDefault="00131A9C" w:rsidP="00131A9C">
      <w:r>
        <w:t xml:space="preserve">        return result;</w:t>
      </w:r>
    </w:p>
    <w:p w14:paraId="0B37A63D" w14:textId="77777777" w:rsidR="00131A9C" w:rsidRDefault="00131A9C" w:rsidP="00131A9C">
      <w:r>
        <w:t xml:space="preserve">    }</w:t>
      </w:r>
    </w:p>
    <w:p w14:paraId="70F12230" w14:textId="77777777" w:rsidR="00131A9C" w:rsidRDefault="00131A9C" w:rsidP="00131A9C">
      <w:r>
        <w:t xml:space="preserve">    </w:t>
      </w:r>
    </w:p>
    <w:p w14:paraId="6DB975D5" w14:textId="77777777" w:rsidR="00131A9C" w:rsidRDefault="00131A9C" w:rsidP="00131A9C">
      <w:r>
        <w:t xml:space="preserve">    private Map&lt;String, Object&gt; convertPlugToMap(PlugsModel.Plug plug) {</w:t>
      </w:r>
    </w:p>
    <w:p w14:paraId="7EEA69E1" w14:textId="77777777" w:rsidR="00131A9C" w:rsidRDefault="00131A9C" w:rsidP="00131A9C">
      <w:r>
        <w:t xml:space="preserve">        Map&lt;String, Object&gt; map = new HashMap&lt;&gt;();</w:t>
      </w:r>
    </w:p>
    <w:p w14:paraId="01ECE689" w14:textId="77777777" w:rsidR="00131A9C" w:rsidRDefault="00131A9C" w:rsidP="00131A9C">
      <w:r>
        <w:t xml:space="preserve">        map.put("name", plug.getName());</w:t>
      </w:r>
    </w:p>
    <w:p w14:paraId="7854CABE" w14:textId="77777777" w:rsidR="00131A9C" w:rsidRDefault="00131A9C" w:rsidP="00131A9C">
      <w:r>
        <w:t xml:space="preserve">        map.put("state", plug.getState());</w:t>
      </w:r>
    </w:p>
    <w:p w14:paraId="67F2C4F9" w14:textId="77777777" w:rsidR="00131A9C" w:rsidRDefault="00131A9C" w:rsidP="00131A9C">
      <w:r>
        <w:t xml:space="preserve">        </w:t>
      </w:r>
    </w:p>
    <w:p w14:paraId="677B6F14" w14:textId="77777777" w:rsidR="00131A9C" w:rsidRDefault="00131A9C" w:rsidP="00131A9C">
      <w:r>
        <w:t xml:space="preserve">        try {</w:t>
      </w:r>
    </w:p>
    <w:p w14:paraId="05613E51" w14:textId="77777777" w:rsidR="00131A9C" w:rsidRDefault="00131A9C" w:rsidP="00131A9C">
      <w:r>
        <w:t xml:space="preserve">            map.put("power", Integer.parseInt(plug.getPower()));</w:t>
      </w:r>
    </w:p>
    <w:p w14:paraId="7EA05A0D" w14:textId="77777777" w:rsidR="00131A9C" w:rsidRDefault="00131A9C" w:rsidP="00131A9C">
      <w:r>
        <w:t xml:space="preserve">        } catch (NumberFormatException e) {</w:t>
      </w:r>
    </w:p>
    <w:p w14:paraId="68ABA081" w14:textId="77777777" w:rsidR="00131A9C" w:rsidRDefault="00131A9C" w:rsidP="00131A9C">
      <w:r>
        <w:t xml:space="preserve">            map.put("power", 0);</w:t>
      </w:r>
    </w:p>
    <w:p w14:paraId="1B395167" w14:textId="77777777" w:rsidR="00131A9C" w:rsidRDefault="00131A9C" w:rsidP="00131A9C">
      <w:r>
        <w:t xml:space="preserve">        }</w:t>
      </w:r>
    </w:p>
    <w:p w14:paraId="00F49C69" w14:textId="77777777" w:rsidR="00131A9C" w:rsidRDefault="00131A9C" w:rsidP="00131A9C">
      <w:r>
        <w:t xml:space="preserve">        </w:t>
      </w:r>
    </w:p>
    <w:p w14:paraId="43212044" w14:textId="77777777" w:rsidR="00131A9C" w:rsidRDefault="00131A9C" w:rsidP="00131A9C">
      <w:r>
        <w:t xml:space="preserve">        return map;</w:t>
      </w:r>
    </w:p>
    <w:p w14:paraId="68DFAC6A" w14:textId="77777777" w:rsidR="00131A9C" w:rsidRDefault="00131A9C" w:rsidP="00131A9C">
      <w:r>
        <w:t xml:space="preserve">    }</w:t>
      </w:r>
    </w:p>
    <w:p w14:paraId="3044E1BA" w14:textId="67E65066" w:rsidR="00131A9C" w:rsidRPr="00131A9C" w:rsidRDefault="00131A9C" w:rsidP="00131A9C">
      <w:r>
        <w:t>}</w:t>
      </w:r>
    </w:p>
    <w:p w14:paraId="592474E6" w14:textId="416A7141" w:rsidR="00076E9E" w:rsidRDefault="00076E9E" w:rsidP="00076E9E">
      <w:pPr>
        <w:pStyle w:val="Heading1"/>
      </w:pPr>
      <w:r>
        <w:t>~/iot_ece448/src/main/java/ece448/grading</w:t>
      </w:r>
    </w:p>
    <w:p w14:paraId="022620F9" w14:textId="3D655BE3" w:rsidR="00AF57CB" w:rsidRDefault="00AF57CB" w:rsidP="00AF57CB">
      <w:pPr>
        <w:pStyle w:val="Heading2"/>
      </w:pPr>
      <w:r>
        <w:t>GradeP4.java</w:t>
      </w:r>
    </w:p>
    <w:p w14:paraId="397A3AF1" w14:textId="77777777" w:rsidR="00AF57CB" w:rsidRDefault="00AF57CB" w:rsidP="00AF57CB">
      <w:r>
        <w:t>package ece448.grading;</w:t>
      </w:r>
    </w:p>
    <w:p w14:paraId="2133F10A" w14:textId="77777777" w:rsidR="00AF57CB" w:rsidRDefault="00AF57CB" w:rsidP="00AF57CB"/>
    <w:p w14:paraId="60B2DD07" w14:textId="77777777" w:rsidR="00AF57CB" w:rsidRDefault="00AF57CB" w:rsidP="00AF57CB">
      <w:r>
        <w:t>import java.util.Arrays;</w:t>
      </w:r>
    </w:p>
    <w:p w14:paraId="48D651EC" w14:textId="77777777" w:rsidR="00AF57CB" w:rsidRDefault="00AF57CB" w:rsidP="00AF57CB">
      <w:r>
        <w:t>import java.util.HashSet;</w:t>
      </w:r>
    </w:p>
    <w:p w14:paraId="6111B8A7" w14:textId="77777777" w:rsidR="00AF57CB" w:rsidRDefault="00AF57CB" w:rsidP="00AF57CB">
      <w:r>
        <w:t>import java.util.List;</w:t>
      </w:r>
    </w:p>
    <w:p w14:paraId="7FE5CA69" w14:textId="77777777" w:rsidR="00AF57CB" w:rsidRDefault="00AF57CB" w:rsidP="00AF57CB">
      <w:r>
        <w:lastRenderedPageBreak/>
        <w:t>import java.util.Map;</w:t>
      </w:r>
    </w:p>
    <w:p w14:paraId="2D9325FE" w14:textId="77777777" w:rsidR="00AF57CB" w:rsidRDefault="00AF57CB" w:rsidP="00AF57CB">
      <w:r>
        <w:t>import java.util.TreeMap;</w:t>
      </w:r>
    </w:p>
    <w:p w14:paraId="012540E4" w14:textId="77777777" w:rsidR="00AF57CB" w:rsidRDefault="00AF57CB" w:rsidP="00AF57CB"/>
    <w:p w14:paraId="0D372679" w14:textId="77777777" w:rsidR="00AF57CB" w:rsidRDefault="00AF57CB" w:rsidP="00AF57CB">
      <w:r>
        <w:t>import com.fasterxml.jackson.core.type.TypeReference;</w:t>
      </w:r>
    </w:p>
    <w:p w14:paraId="17CBB9EA" w14:textId="77777777" w:rsidR="00AF57CB" w:rsidRDefault="00AF57CB" w:rsidP="00AF57CB">
      <w:r>
        <w:t>import com.fasterxml.jackson.databind.ObjectMapper;</w:t>
      </w:r>
    </w:p>
    <w:p w14:paraId="7DA80FB2" w14:textId="77777777" w:rsidR="00AF57CB" w:rsidRDefault="00AF57CB" w:rsidP="00AF57CB"/>
    <w:p w14:paraId="336F2560" w14:textId="77777777" w:rsidR="00AF57CB" w:rsidRDefault="00AF57CB" w:rsidP="00AF57CB">
      <w:r>
        <w:t>import org.apache.http.client.fluent.Request;</w:t>
      </w:r>
    </w:p>
    <w:p w14:paraId="49F99FC7" w14:textId="77777777" w:rsidR="00AF57CB" w:rsidRDefault="00AF57CB" w:rsidP="00AF57CB">
      <w:r>
        <w:t>import org.slf4j.Logger;</w:t>
      </w:r>
    </w:p>
    <w:p w14:paraId="08736F36" w14:textId="77777777" w:rsidR="00AF57CB" w:rsidRDefault="00AF57CB" w:rsidP="00AF57CB">
      <w:r>
        <w:t>import org.slf4j.LoggerFactory;</w:t>
      </w:r>
    </w:p>
    <w:p w14:paraId="4F7E1CE5" w14:textId="77777777" w:rsidR="00AF57CB" w:rsidRDefault="00AF57CB" w:rsidP="00AF57CB"/>
    <w:p w14:paraId="34275276" w14:textId="77777777" w:rsidR="00AF57CB" w:rsidRDefault="00AF57CB" w:rsidP="00AF57CB">
      <w:r>
        <w:t>import ece448.iot_sim.SimConfig;</w:t>
      </w:r>
    </w:p>
    <w:p w14:paraId="63934777" w14:textId="77777777" w:rsidR="00AF57CB" w:rsidRDefault="00AF57CB" w:rsidP="00AF57CB">
      <w:r>
        <w:t>import ece448.grading.GradeP3.MqttController;</w:t>
      </w:r>
    </w:p>
    <w:p w14:paraId="24298ED4" w14:textId="77777777" w:rsidR="00AF57CB" w:rsidRDefault="00AF57CB" w:rsidP="00AF57CB">
      <w:r>
        <w:t>import ece448.iot_hub.HubConfig;</w:t>
      </w:r>
    </w:p>
    <w:p w14:paraId="69591263" w14:textId="77777777" w:rsidR="00AF57CB" w:rsidRDefault="00AF57CB" w:rsidP="00AF57CB"/>
    <w:p w14:paraId="192342B9" w14:textId="77777777" w:rsidR="00AF57CB" w:rsidRDefault="00AF57CB" w:rsidP="00AF57CB">
      <w:r>
        <w:t>public class GradeP4 implements AutoCloseable {</w:t>
      </w:r>
    </w:p>
    <w:p w14:paraId="78C3761D" w14:textId="77777777" w:rsidR="00AF57CB" w:rsidRDefault="00AF57CB" w:rsidP="00AF57CB"/>
    <w:p w14:paraId="7D973E9A" w14:textId="77777777" w:rsidR="00AF57CB" w:rsidRDefault="00AF57CB" w:rsidP="00AF57CB">
      <w:r>
        <w:tab/>
        <w:t>private static final String broker = "tcp://127.0.0.1";</w:t>
      </w:r>
    </w:p>
    <w:p w14:paraId="2E4994C1" w14:textId="77777777" w:rsidR="00AF57CB" w:rsidRDefault="00AF57CB" w:rsidP="00AF57CB">
      <w:r>
        <w:tab/>
        <w:t>private static final String topicPrefix = System.currentTimeMillis()+"/grade_p4/iot_ece448";</w:t>
      </w:r>
    </w:p>
    <w:p w14:paraId="57DC7EDD" w14:textId="77777777" w:rsidR="00AF57CB" w:rsidRDefault="00AF57CB" w:rsidP="00AF57CB">
      <w:r>
        <w:tab/>
        <w:t>private static final List&lt;String&gt; plugNames = Arrays.asList("a", "b", "c");</w:t>
      </w:r>
    </w:p>
    <w:p w14:paraId="40FBBA74" w14:textId="77777777" w:rsidR="00AF57CB" w:rsidRDefault="00AF57CB" w:rsidP="00AF57CB">
      <w:r>
        <w:tab/>
        <w:t>private static final List&lt;String&gt; plugNamesEx = Arrays.asList("d", "e", "f", "g");</w:t>
      </w:r>
    </w:p>
    <w:p w14:paraId="142CC9A3" w14:textId="77777777" w:rsidR="00AF57CB" w:rsidRDefault="00AF57CB" w:rsidP="00AF57CB">
      <w:r>
        <w:tab/>
        <w:t>private static final List&lt;String&gt; allPlugNames = Arrays.asList("a", "b", "c", "d", "e", "f", "g");</w:t>
      </w:r>
    </w:p>
    <w:p w14:paraId="15402F5C" w14:textId="77777777" w:rsidR="00AF57CB" w:rsidRDefault="00AF57CB" w:rsidP="00AF57CB"/>
    <w:p w14:paraId="5A65984A" w14:textId="77777777" w:rsidR="00AF57CB" w:rsidRDefault="00AF57CB" w:rsidP="00AF57CB">
      <w:r>
        <w:tab/>
        <w:t>private static final ObjectMapper mapper = new ObjectMapper();</w:t>
      </w:r>
    </w:p>
    <w:p w14:paraId="06902DBF" w14:textId="77777777" w:rsidR="00AF57CB" w:rsidRDefault="00AF57CB" w:rsidP="00AF57CB">
      <w:r>
        <w:tab/>
        <w:t>private static final Logger logger = LoggerFactory.getLogger(GradeP4.class);</w:t>
      </w:r>
    </w:p>
    <w:p w14:paraId="6437AA36" w14:textId="77777777" w:rsidR="00AF57CB" w:rsidRDefault="00AF57CB" w:rsidP="00AF57CB"/>
    <w:p w14:paraId="4689D1CD" w14:textId="77777777" w:rsidR="00AF57CB" w:rsidRDefault="00AF57CB" w:rsidP="00AF57CB">
      <w:r>
        <w:tab/>
        <w:t>private final MqttController mqtt;</w:t>
      </w:r>
    </w:p>
    <w:p w14:paraId="30428CCD" w14:textId="77777777" w:rsidR="00AF57CB" w:rsidRDefault="00AF57CB" w:rsidP="00AF57CB"/>
    <w:p w14:paraId="04205A76" w14:textId="77777777" w:rsidR="00AF57CB" w:rsidRDefault="00AF57CB" w:rsidP="00AF57CB">
      <w:r>
        <w:lastRenderedPageBreak/>
        <w:tab/>
        <w:t>private GradeP4() throws Exception {</w:t>
      </w:r>
    </w:p>
    <w:p w14:paraId="683B0701" w14:textId="77777777" w:rsidR="00AF57CB" w:rsidRDefault="00AF57CB" w:rsidP="00AF57CB">
      <w:r>
        <w:tab/>
      </w:r>
      <w:r>
        <w:tab/>
        <w:t>this.mqtt = new MqttController(broker, "grader/iot_hub", topicPrefix);</w:t>
      </w:r>
    </w:p>
    <w:p w14:paraId="3B889CA9" w14:textId="77777777" w:rsidR="00AF57CB" w:rsidRDefault="00AF57CB" w:rsidP="00AF57CB">
      <w:r>
        <w:tab/>
      </w:r>
      <w:r>
        <w:tab/>
        <w:t>this.mqtt.start();</w:t>
      </w:r>
    </w:p>
    <w:p w14:paraId="02EEDD6F" w14:textId="77777777" w:rsidR="00AF57CB" w:rsidRDefault="00AF57CB" w:rsidP="00AF57CB">
      <w:r>
        <w:tab/>
        <w:t>}</w:t>
      </w:r>
    </w:p>
    <w:p w14:paraId="20B19D3B" w14:textId="77777777" w:rsidR="00AF57CB" w:rsidRDefault="00AF57CB" w:rsidP="00AF57CB"/>
    <w:p w14:paraId="58E992DD" w14:textId="77777777" w:rsidR="00AF57CB" w:rsidRDefault="00AF57CB" w:rsidP="00AF57CB">
      <w:r>
        <w:tab/>
        <w:t>@Override</w:t>
      </w:r>
    </w:p>
    <w:p w14:paraId="13B3FC22" w14:textId="77777777" w:rsidR="00AF57CB" w:rsidRDefault="00AF57CB" w:rsidP="00AF57CB">
      <w:r>
        <w:tab/>
        <w:t>public void close() throws Exception {</w:t>
      </w:r>
    </w:p>
    <w:p w14:paraId="7ADC61A4" w14:textId="77777777" w:rsidR="00AF57CB" w:rsidRDefault="00AF57CB" w:rsidP="00AF57CB">
      <w:r>
        <w:tab/>
      </w:r>
      <w:r>
        <w:tab/>
        <w:t>mqtt.close();</w:t>
      </w:r>
    </w:p>
    <w:p w14:paraId="739AC0BE" w14:textId="77777777" w:rsidR="00AF57CB" w:rsidRDefault="00AF57CB" w:rsidP="00AF57CB">
      <w:r>
        <w:tab/>
        <w:t>}</w:t>
      </w:r>
    </w:p>
    <w:p w14:paraId="12E13615" w14:textId="77777777" w:rsidR="00AF57CB" w:rsidRDefault="00AF57CB" w:rsidP="00AF57CB"/>
    <w:p w14:paraId="64E47D3F" w14:textId="77777777" w:rsidR="00AF57CB" w:rsidRDefault="00AF57CB" w:rsidP="00AF57CB">
      <w:r>
        <w:tab/>
        <w:t>public static void main(String[] args) throws Exception {</w:t>
      </w:r>
    </w:p>
    <w:p w14:paraId="2CA5CDE1" w14:textId="77777777" w:rsidR="00AF57CB" w:rsidRDefault="00AF57CB" w:rsidP="00AF57CB">
      <w:r>
        <w:tab/>
      </w:r>
      <w:r>
        <w:tab/>
        <w:t>SimConfig config = new SimConfig(8080, plugNames, broker, "testee/iot_sim", topicPrefix);</w:t>
      </w:r>
    </w:p>
    <w:p w14:paraId="6FD7EB1B" w14:textId="77777777" w:rsidR="00AF57CB" w:rsidRDefault="00AF57CB" w:rsidP="00AF57CB">
      <w:r>
        <w:tab/>
      </w:r>
      <w:r>
        <w:tab/>
        <w:t>SimConfig configEx = new SimConfig(8081, plugNamesEx, broker, "ex_testee/iot_sim", topicPrefix);</w:t>
      </w:r>
    </w:p>
    <w:p w14:paraId="496357C1" w14:textId="77777777" w:rsidR="00AF57CB" w:rsidRDefault="00AF57CB" w:rsidP="00AF57CB">
      <w:r>
        <w:tab/>
      </w:r>
      <w:r>
        <w:tab/>
        <w:t>HubConfig hubConfig = new HubConfig(8088, broker, "testee/iot_hub", topicPrefix);</w:t>
      </w:r>
    </w:p>
    <w:p w14:paraId="032A6501" w14:textId="77777777" w:rsidR="00AF57CB" w:rsidRDefault="00AF57CB" w:rsidP="00AF57CB"/>
    <w:p w14:paraId="0C717B55" w14:textId="77777777" w:rsidR="00AF57CB" w:rsidRDefault="00AF57CB" w:rsidP="00AF57CB">
      <w:r>
        <w:tab/>
      </w:r>
      <w:r>
        <w:tab/>
        <w:t>try (</w:t>
      </w:r>
    </w:p>
    <w:p w14:paraId="7895268C" w14:textId="77777777" w:rsidR="00AF57CB" w:rsidRDefault="00AF57CB" w:rsidP="00AF57CB">
      <w:r>
        <w:tab/>
      </w:r>
      <w:r>
        <w:tab/>
      </w:r>
      <w:r>
        <w:tab/>
        <w:t>GradeP4 p4 = new GradeP4();</w:t>
      </w:r>
    </w:p>
    <w:p w14:paraId="0CF4C250" w14:textId="77777777" w:rsidR="00AF57CB" w:rsidRDefault="00AF57CB" w:rsidP="00AF57CB">
      <w:r>
        <w:tab/>
      </w:r>
      <w:r>
        <w:tab/>
      </w:r>
      <w:r>
        <w:tab/>
        <w:t>ece448.iot_sim.Main m = new ece448.iot_sim.Main(config);</w:t>
      </w:r>
    </w:p>
    <w:p w14:paraId="24CF2C30" w14:textId="77777777" w:rsidR="00AF57CB" w:rsidRDefault="00AF57CB" w:rsidP="00AF57CB">
      <w:r>
        <w:tab/>
      </w:r>
      <w:r>
        <w:tab/>
      </w:r>
      <w:r>
        <w:tab/>
        <w:t>ece448.iot_sim.Main mex = new ece448.iot_sim.Main(configEx);</w:t>
      </w:r>
    </w:p>
    <w:p w14:paraId="3ADEFEF6" w14:textId="77777777" w:rsidR="00AF57CB" w:rsidRDefault="00AF57CB" w:rsidP="00AF57CB">
      <w:r>
        <w:tab/>
      </w:r>
      <w:r>
        <w:tab/>
      </w:r>
      <w:r>
        <w:tab/>
        <w:t>ece448.iot_hub.Main hub = new ece448.iot_hub.Main(hubConfig, new String[0]))</w:t>
      </w:r>
    </w:p>
    <w:p w14:paraId="17E7EED3" w14:textId="77777777" w:rsidR="00AF57CB" w:rsidRDefault="00AF57CB" w:rsidP="00AF57CB">
      <w:r>
        <w:tab/>
      </w:r>
      <w:r>
        <w:tab/>
        <w:t>{</w:t>
      </w:r>
    </w:p>
    <w:p w14:paraId="37C1C4C2" w14:textId="77777777" w:rsidR="00AF57CB" w:rsidRDefault="00AF57CB" w:rsidP="00AF57CB">
      <w:r>
        <w:tab/>
      </w:r>
      <w:r>
        <w:tab/>
      </w:r>
      <w:r>
        <w:tab/>
        <w:t>Grading.run(p4, 10);</w:t>
      </w:r>
    </w:p>
    <w:p w14:paraId="1FA6117B" w14:textId="77777777" w:rsidR="00AF57CB" w:rsidRDefault="00AF57CB" w:rsidP="00AF57CB">
      <w:r>
        <w:tab/>
      </w:r>
      <w:r>
        <w:tab/>
        <w:t>}</w:t>
      </w:r>
    </w:p>
    <w:p w14:paraId="40F96EB4" w14:textId="77777777" w:rsidR="00AF57CB" w:rsidRDefault="00AF57CB" w:rsidP="00AF57CB">
      <w:r>
        <w:tab/>
        <w:t>}</w:t>
      </w:r>
    </w:p>
    <w:p w14:paraId="3C18D31F" w14:textId="77777777" w:rsidR="00AF57CB" w:rsidRDefault="00AF57CB" w:rsidP="00AF57CB"/>
    <w:p w14:paraId="1F681D09" w14:textId="77777777" w:rsidR="00AF57CB" w:rsidRDefault="00AF57CB" w:rsidP="00AF57CB">
      <w:r>
        <w:lastRenderedPageBreak/>
        <w:tab/>
        <w:t>static String getSim(String pathParams) throws Exception {</w:t>
      </w:r>
    </w:p>
    <w:p w14:paraId="782EB4C3" w14:textId="77777777" w:rsidR="00AF57CB" w:rsidRDefault="00AF57CB" w:rsidP="00AF57CB">
      <w:r>
        <w:tab/>
      </w:r>
      <w:r>
        <w:tab/>
        <w:t>return Request.Get("http://127.0.0.1:8080" + pathParams)</w:t>
      </w:r>
    </w:p>
    <w:p w14:paraId="32D99C85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61566192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49EA1447" w14:textId="77777777" w:rsidR="00AF57CB" w:rsidRDefault="00AF57CB" w:rsidP="00AF57CB">
      <w:r>
        <w:tab/>
        <w:t>}</w:t>
      </w:r>
    </w:p>
    <w:p w14:paraId="3418B366" w14:textId="77777777" w:rsidR="00AF57CB" w:rsidRDefault="00AF57CB" w:rsidP="00AF57CB"/>
    <w:p w14:paraId="32A70E19" w14:textId="77777777" w:rsidR="00AF57CB" w:rsidRDefault="00AF57CB" w:rsidP="00AF57CB">
      <w:r>
        <w:tab/>
        <w:t>static String getSimEx(String pathParams) throws Exception {</w:t>
      </w:r>
    </w:p>
    <w:p w14:paraId="4DD497D8" w14:textId="77777777" w:rsidR="00AF57CB" w:rsidRDefault="00AF57CB" w:rsidP="00AF57CB">
      <w:r>
        <w:tab/>
      </w:r>
      <w:r>
        <w:tab/>
        <w:t>return Request.Get("http://127.0.0.1:8081" + pathParams)</w:t>
      </w:r>
    </w:p>
    <w:p w14:paraId="6FD20D3C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6852B9D8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48B087D5" w14:textId="77777777" w:rsidR="00AF57CB" w:rsidRDefault="00AF57CB" w:rsidP="00AF57CB">
      <w:r>
        <w:tab/>
        <w:t>}</w:t>
      </w:r>
    </w:p>
    <w:p w14:paraId="3757D397" w14:textId="77777777" w:rsidR="00AF57CB" w:rsidRDefault="00AF57CB" w:rsidP="00AF57CB"/>
    <w:p w14:paraId="3F5D2032" w14:textId="77777777" w:rsidR="00AF57CB" w:rsidRDefault="00AF57CB" w:rsidP="00AF57CB">
      <w:r>
        <w:tab/>
        <w:t>static String getHub(String pathParams) throws Exception {</w:t>
      </w:r>
    </w:p>
    <w:p w14:paraId="72A8FDEB" w14:textId="77777777" w:rsidR="00AF57CB" w:rsidRDefault="00AF57CB" w:rsidP="00AF57CB">
      <w:r>
        <w:tab/>
      </w:r>
      <w:r>
        <w:tab/>
        <w:t>return Request.Get("http://127.0.0.1:8088" + pathParams)</w:t>
      </w:r>
    </w:p>
    <w:p w14:paraId="582225D1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3111B019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0E9D7B83" w14:textId="77777777" w:rsidR="00AF57CB" w:rsidRDefault="00AF57CB" w:rsidP="00AF57CB">
      <w:r>
        <w:tab/>
        <w:t>}</w:t>
      </w:r>
    </w:p>
    <w:p w14:paraId="4A980E8E" w14:textId="77777777" w:rsidR="00AF57CB" w:rsidRDefault="00AF57CB" w:rsidP="00AF57CB"/>
    <w:p w14:paraId="46733FBE" w14:textId="77777777" w:rsidR="00AF57CB" w:rsidRDefault="00AF57CB" w:rsidP="00AF57CB">
      <w:r>
        <w:tab/>
        <w:t>static String getStates1() throws Exception {</w:t>
      </w:r>
    </w:p>
    <w:p w14:paraId="4E6133EA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02117453" w14:textId="77777777" w:rsidR="00AF57CB" w:rsidRDefault="00AF57CB" w:rsidP="00AF57CB">
      <w:r>
        <w:tab/>
      </w:r>
      <w:r>
        <w:tab/>
        <w:t>for (String name: allPlugNames)</w:t>
      </w:r>
    </w:p>
    <w:p w14:paraId="72A83F3C" w14:textId="77777777" w:rsidR="00AF57CB" w:rsidRDefault="00AF57CB" w:rsidP="00AF57CB">
      <w:r>
        <w:tab/>
      </w:r>
      <w:r>
        <w:tab/>
        <w:t>{</w:t>
      </w:r>
    </w:p>
    <w:p w14:paraId="3B8ECBA6" w14:textId="77777777" w:rsidR="00AF57CB" w:rsidRDefault="00AF57CB" w:rsidP="00AF57CB">
      <w:r>
        <w:tab/>
      </w:r>
      <w:r>
        <w:tab/>
      </w:r>
      <w:r>
        <w:tab/>
        <w:t>Map&lt;String, Object&gt; plug = mapper.readValue(getHub("/api/plugs/" + name),</w:t>
      </w:r>
    </w:p>
    <w:p w14:paraId="70276A75" w14:textId="77777777" w:rsidR="00AF57CB" w:rsidRDefault="00AF57CB" w:rsidP="00AF57CB">
      <w:r>
        <w:tab/>
      </w:r>
      <w:r>
        <w:tab/>
      </w:r>
      <w:r>
        <w:tab/>
      </w:r>
      <w:r>
        <w:tab/>
        <w:t>new TypeReference&lt;Map&lt;String, Object&gt;&gt;() {});</w:t>
      </w:r>
    </w:p>
    <w:p w14:paraId="332BEB76" w14:textId="77777777" w:rsidR="00AF57CB" w:rsidRDefault="00AF57CB" w:rsidP="00AF57CB">
      <w:r>
        <w:tab/>
      </w:r>
      <w:r>
        <w:tab/>
      </w:r>
      <w:r>
        <w:tab/>
        <w:t>if (!name.equals((String)plug.get("name")))</w:t>
      </w:r>
    </w:p>
    <w:p w14:paraId="36F4E95B" w14:textId="77777777" w:rsidR="00AF57CB" w:rsidRDefault="00AF57CB" w:rsidP="00AF57CB">
      <w:r>
        <w:tab/>
      </w:r>
      <w:r>
        <w:tab/>
      </w:r>
      <w:r>
        <w:tab/>
      </w:r>
      <w:r>
        <w:tab/>
        <w:t>throw new Exception("invalid name " + name);</w:t>
      </w:r>
    </w:p>
    <w:p w14:paraId="6CA91994" w14:textId="77777777" w:rsidR="00AF57CB" w:rsidRDefault="00AF57CB" w:rsidP="00AF57CB">
      <w:r>
        <w:tab/>
      </w:r>
      <w:r>
        <w:tab/>
      </w:r>
      <w:r>
        <w:tab/>
        <w:t>states.put(name, "off".equals((String)plug.get("state"))? "0": "1");</w:t>
      </w:r>
    </w:p>
    <w:p w14:paraId="2E473495" w14:textId="77777777" w:rsidR="00AF57CB" w:rsidRDefault="00AF57CB" w:rsidP="00AF57CB">
      <w:r>
        <w:tab/>
      </w:r>
      <w:r>
        <w:tab/>
        <w:t>}</w:t>
      </w:r>
    </w:p>
    <w:p w14:paraId="7CB90EAB" w14:textId="77777777" w:rsidR="00AF57CB" w:rsidRDefault="00AF57CB" w:rsidP="00AF57CB">
      <w:r>
        <w:lastRenderedPageBreak/>
        <w:tab/>
      </w:r>
      <w:r>
        <w:tab/>
        <w:t>String ret = String.join("", states.values());</w:t>
      </w:r>
    </w:p>
    <w:p w14:paraId="6274AE74" w14:textId="77777777" w:rsidR="00AF57CB" w:rsidRDefault="00AF57CB" w:rsidP="00AF57CB">
      <w:r>
        <w:tab/>
      </w:r>
      <w:r>
        <w:tab/>
        <w:t>logger.debug("GradeP4: getState1 {}", ret);</w:t>
      </w:r>
    </w:p>
    <w:p w14:paraId="31558D68" w14:textId="77777777" w:rsidR="00AF57CB" w:rsidRDefault="00AF57CB" w:rsidP="00AF57CB">
      <w:r>
        <w:tab/>
      </w:r>
      <w:r>
        <w:tab/>
        <w:t>return ret;</w:t>
      </w:r>
    </w:p>
    <w:p w14:paraId="3A1E8C86" w14:textId="77777777" w:rsidR="00AF57CB" w:rsidRDefault="00AF57CB" w:rsidP="00AF57CB">
      <w:r>
        <w:tab/>
        <w:t>}</w:t>
      </w:r>
    </w:p>
    <w:p w14:paraId="4101BDEE" w14:textId="77777777" w:rsidR="00AF57CB" w:rsidRDefault="00AF57CB" w:rsidP="00AF57CB"/>
    <w:p w14:paraId="7AE037B6" w14:textId="77777777" w:rsidR="00AF57CB" w:rsidRDefault="00AF57CB" w:rsidP="00AF57CB">
      <w:r>
        <w:tab/>
        <w:t>static String getStates2() throws Exception {</w:t>
      </w:r>
    </w:p>
    <w:p w14:paraId="06C642AC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7EF87634" w14:textId="77777777" w:rsidR="00AF57CB" w:rsidRDefault="00AF57CB" w:rsidP="00AF57CB">
      <w:r>
        <w:tab/>
      </w:r>
      <w:r>
        <w:tab/>
        <w:t>HashSet&lt;String&gt; known = new HashSet&lt;&gt;(allPlugNames);</w:t>
      </w:r>
    </w:p>
    <w:p w14:paraId="1CDBB229" w14:textId="77777777" w:rsidR="00AF57CB" w:rsidRDefault="00AF57CB" w:rsidP="00AF57CB"/>
    <w:p w14:paraId="334E9FBE" w14:textId="77777777" w:rsidR="00AF57CB" w:rsidRDefault="00AF57CB" w:rsidP="00AF57CB">
      <w:r>
        <w:tab/>
      </w:r>
      <w:r>
        <w:tab/>
        <w:t>List&lt;Map&lt;String, Object&gt;&gt; plugs = mapper.readValue(getHub("/api/plugs"),</w:t>
      </w:r>
    </w:p>
    <w:p w14:paraId="6A53157C" w14:textId="77777777" w:rsidR="00AF57CB" w:rsidRDefault="00AF57CB" w:rsidP="00AF57CB">
      <w:r>
        <w:tab/>
      </w:r>
      <w:r>
        <w:tab/>
      </w:r>
      <w:r>
        <w:tab/>
        <w:t>new TypeReference&lt;List&lt;Map&lt;String, Object&gt;&gt;&gt;() {});</w:t>
      </w:r>
    </w:p>
    <w:p w14:paraId="106C319B" w14:textId="77777777" w:rsidR="00AF57CB" w:rsidRDefault="00AF57CB" w:rsidP="00AF57CB">
      <w:r>
        <w:tab/>
      </w:r>
      <w:r>
        <w:tab/>
        <w:t>for (Map&lt;String, Object&gt; plug: plugs)</w:t>
      </w:r>
    </w:p>
    <w:p w14:paraId="21B7CEF1" w14:textId="77777777" w:rsidR="00AF57CB" w:rsidRDefault="00AF57CB" w:rsidP="00AF57CB">
      <w:r>
        <w:tab/>
      </w:r>
      <w:r>
        <w:tab/>
        <w:t>{</w:t>
      </w:r>
    </w:p>
    <w:p w14:paraId="238ABFE8" w14:textId="77777777" w:rsidR="00AF57CB" w:rsidRDefault="00AF57CB" w:rsidP="00AF57CB">
      <w:r>
        <w:tab/>
      </w:r>
      <w:r>
        <w:tab/>
      </w:r>
      <w:r>
        <w:tab/>
        <w:t>String name = (String)plug.get("name");</w:t>
      </w:r>
    </w:p>
    <w:p w14:paraId="1CF0DE48" w14:textId="77777777" w:rsidR="00AF57CB" w:rsidRDefault="00AF57CB" w:rsidP="00AF57CB">
      <w:r>
        <w:tab/>
      </w:r>
      <w:r>
        <w:tab/>
      </w:r>
      <w:r>
        <w:tab/>
        <w:t>String state = (String)plug.get("state");</w:t>
      </w:r>
    </w:p>
    <w:p w14:paraId="5F8C3012" w14:textId="77777777" w:rsidR="00AF57CB" w:rsidRDefault="00AF57CB" w:rsidP="00AF57CB">
      <w:r>
        <w:tab/>
      </w:r>
      <w:r>
        <w:tab/>
      </w:r>
      <w:r>
        <w:tab/>
        <w:t>if (!known.contains(name))</w:t>
      </w:r>
    </w:p>
    <w:p w14:paraId="201CFA0F" w14:textId="77777777" w:rsidR="00AF57CB" w:rsidRDefault="00AF57CB" w:rsidP="00AF57CB">
      <w:r>
        <w:tab/>
      </w:r>
      <w:r>
        <w:tab/>
      </w:r>
      <w:r>
        <w:tab/>
      </w:r>
      <w:r>
        <w:tab/>
        <w:t>throw new Exception("invalid plug " + name);</w:t>
      </w:r>
    </w:p>
    <w:p w14:paraId="12B1CAEC" w14:textId="77777777" w:rsidR="00AF57CB" w:rsidRDefault="00AF57CB" w:rsidP="00AF57CB">
      <w:r>
        <w:tab/>
      </w:r>
      <w:r>
        <w:tab/>
      </w:r>
      <w:r>
        <w:tab/>
        <w:t>known.remove(name);</w:t>
      </w:r>
    </w:p>
    <w:p w14:paraId="49C27F6C" w14:textId="77777777" w:rsidR="00AF57CB" w:rsidRDefault="00AF57CB" w:rsidP="00AF57CB">
      <w:r>
        <w:tab/>
      </w:r>
      <w:r>
        <w:tab/>
      </w:r>
      <w:r>
        <w:tab/>
        <w:t>states.put(name, "off".equals(state)? "0": "1");</w:t>
      </w:r>
    </w:p>
    <w:p w14:paraId="459F3B35" w14:textId="77777777" w:rsidR="00AF57CB" w:rsidRDefault="00AF57CB" w:rsidP="00AF57CB">
      <w:r>
        <w:tab/>
      </w:r>
      <w:r>
        <w:tab/>
        <w:t>}</w:t>
      </w:r>
    </w:p>
    <w:p w14:paraId="08AF4C74" w14:textId="77777777" w:rsidR="00AF57CB" w:rsidRDefault="00AF57CB" w:rsidP="00AF57CB">
      <w:r>
        <w:tab/>
      </w:r>
      <w:r>
        <w:tab/>
        <w:t>if (!known.isEmpty())</w:t>
      </w:r>
    </w:p>
    <w:p w14:paraId="4814BCB5" w14:textId="77777777" w:rsidR="00AF57CB" w:rsidRDefault="00AF57CB" w:rsidP="00AF57CB">
      <w:r>
        <w:tab/>
      </w:r>
      <w:r>
        <w:tab/>
      </w:r>
      <w:r>
        <w:tab/>
        <w:t>throw new Exception("missing plugs");</w:t>
      </w:r>
    </w:p>
    <w:p w14:paraId="5E9838EE" w14:textId="77777777" w:rsidR="00AF57CB" w:rsidRDefault="00AF57CB" w:rsidP="00AF57CB">
      <w:r>
        <w:tab/>
      </w:r>
      <w:r>
        <w:tab/>
        <w:t>String ret = String.join("", states.values());</w:t>
      </w:r>
    </w:p>
    <w:p w14:paraId="10CCDFC0" w14:textId="77777777" w:rsidR="00AF57CB" w:rsidRDefault="00AF57CB" w:rsidP="00AF57CB">
      <w:r>
        <w:tab/>
      </w:r>
      <w:r>
        <w:tab/>
        <w:t>logger.debug("GradeP4: getState2 {}", ret);</w:t>
      </w:r>
    </w:p>
    <w:p w14:paraId="1EB081B3" w14:textId="77777777" w:rsidR="00AF57CB" w:rsidRDefault="00AF57CB" w:rsidP="00AF57CB">
      <w:r>
        <w:tab/>
      </w:r>
      <w:r>
        <w:tab/>
        <w:t>return ret;</w:t>
      </w:r>
    </w:p>
    <w:p w14:paraId="746C654C" w14:textId="77777777" w:rsidR="00AF57CB" w:rsidRDefault="00AF57CB" w:rsidP="00AF57CB">
      <w:r>
        <w:tab/>
        <w:t>}</w:t>
      </w:r>
    </w:p>
    <w:p w14:paraId="7D771A6E" w14:textId="77777777" w:rsidR="00AF57CB" w:rsidRDefault="00AF57CB" w:rsidP="00AF57CB"/>
    <w:p w14:paraId="5D3DD789" w14:textId="77777777" w:rsidR="00AF57CB" w:rsidRDefault="00AF57CB" w:rsidP="00AF57CB">
      <w:r>
        <w:tab/>
        <w:t>static String getStates3() throws Exception {</w:t>
      </w:r>
    </w:p>
    <w:p w14:paraId="28827A10" w14:textId="77777777" w:rsidR="00AF57CB" w:rsidRDefault="00AF57CB" w:rsidP="00AF57CB">
      <w:r>
        <w:lastRenderedPageBreak/>
        <w:tab/>
      </w:r>
      <w:r>
        <w:tab/>
        <w:t>TreeMap&lt;String, String&gt; states = new TreeMap&lt;&gt;();</w:t>
      </w:r>
    </w:p>
    <w:p w14:paraId="309182BE" w14:textId="77777777" w:rsidR="00AF57CB" w:rsidRDefault="00AF57CB" w:rsidP="00AF57CB">
      <w:r>
        <w:tab/>
      </w:r>
      <w:r>
        <w:tab/>
        <w:t>for (String name: plugNames)</w:t>
      </w:r>
    </w:p>
    <w:p w14:paraId="59517F13" w14:textId="77777777" w:rsidR="00AF57CB" w:rsidRDefault="00AF57CB" w:rsidP="00AF57CB">
      <w:r>
        <w:tab/>
      </w:r>
      <w:r>
        <w:tab/>
        <w:t>{</w:t>
      </w:r>
    </w:p>
    <w:p w14:paraId="2684E3C1" w14:textId="77777777" w:rsidR="00AF57CB" w:rsidRDefault="00AF57CB" w:rsidP="00AF57CB">
      <w:r>
        <w:tab/>
      </w:r>
      <w:r>
        <w:tab/>
      </w:r>
      <w:r>
        <w:tab/>
        <w:t>String ret = getSim("/"+name);</w:t>
      </w:r>
    </w:p>
    <w:p w14:paraId="53223383" w14:textId="77777777" w:rsidR="00AF57CB" w:rsidRDefault="00AF57CB" w:rsidP="00AF57CB">
      <w:r>
        <w:tab/>
      </w:r>
      <w:r>
        <w:tab/>
      </w:r>
      <w:r>
        <w:tab/>
        <w:t>if ((ret.indexOf(name+" is off") != -1) &amp;&amp; (ret.indexOf(name+" is on") == -1))</w:t>
      </w:r>
    </w:p>
    <w:p w14:paraId="621EFE9B" w14:textId="77777777" w:rsidR="00AF57CB" w:rsidRDefault="00AF57CB" w:rsidP="00AF57CB">
      <w:r>
        <w:tab/>
      </w:r>
      <w:r>
        <w:tab/>
      </w:r>
      <w:r>
        <w:tab/>
        <w:t>{</w:t>
      </w:r>
    </w:p>
    <w:p w14:paraId="5A1A6E3A" w14:textId="77777777" w:rsidR="00AF57CB" w:rsidRDefault="00AF57CB" w:rsidP="00AF57CB">
      <w:r>
        <w:tab/>
      </w:r>
      <w:r>
        <w:tab/>
      </w:r>
      <w:r>
        <w:tab/>
      </w:r>
      <w:r>
        <w:tab/>
        <w:t>states.put(name, "0");</w:t>
      </w:r>
    </w:p>
    <w:p w14:paraId="430392D1" w14:textId="77777777" w:rsidR="00AF57CB" w:rsidRDefault="00AF57CB" w:rsidP="00AF57CB">
      <w:r>
        <w:tab/>
      </w:r>
      <w:r>
        <w:tab/>
      </w:r>
      <w:r>
        <w:tab/>
        <w:t>}</w:t>
      </w:r>
    </w:p>
    <w:p w14:paraId="7B243D67" w14:textId="77777777" w:rsidR="00AF57CB" w:rsidRDefault="00AF57CB" w:rsidP="00AF57CB">
      <w:r>
        <w:tab/>
      </w:r>
      <w:r>
        <w:tab/>
      </w:r>
      <w:r>
        <w:tab/>
        <w:t>else</w:t>
      </w:r>
    </w:p>
    <w:p w14:paraId="3854A4AF" w14:textId="77777777" w:rsidR="00AF57CB" w:rsidRDefault="00AF57CB" w:rsidP="00AF57CB">
      <w:r>
        <w:tab/>
      </w:r>
      <w:r>
        <w:tab/>
      </w:r>
      <w:r>
        <w:tab/>
        <w:t>{</w:t>
      </w:r>
    </w:p>
    <w:p w14:paraId="223EA89D" w14:textId="77777777" w:rsidR="00AF57CB" w:rsidRDefault="00AF57CB" w:rsidP="00AF57CB">
      <w:r>
        <w:tab/>
      </w:r>
      <w:r>
        <w:tab/>
      </w:r>
      <w:r>
        <w:tab/>
      </w:r>
      <w:r>
        <w:tab/>
        <w:t>states.put(name, "1");</w:t>
      </w:r>
    </w:p>
    <w:p w14:paraId="58D75D1C" w14:textId="77777777" w:rsidR="00AF57CB" w:rsidRDefault="00AF57CB" w:rsidP="00AF57CB">
      <w:r>
        <w:tab/>
      </w:r>
      <w:r>
        <w:tab/>
      </w:r>
      <w:r>
        <w:tab/>
        <w:t>}</w:t>
      </w:r>
    </w:p>
    <w:p w14:paraId="591BDF5A" w14:textId="77777777" w:rsidR="00AF57CB" w:rsidRDefault="00AF57CB" w:rsidP="00AF57CB">
      <w:r>
        <w:tab/>
      </w:r>
      <w:r>
        <w:tab/>
        <w:t>}</w:t>
      </w:r>
    </w:p>
    <w:p w14:paraId="1D5453EB" w14:textId="77777777" w:rsidR="00AF57CB" w:rsidRDefault="00AF57CB" w:rsidP="00AF57CB">
      <w:r>
        <w:tab/>
      </w:r>
      <w:r>
        <w:tab/>
        <w:t>for (String name: plugNamesEx)</w:t>
      </w:r>
    </w:p>
    <w:p w14:paraId="47241824" w14:textId="77777777" w:rsidR="00AF57CB" w:rsidRDefault="00AF57CB" w:rsidP="00AF57CB">
      <w:r>
        <w:tab/>
      </w:r>
      <w:r>
        <w:tab/>
        <w:t>{</w:t>
      </w:r>
    </w:p>
    <w:p w14:paraId="4EBEF8A4" w14:textId="77777777" w:rsidR="00AF57CB" w:rsidRDefault="00AF57CB" w:rsidP="00AF57CB">
      <w:r>
        <w:tab/>
      </w:r>
      <w:r>
        <w:tab/>
      </w:r>
      <w:r>
        <w:tab/>
        <w:t>String ret = getSimEx("/"+name);</w:t>
      </w:r>
    </w:p>
    <w:p w14:paraId="0F558412" w14:textId="77777777" w:rsidR="00AF57CB" w:rsidRDefault="00AF57CB" w:rsidP="00AF57CB">
      <w:r>
        <w:tab/>
      </w:r>
      <w:r>
        <w:tab/>
      </w:r>
      <w:r>
        <w:tab/>
        <w:t>if ((ret.indexOf(name+" is off") != -1) &amp;&amp; (ret.indexOf(name+" is on") == -1))</w:t>
      </w:r>
    </w:p>
    <w:p w14:paraId="5EB86DDF" w14:textId="77777777" w:rsidR="00AF57CB" w:rsidRDefault="00AF57CB" w:rsidP="00AF57CB">
      <w:r>
        <w:tab/>
      </w:r>
      <w:r>
        <w:tab/>
      </w:r>
      <w:r>
        <w:tab/>
        <w:t>{</w:t>
      </w:r>
    </w:p>
    <w:p w14:paraId="645BDADA" w14:textId="77777777" w:rsidR="00AF57CB" w:rsidRDefault="00AF57CB" w:rsidP="00AF57CB">
      <w:r>
        <w:tab/>
      </w:r>
      <w:r>
        <w:tab/>
      </w:r>
      <w:r>
        <w:tab/>
      </w:r>
      <w:r>
        <w:tab/>
        <w:t>states.put(name, "0");</w:t>
      </w:r>
    </w:p>
    <w:p w14:paraId="32E7CB0B" w14:textId="77777777" w:rsidR="00AF57CB" w:rsidRDefault="00AF57CB" w:rsidP="00AF57CB">
      <w:r>
        <w:tab/>
      </w:r>
      <w:r>
        <w:tab/>
      </w:r>
      <w:r>
        <w:tab/>
        <w:t>}</w:t>
      </w:r>
    </w:p>
    <w:p w14:paraId="0165236A" w14:textId="77777777" w:rsidR="00AF57CB" w:rsidRDefault="00AF57CB" w:rsidP="00AF57CB">
      <w:r>
        <w:tab/>
      </w:r>
      <w:r>
        <w:tab/>
      </w:r>
      <w:r>
        <w:tab/>
        <w:t>else</w:t>
      </w:r>
    </w:p>
    <w:p w14:paraId="200C58C0" w14:textId="77777777" w:rsidR="00AF57CB" w:rsidRDefault="00AF57CB" w:rsidP="00AF57CB">
      <w:r>
        <w:tab/>
      </w:r>
      <w:r>
        <w:tab/>
      </w:r>
      <w:r>
        <w:tab/>
        <w:t>{</w:t>
      </w:r>
    </w:p>
    <w:p w14:paraId="14B57CEB" w14:textId="77777777" w:rsidR="00AF57CB" w:rsidRDefault="00AF57CB" w:rsidP="00AF57CB">
      <w:r>
        <w:tab/>
      </w:r>
      <w:r>
        <w:tab/>
      </w:r>
      <w:r>
        <w:tab/>
      </w:r>
      <w:r>
        <w:tab/>
        <w:t>states.put(name, "1");</w:t>
      </w:r>
    </w:p>
    <w:p w14:paraId="11860712" w14:textId="77777777" w:rsidR="00AF57CB" w:rsidRDefault="00AF57CB" w:rsidP="00AF57CB">
      <w:r>
        <w:tab/>
      </w:r>
      <w:r>
        <w:tab/>
      </w:r>
      <w:r>
        <w:tab/>
        <w:t>}</w:t>
      </w:r>
    </w:p>
    <w:p w14:paraId="5DCA0881" w14:textId="77777777" w:rsidR="00AF57CB" w:rsidRDefault="00AF57CB" w:rsidP="00AF57CB">
      <w:r>
        <w:tab/>
      </w:r>
      <w:r>
        <w:tab/>
        <w:t>}</w:t>
      </w:r>
    </w:p>
    <w:p w14:paraId="2AB51F95" w14:textId="77777777" w:rsidR="00AF57CB" w:rsidRDefault="00AF57CB" w:rsidP="00AF57CB">
      <w:r>
        <w:tab/>
      </w:r>
      <w:r>
        <w:tab/>
        <w:t>String ret = String.join("", states.values());</w:t>
      </w:r>
    </w:p>
    <w:p w14:paraId="018969C7" w14:textId="77777777" w:rsidR="00AF57CB" w:rsidRDefault="00AF57CB" w:rsidP="00AF57CB">
      <w:r>
        <w:tab/>
      </w:r>
      <w:r>
        <w:tab/>
        <w:t>logger.debug("GradeP4: getState3 {}", ret);</w:t>
      </w:r>
    </w:p>
    <w:p w14:paraId="0FABB82F" w14:textId="77777777" w:rsidR="00AF57CB" w:rsidRDefault="00AF57CB" w:rsidP="00AF57CB">
      <w:r>
        <w:tab/>
      </w:r>
      <w:r>
        <w:tab/>
        <w:t>return ret;</w:t>
      </w:r>
    </w:p>
    <w:p w14:paraId="49C5A217" w14:textId="77777777" w:rsidR="00AF57CB" w:rsidRDefault="00AF57CB" w:rsidP="00AF57CB">
      <w:r>
        <w:lastRenderedPageBreak/>
        <w:tab/>
        <w:t>}</w:t>
      </w:r>
    </w:p>
    <w:p w14:paraId="3DE8287B" w14:textId="77777777" w:rsidR="00AF57CB" w:rsidRDefault="00AF57CB" w:rsidP="00AF57CB"/>
    <w:p w14:paraId="0E65C9EF" w14:textId="77777777" w:rsidR="00AF57CB" w:rsidRDefault="00AF57CB" w:rsidP="00AF57CB">
      <w:r>
        <w:tab/>
        <w:t>static String getStates4(MqttController mqtt) throws Exception {</w:t>
      </w:r>
    </w:p>
    <w:p w14:paraId="720081BB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187DCDB6" w14:textId="77777777" w:rsidR="00AF57CB" w:rsidRDefault="00AF57CB" w:rsidP="00AF57CB">
      <w:r>
        <w:tab/>
      </w:r>
      <w:r>
        <w:tab/>
        <w:t>for (String name: allPlugNames)</w:t>
      </w:r>
    </w:p>
    <w:p w14:paraId="2D496C73" w14:textId="77777777" w:rsidR="00AF57CB" w:rsidRDefault="00AF57CB" w:rsidP="00AF57CB">
      <w:r>
        <w:tab/>
      </w:r>
      <w:r>
        <w:tab/>
        <w:t>{</w:t>
      </w:r>
    </w:p>
    <w:p w14:paraId="74D24D7E" w14:textId="77777777" w:rsidR="00AF57CB" w:rsidRDefault="00AF57CB" w:rsidP="00AF57CB">
      <w:r>
        <w:tab/>
      </w:r>
      <w:r>
        <w:tab/>
      </w:r>
      <w:r>
        <w:tab/>
        <w:t>states.put(name, "off".equals(mqtt.getState(name))? "0": "1");</w:t>
      </w:r>
    </w:p>
    <w:p w14:paraId="42F3D32F" w14:textId="77777777" w:rsidR="00AF57CB" w:rsidRDefault="00AF57CB" w:rsidP="00AF57CB">
      <w:r>
        <w:tab/>
      </w:r>
      <w:r>
        <w:tab/>
        <w:t>}</w:t>
      </w:r>
    </w:p>
    <w:p w14:paraId="1EF98805" w14:textId="77777777" w:rsidR="00AF57CB" w:rsidRDefault="00AF57CB" w:rsidP="00AF57CB">
      <w:r>
        <w:tab/>
      </w:r>
      <w:r>
        <w:tab/>
        <w:t>String ret = String.join("", states.values());</w:t>
      </w:r>
    </w:p>
    <w:p w14:paraId="65E3E867" w14:textId="77777777" w:rsidR="00AF57CB" w:rsidRDefault="00AF57CB" w:rsidP="00AF57CB">
      <w:r>
        <w:tab/>
      </w:r>
      <w:r>
        <w:tab/>
        <w:t>logger.debug("GradeP4: getState4 {}", ret);</w:t>
      </w:r>
    </w:p>
    <w:p w14:paraId="7357A748" w14:textId="77777777" w:rsidR="00AF57CB" w:rsidRDefault="00AF57CB" w:rsidP="00AF57CB">
      <w:r>
        <w:tab/>
      </w:r>
      <w:r>
        <w:tab/>
        <w:t>return ret;</w:t>
      </w:r>
    </w:p>
    <w:p w14:paraId="04B97CA1" w14:textId="77777777" w:rsidR="00AF57CB" w:rsidRDefault="00AF57CB" w:rsidP="00AF57CB">
      <w:r>
        <w:tab/>
        <w:t>}</w:t>
      </w:r>
    </w:p>
    <w:p w14:paraId="5AEEEF8C" w14:textId="77777777" w:rsidR="00AF57CB" w:rsidRDefault="00AF57CB" w:rsidP="00AF57CB"/>
    <w:p w14:paraId="1B68BD81" w14:textId="77777777" w:rsidR="00AF57CB" w:rsidRDefault="00AF57CB" w:rsidP="00AF57CB">
      <w:r>
        <w:tab/>
        <w:t>static boolean verifyStates(String states, MqttController mqtt) throws Exception {</w:t>
      </w:r>
    </w:p>
    <w:p w14:paraId="1C3ACA11" w14:textId="77777777" w:rsidR="00AF57CB" w:rsidRDefault="00AF57CB" w:rsidP="00AF57CB">
      <w:r>
        <w:tab/>
      </w:r>
      <w:r>
        <w:tab/>
        <w:t>return states.equals(getStates1())</w:t>
      </w:r>
    </w:p>
    <w:p w14:paraId="1666BD9A" w14:textId="77777777" w:rsidR="00AF57CB" w:rsidRDefault="00AF57CB" w:rsidP="00AF57CB">
      <w:r>
        <w:tab/>
      </w:r>
      <w:r>
        <w:tab/>
      </w:r>
      <w:r>
        <w:tab/>
        <w:t>&amp;&amp; states.equals(getStates2())</w:t>
      </w:r>
    </w:p>
    <w:p w14:paraId="7E848519" w14:textId="77777777" w:rsidR="00AF57CB" w:rsidRDefault="00AF57CB" w:rsidP="00AF57CB">
      <w:r>
        <w:tab/>
      </w:r>
      <w:r>
        <w:tab/>
      </w:r>
      <w:r>
        <w:tab/>
        <w:t>&amp;&amp; states.equals(getStates3())</w:t>
      </w:r>
    </w:p>
    <w:p w14:paraId="3CF30D36" w14:textId="77777777" w:rsidR="00AF57CB" w:rsidRDefault="00AF57CB" w:rsidP="00AF57CB">
      <w:r>
        <w:tab/>
      </w:r>
      <w:r>
        <w:tab/>
      </w:r>
      <w:r>
        <w:tab/>
        <w:t>&amp;&amp; states.equals(getStates4(mqtt));</w:t>
      </w:r>
    </w:p>
    <w:p w14:paraId="534EB77E" w14:textId="77777777" w:rsidR="00AF57CB" w:rsidRDefault="00AF57CB" w:rsidP="00AF57CB">
      <w:r>
        <w:tab/>
        <w:t>}</w:t>
      </w:r>
    </w:p>
    <w:p w14:paraId="0DE245AD" w14:textId="77777777" w:rsidR="00AF57CB" w:rsidRDefault="00AF57CB" w:rsidP="00AF57CB"/>
    <w:p w14:paraId="3C97BCB7" w14:textId="77777777" w:rsidR="00AF57CB" w:rsidRDefault="00AF57CB" w:rsidP="00AF57CB">
      <w:r>
        <w:tab/>
        <w:t>public boolean testCase00() throws Exception {</w:t>
      </w:r>
    </w:p>
    <w:p w14:paraId="242F7B2B" w14:textId="77777777" w:rsidR="00AF57CB" w:rsidRDefault="00AF57CB" w:rsidP="00AF57CB">
      <w:r>
        <w:tab/>
      </w:r>
      <w:r>
        <w:tab/>
        <w:t>return "0000000".equals(getStates1());</w:t>
      </w:r>
    </w:p>
    <w:p w14:paraId="4C94ED6C" w14:textId="77777777" w:rsidR="00AF57CB" w:rsidRDefault="00AF57CB" w:rsidP="00AF57CB">
      <w:r>
        <w:tab/>
        <w:t>}</w:t>
      </w:r>
    </w:p>
    <w:p w14:paraId="0865290C" w14:textId="77777777" w:rsidR="00AF57CB" w:rsidRDefault="00AF57CB" w:rsidP="00AF57CB"/>
    <w:p w14:paraId="2BE4588C" w14:textId="77777777" w:rsidR="00AF57CB" w:rsidRDefault="00AF57CB" w:rsidP="00AF57CB">
      <w:r>
        <w:tab/>
        <w:t>public boolean testCase01() throws Exception {</w:t>
      </w:r>
    </w:p>
    <w:p w14:paraId="7225CC9F" w14:textId="77777777" w:rsidR="00AF57CB" w:rsidRDefault="00AF57CB" w:rsidP="00AF57CB">
      <w:r>
        <w:tab/>
      </w:r>
      <w:r>
        <w:tab/>
        <w:t>getHub("/api/plugs/a?action=on");</w:t>
      </w:r>
    </w:p>
    <w:p w14:paraId="2F27E0D4" w14:textId="77777777" w:rsidR="00AF57CB" w:rsidRDefault="00AF57CB" w:rsidP="00AF57CB">
      <w:r>
        <w:tab/>
      </w:r>
      <w:r>
        <w:tab/>
        <w:t>getHub("/api/plugs/c?action=toggle");</w:t>
      </w:r>
    </w:p>
    <w:p w14:paraId="27E9029A" w14:textId="77777777" w:rsidR="00AF57CB" w:rsidRDefault="00AF57CB" w:rsidP="00AF57CB"/>
    <w:p w14:paraId="3115A2C4" w14:textId="77777777" w:rsidR="00AF57CB" w:rsidRDefault="00AF57CB" w:rsidP="00AF57CB">
      <w:r>
        <w:lastRenderedPageBreak/>
        <w:tab/>
      </w:r>
      <w:r>
        <w:tab/>
        <w:t>Thread.sleep(1000);</w:t>
      </w:r>
    </w:p>
    <w:p w14:paraId="2612045C" w14:textId="77777777" w:rsidR="00AF57CB" w:rsidRDefault="00AF57CB" w:rsidP="00AF57CB">
      <w:r>
        <w:tab/>
      </w:r>
      <w:r>
        <w:tab/>
        <w:t>return "1010000".equals(getStates1());</w:t>
      </w:r>
    </w:p>
    <w:p w14:paraId="1C3DF805" w14:textId="77777777" w:rsidR="00AF57CB" w:rsidRDefault="00AF57CB" w:rsidP="00AF57CB">
      <w:r>
        <w:tab/>
        <w:t>}</w:t>
      </w:r>
    </w:p>
    <w:p w14:paraId="10608CF2" w14:textId="77777777" w:rsidR="00AF57CB" w:rsidRDefault="00AF57CB" w:rsidP="00AF57CB"/>
    <w:p w14:paraId="630BCB12" w14:textId="77777777" w:rsidR="00AF57CB" w:rsidRDefault="00AF57CB" w:rsidP="00AF57CB">
      <w:r>
        <w:tab/>
        <w:t>public boolean testCase02() throws Exception {</w:t>
      </w:r>
    </w:p>
    <w:p w14:paraId="567A635B" w14:textId="77777777" w:rsidR="00AF57CB" w:rsidRDefault="00AF57CB" w:rsidP="00AF57CB">
      <w:r>
        <w:tab/>
      </w:r>
      <w:r>
        <w:tab/>
        <w:t>getHub("/api/plugs/a?action=toggle");</w:t>
      </w:r>
    </w:p>
    <w:p w14:paraId="30427087" w14:textId="77777777" w:rsidR="00AF57CB" w:rsidRDefault="00AF57CB" w:rsidP="00AF57CB">
      <w:r>
        <w:tab/>
      </w:r>
      <w:r>
        <w:tab/>
        <w:t>getHub("/api/plugs/c?action=off");</w:t>
      </w:r>
    </w:p>
    <w:p w14:paraId="7FE3B60B" w14:textId="77777777" w:rsidR="00AF57CB" w:rsidRDefault="00AF57CB" w:rsidP="00AF57CB">
      <w:r>
        <w:tab/>
      </w:r>
      <w:r>
        <w:tab/>
        <w:t>getHub("/api/plugs/e?action=on");</w:t>
      </w:r>
    </w:p>
    <w:p w14:paraId="5DCBBD61" w14:textId="77777777" w:rsidR="00AF57CB" w:rsidRDefault="00AF57CB" w:rsidP="00AF57CB">
      <w:r>
        <w:tab/>
      </w:r>
      <w:r>
        <w:tab/>
        <w:t>getHub("/api/plugs/g?action=toggle");</w:t>
      </w:r>
    </w:p>
    <w:p w14:paraId="6C2D15F7" w14:textId="77777777" w:rsidR="00AF57CB" w:rsidRDefault="00AF57CB" w:rsidP="00AF57CB"/>
    <w:p w14:paraId="18B09BDF" w14:textId="77777777" w:rsidR="00AF57CB" w:rsidRDefault="00AF57CB" w:rsidP="00AF57CB">
      <w:r>
        <w:tab/>
      </w:r>
      <w:r>
        <w:tab/>
        <w:t>Thread.sleep(1000);</w:t>
      </w:r>
    </w:p>
    <w:p w14:paraId="4A586625" w14:textId="77777777" w:rsidR="00AF57CB" w:rsidRDefault="00AF57CB" w:rsidP="00AF57CB">
      <w:r>
        <w:tab/>
      </w:r>
      <w:r>
        <w:tab/>
        <w:t>return "0000101".equals(getStates1());</w:t>
      </w:r>
    </w:p>
    <w:p w14:paraId="3C5372C2" w14:textId="77777777" w:rsidR="00AF57CB" w:rsidRDefault="00AF57CB" w:rsidP="00AF57CB">
      <w:r>
        <w:tab/>
        <w:t>}</w:t>
      </w:r>
    </w:p>
    <w:p w14:paraId="686643BB" w14:textId="77777777" w:rsidR="00AF57CB" w:rsidRDefault="00AF57CB" w:rsidP="00AF57CB"/>
    <w:p w14:paraId="3641532C" w14:textId="77777777" w:rsidR="00AF57CB" w:rsidRDefault="00AF57CB" w:rsidP="00AF57CB">
      <w:r>
        <w:tab/>
        <w:t>public boolean testCase03() throws Exception {</w:t>
      </w:r>
    </w:p>
    <w:p w14:paraId="03208A97" w14:textId="77777777" w:rsidR="00AF57CB" w:rsidRDefault="00AF57CB" w:rsidP="00AF57CB">
      <w:r>
        <w:tab/>
      </w:r>
      <w:r>
        <w:tab/>
        <w:t>getHub("/api/plugs/a?action=off");</w:t>
      </w:r>
    </w:p>
    <w:p w14:paraId="127180E6" w14:textId="77777777" w:rsidR="00AF57CB" w:rsidRDefault="00AF57CB" w:rsidP="00AF57CB">
      <w:r>
        <w:tab/>
      </w:r>
      <w:r>
        <w:tab/>
        <w:t>getHub("/api/plugs/b?action=on");</w:t>
      </w:r>
    </w:p>
    <w:p w14:paraId="276ABA52" w14:textId="77777777" w:rsidR="00AF57CB" w:rsidRDefault="00AF57CB" w:rsidP="00AF57CB">
      <w:r>
        <w:tab/>
      </w:r>
      <w:r>
        <w:tab/>
        <w:t>getHub("/api/plugs/c?action=off");</w:t>
      </w:r>
    </w:p>
    <w:p w14:paraId="447AA033" w14:textId="77777777" w:rsidR="00AF57CB" w:rsidRDefault="00AF57CB" w:rsidP="00AF57CB">
      <w:r>
        <w:tab/>
      </w:r>
      <w:r>
        <w:tab/>
        <w:t>getHub("/api/plugs/d?action=toggle");</w:t>
      </w:r>
    </w:p>
    <w:p w14:paraId="2F609826" w14:textId="77777777" w:rsidR="00AF57CB" w:rsidRDefault="00AF57CB" w:rsidP="00AF57CB">
      <w:r>
        <w:tab/>
      </w:r>
      <w:r>
        <w:tab/>
        <w:t>getHub("/api/plugs/e?action=on");</w:t>
      </w:r>
    </w:p>
    <w:p w14:paraId="27B9B88E" w14:textId="77777777" w:rsidR="00AF57CB" w:rsidRDefault="00AF57CB" w:rsidP="00AF57CB">
      <w:r>
        <w:tab/>
      </w:r>
      <w:r>
        <w:tab/>
        <w:t>getHub("/api/plugs/f?action=off");</w:t>
      </w:r>
    </w:p>
    <w:p w14:paraId="1AE9F5C2" w14:textId="77777777" w:rsidR="00AF57CB" w:rsidRDefault="00AF57CB" w:rsidP="00AF57CB">
      <w:r>
        <w:tab/>
      </w:r>
      <w:r>
        <w:tab/>
        <w:t>getHub("/api/plugs/g?action=toggle");</w:t>
      </w:r>
    </w:p>
    <w:p w14:paraId="1C85C29C" w14:textId="77777777" w:rsidR="00AF57CB" w:rsidRDefault="00AF57CB" w:rsidP="00AF57CB"/>
    <w:p w14:paraId="528797D0" w14:textId="77777777" w:rsidR="00AF57CB" w:rsidRDefault="00AF57CB" w:rsidP="00AF57CB">
      <w:r>
        <w:tab/>
      </w:r>
      <w:r>
        <w:tab/>
        <w:t>Thread.sleep(1000);</w:t>
      </w:r>
    </w:p>
    <w:p w14:paraId="36D7E8CB" w14:textId="77777777" w:rsidR="00AF57CB" w:rsidRDefault="00AF57CB" w:rsidP="00AF57CB">
      <w:r>
        <w:tab/>
      </w:r>
      <w:r>
        <w:tab/>
        <w:t>return "0101100".equals(getStates2());</w:t>
      </w:r>
    </w:p>
    <w:p w14:paraId="140A929C" w14:textId="77777777" w:rsidR="00AF57CB" w:rsidRDefault="00AF57CB" w:rsidP="00AF57CB">
      <w:r>
        <w:tab/>
        <w:t>}</w:t>
      </w:r>
    </w:p>
    <w:p w14:paraId="74A71C7F" w14:textId="77777777" w:rsidR="00AF57CB" w:rsidRDefault="00AF57CB" w:rsidP="00AF57CB"/>
    <w:p w14:paraId="49FD2C52" w14:textId="77777777" w:rsidR="00AF57CB" w:rsidRDefault="00AF57CB" w:rsidP="00AF57CB">
      <w:r>
        <w:tab/>
        <w:t>public boolean testCase04() throws Exception {</w:t>
      </w:r>
    </w:p>
    <w:p w14:paraId="109A2D1E" w14:textId="77777777" w:rsidR="00AF57CB" w:rsidRDefault="00AF57CB" w:rsidP="00AF57CB">
      <w:r>
        <w:tab/>
      </w:r>
      <w:r>
        <w:tab/>
        <w:t>getHub("/api/plugs/b?action=off");</w:t>
      </w:r>
    </w:p>
    <w:p w14:paraId="05C19DE3" w14:textId="77777777" w:rsidR="00AF57CB" w:rsidRDefault="00AF57CB" w:rsidP="00AF57CB">
      <w:r>
        <w:lastRenderedPageBreak/>
        <w:tab/>
      </w:r>
      <w:r>
        <w:tab/>
        <w:t>getHub("/api/plugs/d?action=on");</w:t>
      </w:r>
    </w:p>
    <w:p w14:paraId="6FD2B39A" w14:textId="77777777" w:rsidR="00AF57CB" w:rsidRDefault="00AF57CB" w:rsidP="00AF57CB">
      <w:r>
        <w:tab/>
      </w:r>
      <w:r>
        <w:tab/>
        <w:t>getHub("/api/plugs/f?action=on");</w:t>
      </w:r>
    </w:p>
    <w:p w14:paraId="0141063F" w14:textId="77777777" w:rsidR="00AF57CB" w:rsidRDefault="00AF57CB" w:rsidP="00AF57CB"/>
    <w:p w14:paraId="3699568F" w14:textId="77777777" w:rsidR="00AF57CB" w:rsidRDefault="00AF57CB" w:rsidP="00AF57CB">
      <w:r>
        <w:tab/>
      </w:r>
      <w:r>
        <w:tab/>
        <w:t>Thread.sleep(1000);</w:t>
      </w:r>
    </w:p>
    <w:p w14:paraId="339A8438" w14:textId="77777777" w:rsidR="00AF57CB" w:rsidRDefault="00AF57CB" w:rsidP="00AF57CB">
      <w:r>
        <w:tab/>
      </w:r>
      <w:r>
        <w:tab/>
        <w:t>return "0001110".equals(getStates2());</w:t>
      </w:r>
    </w:p>
    <w:p w14:paraId="49CF163C" w14:textId="77777777" w:rsidR="00AF57CB" w:rsidRDefault="00AF57CB" w:rsidP="00AF57CB">
      <w:r>
        <w:tab/>
        <w:t>}</w:t>
      </w:r>
    </w:p>
    <w:p w14:paraId="2894D6FD" w14:textId="77777777" w:rsidR="00AF57CB" w:rsidRDefault="00AF57CB" w:rsidP="00AF57CB"/>
    <w:p w14:paraId="71085D8E" w14:textId="77777777" w:rsidR="00AF57CB" w:rsidRDefault="00AF57CB" w:rsidP="00AF57CB">
      <w:r>
        <w:tab/>
        <w:t>public boolean testCase05() throws Exception {</w:t>
      </w:r>
    </w:p>
    <w:p w14:paraId="68FA12E2" w14:textId="77777777" w:rsidR="00AF57CB" w:rsidRDefault="00AF57CB" w:rsidP="00AF57CB">
      <w:r>
        <w:tab/>
      </w:r>
      <w:r>
        <w:tab/>
        <w:t>getSim("/b?action=on");</w:t>
      </w:r>
    </w:p>
    <w:p w14:paraId="5CB36382" w14:textId="77777777" w:rsidR="00AF57CB" w:rsidRDefault="00AF57CB" w:rsidP="00AF57CB"/>
    <w:p w14:paraId="68FD5248" w14:textId="77777777" w:rsidR="00AF57CB" w:rsidRDefault="00AF57CB" w:rsidP="00AF57CB">
      <w:r>
        <w:tab/>
      </w:r>
      <w:r>
        <w:tab/>
        <w:t>Thread.sleep(1000);</w:t>
      </w:r>
    </w:p>
    <w:p w14:paraId="594A8F1D" w14:textId="77777777" w:rsidR="00AF57CB" w:rsidRDefault="00AF57CB" w:rsidP="00AF57CB">
      <w:r>
        <w:tab/>
      </w:r>
      <w:r>
        <w:tab/>
        <w:t>return verifyStates("0101110", mqtt);</w:t>
      </w:r>
    </w:p>
    <w:p w14:paraId="1C612826" w14:textId="77777777" w:rsidR="00AF57CB" w:rsidRDefault="00AF57CB" w:rsidP="00AF57CB">
      <w:r>
        <w:tab/>
        <w:t>}</w:t>
      </w:r>
    </w:p>
    <w:p w14:paraId="564E00C3" w14:textId="77777777" w:rsidR="00AF57CB" w:rsidRDefault="00AF57CB" w:rsidP="00AF57CB"/>
    <w:p w14:paraId="09801335" w14:textId="77777777" w:rsidR="00AF57CB" w:rsidRDefault="00AF57CB" w:rsidP="00AF57CB">
      <w:r>
        <w:tab/>
        <w:t>public boolean testCase06() throws Exception {</w:t>
      </w:r>
    </w:p>
    <w:p w14:paraId="116D8DFB" w14:textId="77777777" w:rsidR="00AF57CB" w:rsidRDefault="00AF57CB" w:rsidP="00AF57CB">
      <w:r>
        <w:tab/>
      </w:r>
      <w:r>
        <w:tab/>
        <w:t>getSimEx("/d?action=off");</w:t>
      </w:r>
    </w:p>
    <w:p w14:paraId="32EC92BA" w14:textId="77777777" w:rsidR="00AF57CB" w:rsidRDefault="00AF57CB" w:rsidP="00AF57CB"/>
    <w:p w14:paraId="38C5BA6B" w14:textId="77777777" w:rsidR="00AF57CB" w:rsidRDefault="00AF57CB" w:rsidP="00AF57CB">
      <w:r>
        <w:tab/>
      </w:r>
      <w:r>
        <w:tab/>
        <w:t>Thread.sleep(1000);</w:t>
      </w:r>
    </w:p>
    <w:p w14:paraId="148D7457" w14:textId="77777777" w:rsidR="00AF57CB" w:rsidRDefault="00AF57CB" w:rsidP="00AF57CB">
      <w:r>
        <w:tab/>
      </w:r>
      <w:r>
        <w:tab/>
        <w:t>return verifyStates("0100110", mqtt);</w:t>
      </w:r>
    </w:p>
    <w:p w14:paraId="11B4DC70" w14:textId="77777777" w:rsidR="00AF57CB" w:rsidRDefault="00AF57CB" w:rsidP="00AF57CB">
      <w:r>
        <w:tab/>
        <w:t>}</w:t>
      </w:r>
    </w:p>
    <w:p w14:paraId="62797C51" w14:textId="77777777" w:rsidR="00AF57CB" w:rsidRDefault="00AF57CB" w:rsidP="00AF57CB"/>
    <w:p w14:paraId="69A32224" w14:textId="77777777" w:rsidR="00AF57CB" w:rsidRDefault="00AF57CB" w:rsidP="00AF57CB">
      <w:r>
        <w:tab/>
        <w:t>public boolean testCase07() throws Exception {</w:t>
      </w:r>
    </w:p>
    <w:p w14:paraId="32619C71" w14:textId="77777777" w:rsidR="00AF57CB" w:rsidRDefault="00AF57CB" w:rsidP="00AF57CB">
      <w:r>
        <w:tab/>
      </w:r>
      <w:r>
        <w:tab/>
        <w:t>mqtt.publishAction("c", "on");</w:t>
      </w:r>
    </w:p>
    <w:p w14:paraId="65BB5AF6" w14:textId="77777777" w:rsidR="00AF57CB" w:rsidRDefault="00AF57CB" w:rsidP="00AF57CB">
      <w:r>
        <w:tab/>
      </w:r>
      <w:r>
        <w:tab/>
        <w:t>mqtt.publishAction("e", "off");</w:t>
      </w:r>
    </w:p>
    <w:p w14:paraId="5F9D8D3F" w14:textId="77777777" w:rsidR="00AF57CB" w:rsidRDefault="00AF57CB" w:rsidP="00AF57CB"/>
    <w:p w14:paraId="3A4089B8" w14:textId="77777777" w:rsidR="00AF57CB" w:rsidRDefault="00AF57CB" w:rsidP="00AF57CB">
      <w:r>
        <w:tab/>
      </w:r>
      <w:r>
        <w:tab/>
        <w:t>Thread.sleep(1000);</w:t>
      </w:r>
    </w:p>
    <w:p w14:paraId="58F03DE5" w14:textId="77777777" w:rsidR="00AF57CB" w:rsidRDefault="00AF57CB" w:rsidP="00AF57CB">
      <w:r>
        <w:tab/>
      </w:r>
      <w:r>
        <w:tab/>
        <w:t>return verifyStates("0110010", mqtt);</w:t>
      </w:r>
    </w:p>
    <w:p w14:paraId="1383632B" w14:textId="77777777" w:rsidR="00AF57CB" w:rsidRDefault="00AF57CB" w:rsidP="00AF57CB">
      <w:r>
        <w:tab/>
        <w:t>}</w:t>
      </w:r>
    </w:p>
    <w:p w14:paraId="32802E75" w14:textId="77777777" w:rsidR="00AF57CB" w:rsidRDefault="00AF57CB" w:rsidP="00AF57CB"/>
    <w:p w14:paraId="7A82FD11" w14:textId="77777777" w:rsidR="00AF57CB" w:rsidRDefault="00AF57CB" w:rsidP="00AF57CB">
      <w:r>
        <w:lastRenderedPageBreak/>
        <w:tab/>
        <w:t>public boolean testCase08() throws Exception {</w:t>
      </w:r>
    </w:p>
    <w:p w14:paraId="0E3368B8" w14:textId="77777777" w:rsidR="00AF57CB" w:rsidRDefault="00AF57CB" w:rsidP="00AF57CB">
      <w:r>
        <w:tab/>
      </w:r>
      <w:r>
        <w:tab/>
        <w:t>getSim("/a?action=toggle");</w:t>
      </w:r>
    </w:p>
    <w:p w14:paraId="654511C4" w14:textId="77777777" w:rsidR="00AF57CB" w:rsidRDefault="00AF57CB" w:rsidP="00AF57CB">
      <w:r>
        <w:tab/>
      </w:r>
      <w:r>
        <w:tab/>
        <w:t>mqtt.publishAction("d", "toggle");</w:t>
      </w:r>
    </w:p>
    <w:p w14:paraId="25C76B84" w14:textId="77777777" w:rsidR="00AF57CB" w:rsidRDefault="00AF57CB" w:rsidP="00AF57CB">
      <w:r>
        <w:tab/>
      </w:r>
      <w:r>
        <w:tab/>
        <w:t>getSimEx("/e?action=toggle");</w:t>
      </w:r>
    </w:p>
    <w:p w14:paraId="6E745C3A" w14:textId="77777777" w:rsidR="00AF57CB" w:rsidRDefault="00AF57CB" w:rsidP="00AF57CB">
      <w:r>
        <w:tab/>
      </w:r>
      <w:r>
        <w:tab/>
        <w:t>mqtt.publishAction("g", "toggle");</w:t>
      </w:r>
    </w:p>
    <w:p w14:paraId="0102FC88" w14:textId="77777777" w:rsidR="00AF57CB" w:rsidRDefault="00AF57CB" w:rsidP="00AF57CB"/>
    <w:p w14:paraId="6A9EB09D" w14:textId="77777777" w:rsidR="00AF57CB" w:rsidRDefault="00AF57CB" w:rsidP="00AF57CB">
      <w:r>
        <w:tab/>
      </w:r>
      <w:r>
        <w:tab/>
        <w:t>Thread.sleep(1000);</w:t>
      </w:r>
    </w:p>
    <w:p w14:paraId="64EA749D" w14:textId="77777777" w:rsidR="00AF57CB" w:rsidRDefault="00AF57CB" w:rsidP="00AF57CB">
      <w:r>
        <w:tab/>
      </w:r>
      <w:r>
        <w:tab/>
        <w:t>return verifyStates("1111111", mqtt);</w:t>
      </w:r>
    </w:p>
    <w:p w14:paraId="1188A0D3" w14:textId="77777777" w:rsidR="00AF57CB" w:rsidRDefault="00AF57CB" w:rsidP="00AF57CB">
      <w:r>
        <w:tab/>
        <w:t>}</w:t>
      </w:r>
    </w:p>
    <w:p w14:paraId="418E86CF" w14:textId="77777777" w:rsidR="00AF57CB" w:rsidRDefault="00AF57CB" w:rsidP="00AF57CB"/>
    <w:p w14:paraId="13D689F8" w14:textId="77777777" w:rsidR="00AF57CB" w:rsidRDefault="00AF57CB" w:rsidP="00AF57CB">
      <w:r>
        <w:tab/>
        <w:t>public boolean testCase09() throws Exception {</w:t>
      </w:r>
    </w:p>
    <w:p w14:paraId="2877AF9C" w14:textId="77777777" w:rsidR="00AF57CB" w:rsidRDefault="00AF57CB" w:rsidP="00AF57CB">
      <w:r>
        <w:tab/>
      </w:r>
      <w:r>
        <w:tab/>
        <w:t>getHub("/api/plugs/a?action=off");</w:t>
      </w:r>
    </w:p>
    <w:p w14:paraId="1298B636" w14:textId="77777777" w:rsidR="00AF57CB" w:rsidRDefault="00AF57CB" w:rsidP="00AF57CB">
      <w:r>
        <w:tab/>
      </w:r>
      <w:r>
        <w:tab/>
        <w:t>mqtt.publishAction("b", "toggle");</w:t>
      </w:r>
    </w:p>
    <w:p w14:paraId="0792F47C" w14:textId="77777777" w:rsidR="00AF57CB" w:rsidRDefault="00AF57CB" w:rsidP="00AF57CB">
      <w:r>
        <w:tab/>
      </w:r>
      <w:r>
        <w:tab/>
        <w:t>getSim("/c?action=off");</w:t>
      </w:r>
    </w:p>
    <w:p w14:paraId="2BB9FBBC" w14:textId="77777777" w:rsidR="00AF57CB" w:rsidRDefault="00AF57CB" w:rsidP="00AF57CB">
      <w:r>
        <w:tab/>
      </w:r>
      <w:r>
        <w:tab/>
        <w:t>getSimEx("/d?action=toggle");</w:t>
      </w:r>
    </w:p>
    <w:p w14:paraId="18FB281A" w14:textId="77777777" w:rsidR="00AF57CB" w:rsidRDefault="00AF57CB" w:rsidP="00AF57CB">
      <w:r>
        <w:tab/>
      </w:r>
      <w:r>
        <w:tab/>
        <w:t>getHub("/api/plugs/e?action=toggle");</w:t>
      </w:r>
    </w:p>
    <w:p w14:paraId="763E27E3" w14:textId="77777777" w:rsidR="00AF57CB" w:rsidRDefault="00AF57CB" w:rsidP="00AF57CB">
      <w:r>
        <w:tab/>
      </w:r>
      <w:r>
        <w:tab/>
        <w:t>mqtt.publishAction("f", "off");</w:t>
      </w:r>
    </w:p>
    <w:p w14:paraId="498D2361" w14:textId="77777777" w:rsidR="00AF57CB" w:rsidRDefault="00AF57CB" w:rsidP="00AF57CB">
      <w:r>
        <w:tab/>
      </w:r>
      <w:r>
        <w:tab/>
        <w:t>getSimEx("/g?action=off");</w:t>
      </w:r>
    </w:p>
    <w:p w14:paraId="46931A14" w14:textId="77777777" w:rsidR="00AF57CB" w:rsidRDefault="00AF57CB" w:rsidP="00AF57CB"/>
    <w:p w14:paraId="145C42F1" w14:textId="77777777" w:rsidR="00AF57CB" w:rsidRDefault="00AF57CB" w:rsidP="00AF57CB">
      <w:r>
        <w:tab/>
      </w:r>
      <w:r>
        <w:tab/>
        <w:t>Thread.sleep(1000);</w:t>
      </w:r>
    </w:p>
    <w:p w14:paraId="51174176" w14:textId="6ECA92F2" w:rsidR="00AF57CB" w:rsidRPr="00AF57CB" w:rsidRDefault="00AF57CB" w:rsidP="00AF57CB">
      <w:r>
        <w:tab/>
      </w:r>
      <w:r>
        <w:tab/>
        <w:t>return verifyStates("0000000", mqtt);</w:t>
      </w:r>
      <w:r>
        <w:tab/>
        <w:t>}</w:t>
      </w:r>
      <w:r>
        <w:tab/>
        <w:t>}</w:t>
      </w:r>
    </w:p>
    <w:sectPr w:rsidR="00AF57CB" w:rsidRPr="00AF57CB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2F2C8" w14:textId="77777777" w:rsidR="00315A99" w:rsidRDefault="00315A99" w:rsidP="0029608C">
      <w:r>
        <w:separator/>
      </w:r>
    </w:p>
    <w:p w14:paraId="6118E328" w14:textId="77777777" w:rsidR="00315A99" w:rsidRDefault="00315A99" w:rsidP="0029608C"/>
    <w:p w14:paraId="12CF6328" w14:textId="77777777" w:rsidR="00315A99" w:rsidRDefault="00315A99"/>
  </w:endnote>
  <w:endnote w:type="continuationSeparator" w:id="0">
    <w:p w14:paraId="73B13499" w14:textId="77777777" w:rsidR="00315A99" w:rsidRDefault="00315A99" w:rsidP="0029608C">
      <w:r>
        <w:continuationSeparator/>
      </w:r>
    </w:p>
    <w:p w14:paraId="703BB5FC" w14:textId="77777777" w:rsidR="00315A99" w:rsidRDefault="00315A99" w:rsidP="0029608C"/>
    <w:p w14:paraId="3DC16DAC" w14:textId="77777777" w:rsidR="00315A99" w:rsidRDefault="00315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91F8C" w14:textId="77777777" w:rsidR="002A3E99" w:rsidRDefault="002A3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DB52B" w14:textId="77777777" w:rsidR="00315A99" w:rsidRDefault="00315A99" w:rsidP="0029608C">
      <w:r>
        <w:separator/>
      </w:r>
    </w:p>
  </w:footnote>
  <w:footnote w:type="continuationSeparator" w:id="0">
    <w:p w14:paraId="2A2A17AF" w14:textId="77777777" w:rsidR="00315A99" w:rsidRDefault="00315A99" w:rsidP="0029608C">
      <w:r>
        <w:continuationSeparator/>
      </w:r>
    </w:p>
    <w:p w14:paraId="2BDB5670" w14:textId="77777777" w:rsidR="00315A99" w:rsidRDefault="00315A99" w:rsidP="0029608C"/>
    <w:p w14:paraId="188FD391" w14:textId="77777777" w:rsidR="00315A99" w:rsidRDefault="00315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3E6226B0" w:rsidR="007D5956" w:rsidRDefault="0099136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24B7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117A3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38D04E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F065AC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A80A4A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ECEF37A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F21BAB3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12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13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14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15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8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062B4E1D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11A5E3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17E9BC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1E4B459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1EC4AB9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836227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7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16"/>
  </w:num>
  <w:num w:numId="2" w16cid:durableId="1304311152">
    <w:abstractNumId w:val="41"/>
  </w:num>
  <w:num w:numId="3" w16cid:durableId="527959689">
    <w:abstractNumId w:val="30"/>
  </w:num>
  <w:num w:numId="4" w16cid:durableId="2136217272">
    <w:abstractNumId w:val="39"/>
  </w:num>
  <w:num w:numId="5" w16cid:durableId="535391431">
    <w:abstractNumId w:val="38"/>
  </w:num>
  <w:num w:numId="6" w16cid:durableId="1219822437">
    <w:abstractNumId w:val="43"/>
  </w:num>
  <w:num w:numId="7" w16cid:durableId="1533567108">
    <w:abstractNumId w:val="42"/>
  </w:num>
  <w:num w:numId="8" w16cid:durableId="287249505">
    <w:abstractNumId w:val="37"/>
  </w:num>
  <w:num w:numId="9" w16cid:durableId="1132095448">
    <w:abstractNumId w:val="47"/>
  </w:num>
  <w:num w:numId="10" w16cid:durableId="1828859707">
    <w:abstractNumId w:val="40"/>
  </w:num>
  <w:num w:numId="11" w16cid:durableId="519902530">
    <w:abstractNumId w:val="48"/>
  </w:num>
  <w:num w:numId="12" w16cid:durableId="643699067">
    <w:abstractNumId w:val="44"/>
  </w:num>
  <w:num w:numId="13" w16cid:durableId="514458983">
    <w:abstractNumId w:val="14"/>
  </w:num>
  <w:num w:numId="14" w16cid:durableId="360011364">
    <w:abstractNumId w:val="13"/>
  </w:num>
  <w:num w:numId="15" w16cid:durableId="1124733215">
    <w:abstractNumId w:val="12"/>
  </w:num>
  <w:num w:numId="16" w16cid:durableId="1622221849">
    <w:abstractNumId w:val="11"/>
  </w:num>
  <w:num w:numId="17" w16cid:durableId="2137329164">
    <w:abstractNumId w:val="15"/>
  </w:num>
  <w:num w:numId="18" w16cid:durableId="811291247">
    <w:abstractNumId w:val="10"/>
  </w:num>
  <w:num w:numId="19" w16cid:durableId="665476797">
    <w:abstractNumId w:val="9"/>
  </w:num>
  <w:num w:numId="20" w16cid:durableId="624694644">
    <w:abstractNumId w:val="8"/>
  </w:num>
  <w:num w:numId="21" w16cid:durableId="1890459991">
    <w:abstractNumId w:val="7"/>
  </w:num>
  <w:num w:numId="22" w16cid:durableId="1339649061">
    <w:abstractNumId w:val="46"/>
  </w:num>
  <w:num w:numId="23" w16cid:durableId="1671254693">
    <w:abstractNumId w:val="49"/>
  </w:num>
  <w:num w:numId="24" w16cid:durableId="585963682">
    <w:abstractNumId w:val="32"/>
  </w:num>
  <w:num w:numId="25" w16cid:durableId="1720015195">
    <w:abstractNumId w:val="2"/>
  </w:num>
  <w:num w:numId="26" w16cid:durableId="922451193">
    <w:abstractNumId w:val="31"/>
  </w:num>
  <w:num w:numId="27" w16cid:durableId="1099519571">
    <w:abstractNumId w:val="4"/>
  </w:num>
  <w:num w:numId="28" w16cid:durableId="1799642970">
    <w:abstractNumId w:val="36"/>
  </w:num>
  <w:num w:numId="29" w16cid:durableId="238057179">
    <w:abstractNumId w:val="3"/>
  </w:num>
  <w:num w:numId="30" w16cid:durableId="1953633129">
    <w:abstractNumId w:val="45"/>
  </w:num>
  <w:num w:numId="31" w16cid:durableId="1201750036">
    <w:abstractNumId w:val="35"/>
  </w:num>
  <w:num w:numId="32" w16cid:durableId="169222921">
    <w:abstractNumId w:val="6"/>
  </w:num>
  <w:num w:numId="33" w16cid:durableId="1046445687">
    <w:abstractNumId w:val="1"/>
  </w:num>
  <w:num w:numId="34" w16cid:durableId="1845901143">
    <w:abstractNumId w:val="34"/>
  </w:num>
  <w:num w:numId="35" w16cid:durableId="869341005">
    <w:abstractNumId w:val="0"/>
  </w:num>
  <w:num w:numId="36" w16cid:durableId="587085016">
    <w:abstractNumId w:val="33"/>
  </w:num>
  <w:num w:numId="37" w16cid:durableId="142934600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2D3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72E"/>
    <w:rsid w:val="00070DB2"/>
    <w:rsid w:val="0007163C"/>
    <w:rsid w:val="000718CD"/>
    <w:rsid w:val="0007286B"/>
    <w:rsid w:val="0007377A"/>
    <w:rsid w:val="00075786"/>
    <w:rsid w:val="000761CE"/>
    <w:rsid w:val="00076E9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58E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5650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1BA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1A9C"/>
    <w:rsid w:val="0013286D"/>
    <w:rsid w:val="001328D9"/>
    <w:rsid w:val="00133D07"/>
    <w:rsid w:val="00133F32"/>
    <w:rsid w:val="001352C2"/>
    <w:rsid w:val="0013568E"/>
    <w:rsid w:val="00136BA4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B49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3E99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5A99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AC9"/>
    <w:rsid w:val="003B0DE8"/>
    <w:rsid w:val="003B1467"/>
    <w:rsid w:val="003B1D21"/>
    <w:rsid w:val="003B4D46"/>
    <w:rsid w:val="003B531C"/>
    <w:rsid w:val="003B5AD0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5E09"/>
    <w:rsid w:val="003D61AC"/>
    <w:rsid w:val="003D7B45"/>
    <w:rsid w:val="003E12BC"/>
    <w:rsid w:val="003E37FF"/>
    <w:rsid w:val="003E3952"/>
    <w:rsid w:val="003E3EAC"/>
    <w:rsid w:val="003E5667"/>
    <w:rsid w:val="003E57C5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4C6F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8F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D0F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047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039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2D5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0F7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7B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ECC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981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9DE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0B7B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7CB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37C5F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1FA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136B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270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35B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2FC6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2DA6"/>
    <w:rsid w:val="00FB4C97"/>
    <w:rsid w:val="00FB5721"/>
    <w:rsid w:val="00FB6F78"/>
    <w:rsid w:val="00FB7101"/>
    <w:rsid w:val="00FC124B"/>
    <w:rsid w:val="00FC149D"/>
    <w:rsid w:val="00FC19F1"/>
    <w:rsid w:val="00FC1A8C"/>
    <w:rsid w:val="00FC2295"/>
    <w:rsid w:val="00FC2FCB"/>
    <w:rsid w:val="00FC3AED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  <w:style w:type="paragraph" w:customStyle="1" w:styleId="Default">
    <w:name w:val="Default"/>
    <w:rsid w:val="00EC2FC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</TotalTime>
  <Pages>25</Pages>
  <Words>3150</Words>
  <Characters>17957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21065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6</cp:revision>
  <cp:lastPrinted>2025-04-20T21:52:00Z</cp:lastPrinted>
  <dcterms:created xsi:type="dcterms:W3CDTF">2025-04-20T22:45:00Z</dcterms:created>
  <dcterms:modified xsi:type="dcterms:W3CDTF">2025-04-20T22:47:00Z</dcterms:modified>
</cp:coreProperties>
</file>